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6A19C" w14:textId="77777777" w:rsidR="00F65F52" w:rsidRDefault="00F65F52" w:rsidP="00E854D0">
      <w:pPr>
        <w:pStyle w:val="Ttulo"/>
        <w:spacing w:line="240" w:lineRule="auto"/>
        <w:rPr>
          <w:lang w:val="en-US"/>
        </w:rPr>
      </w:pPr>
      <w:r>
        <w:rPr>
          <w:lang w:val="en-US"/>
        </w:rPr>
        <w:t>RUSSIA</w:t>
      </w:r>
    </w:p>
    <w:p w14:paraId="54961E0A" w14:textId="662854BE" w:rsidR="00706048" w:rsidRPr="004B1D35" w:rsidRDefault="000E234C" w:rsidP="00E854D0">
      <w:pPr>
        <w:pStyle w:val="Ttulo"/>
        <w:spacing w:line="240" w:lineRule="auto"/>
        <w:rPr>
          <w:lang w:val="en-US"/>
        </w:rPr>
      </w:pPr>
      <w:r w:rsidRPr="004B1D35">
        <w:rPr>
          <w:lang w:val="en-US"/>
        </w:rPr>
        <w:t>TRAINING</w:t>
      </w:r>
    </w:p>
    <w:p w14:paraId="1E0B4133" w14:textId="77777777" w:rsidR="00706048" w:rsidRPr="004B1D35" w:rsidRDefault="00706048" w:rsidP="00E854D0">
      <w:pPr>
        <w:spacing w:line="240" w:lineRule="auto"/>
        <w:rPr>
          <w:lang w:val="en-US"/>
        </w:rPr>
      </w:pPr>
    </w:p>
    <w:p w14:paraId="30D0F3A8" w14:textId="77777777" w:rsidR="00706048" w:rsidRPr="004B1D35" w:rsidRDefault="00706048" w:rsidP="00E854D0">
      <w:pPr>
        <w:spacing w:line="240" w:lineRule="auto"/>
        <w:rPr>
          <w:lang w:val="en-US"/>
        </w:rPr>
      </w:pPr>
    </w:p>
    <w:p w14:paraId="5B203B5D" w14:textId="12CB66CB" w:rsidR="00706048" w:rsidRPr="004B1D35" w:rsidRDefault="003E5C6D" w:rsidP="00E854D0">
      <w:pPr>
        <w:pStyle w:val="Subttulo"/>
        <w:spacing w:line="240" w:lineRule="auto"/>
        <w:rPr>
          <w:lang w:val="en-US"/>
        </w:rPr>
      </w:pPr>
      <w:r>
        <w:rPr>
          <w:lang w:val="en-US"/>
        </w:rPr>
        <w:t>Admin</w:t>
      </w:r>
      <w:r w:rsidR="004B1D35">
        <w:rPr>
          <w:lang w:val="en-US"/>
        </w:rPr>
        <w:t xml:space="preserve"> </w:t>
      </w:r>
      <w:proofErr w:type="spellStart"/>
      <w:r w:rsidR="000E234C" w:rsidRPr="004B1D35">
        <w:rPr>
          <w:lang w:val="en-US"/>
        </w:rPr>
        <w:t>WordPress</w:t>
      </w:r>
      <w:proofErr w:type="spellEnd"/>
      <w:r w:rsidR="000E234C" w:rsidRPr="004B1D35">
        <w:rPr>
          <w:lang w:val="en-US"/>
        </w:rPr>
        <w:t xml:space="preserve"> </w:t>
      </w:r>
    </w:p>
    <w:p w14:paraId="7E9235A0" w14:textId="77777777" w:rsidR="00706048" w:rsidRPr="004B1D35" w:rsidRDefault="00706048" w:rsidP="00E854D0">
      <w:pPr>
        <w:spacing w:line="240" w:lineRule="auto"/>
        <w:rPr>
          <w:lang w:val="en-US"/>
        </w:rPr>
      </w:pPr>
    </w:p>
    <w:p w14:paraId="4A2028F8" w14:textId="77777777" w:rsidR="00706048" w:rsidRPr="004B1D35" w:rsidRDefault="00706048" w:rsidP="00E854D0">
      <w:pPr>
        <w:spacing w:line="240" w:lineRule="auto"/>
        <w:rPr>
          <w:lang w:val="en-US"/>
        </w:rPr>
      </w:pPr>
    </w:p>
    <w:p w14:paraId="4ED09706" w14:textId="77777777" w:rsidR="00706048" w:rsidRPr="004B1D35" w:rsidRDefault="00706048" w:rsidP="00E854D0">
      <w:pPr>
        <w:spacing w:line="240" w:lineRule="auto"/>
        <w:rPr>
          <w:lang w:val="en-US"/>
        </w:rPr>
      </w:pPr>
    </w:p>
    <w:p w14:paraId="333E8E5B" w14:textId="0FFB1135" w:rsidR="00706048" w:rsidRPr="004B1D35" w:rsidRDefault="000E234C" w:rsidP="00E854D0">
      <w:pPr>
        <w:spacing w:line="240" w:lineRule="auto"/>
        <w:rPr>
          <w:b/>
          <w:sz w:val="28"/>
          <w:szCs w:val="28"/>
          <w:lang w:val="en-US"/>
        </w:rPr>
      </w:pPr>
      <w:r w:rsidRPr="004B1D35">
        <w:rPr>
          <w:b/>
          <w:sz w:val="28"/>
          <w:szCs w:val="28"/>
          <w:lang w:val="en-US"/>
        </w:rPr>
        <w:t>Developed by</w:t>
      </w:r>
      <w:r w:rsidR="00706048" w:rsidRPr="004B1D35">
        <w:rPr>
          <w:b/>
          <w:sz w:val="28"/>
          <w:szCs w:val="28"/>
          <w:lang w:val="en-US"/>
        </w:rPr>
        <w:t>:</w:t>
      </w:r>
    </w:p>
    <w:p w14:paraId="1EF2F95B" w14:textId="461E4A86" w:rsidR="000342B6" w:rsidRPr="004927A4" w:rsidRDefault="00D707E2" w:rsidP="00E854D0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4927A4">
        <w:rPr>
          <w:color w:val="000000" w:themeColor="text1"/>
          <w:sz w:val="28"/>
          <w:szCs w:val="28"/>
          <w:lang w:val="en-US"/>
        </w:rPr>
        <w:t xml:space="preserve">Bruno </w:t>
      </w:r>
      <w:r w:rsidR="00F65F52">
        <w:rPr>
          <w:color w:val="000000" w:themeColor="text1"/>
          <w:sz w:val="28"/>
          <w:szCs w:val="28"/>
          <w:lang w:val="en-US"/>
        </w:rPr>
        <w:t xml:space="preserve">Angelo </w:t>
      </w:r>
      <w:r w:rsidRPr="004927A4">
        <w:rPr>
          <w:color w:val="000000" w:themeColor="text1"/>
          <w:sz w:val="28"/>
          <w:szCs w:val="28"/>
          <w:lang w:val="en-US"/>
        </w:rPr>
        <w:t>Medeiros</w:t>
      </w:r>
      <w:r w:rsidR="00F65F52">
        <w:rPr>
          <w:color w:val="000000" w:themeColor="text1"/>
          <w:sz w:val="28"/>
          <w:szCs w:val="28"/>
          <w:lang w:val="en-US"/>
        </w:rPr>
        <w:t xml:space="preserve"> and Giovanni Kenji Shiroma</w:t>
      </w:r>
    </w:p>
    <w:p w14:paraId="518AE4A1" w14:textId="77777777" w:rsidR="000342B6" w:rsidRPr="004927A4" w:rsidRDefault="000342B6" w:rsidP="00E854D0">
      <w:pPr>
        <w:spacing w:line="240" w:lineRule="auto"/>
        <w:rPr>
          <w:b/>
          <w:bCs/>
          <w:sz w:val="28"/>
          <w:szCs w:val="28"/>
          <w:lang w:val="en-US"/>
        </w:rPr>
      </w:pPr>
    </w:p>
    <w:p w14:paraId="5BC97FA1" w14:textId="77777777" w:rsidR="00E60B24" w:rsidRPr="004927A4" w:rsidRDefault="00E60B24" w:rsidP="00E854D0">
      <w:pPr>
        <w:spacing w:line="240" w:lineRule="auto"/>
        <w:rPr>
          <w:sz w:val="28"/>
          <w:szCs w:val="28"/>
          <w:lang w:val="en-US"/>
        </w:rPr>
      </w:pPr>
    </w:p>
    <w:p w14:paraId="5C3229EA" w14:textId="77777777" w:rsidR="00E60B24" w:rsidRPr="004927A4" w:rsidRDefault="00E60B24" w:rsidP="00E854D0">
      <w:pPr>
        <w:spacing w:line="360" w:lineRule="auto"/>
        <w:rPr>
          <w:lang w:val="en-US"/>
        </w:rPr>
      </w:pPr>
    </w:p>
    <w:p w14:paraId="227F71BF" w14:textId="77777777" w:rsidR="00706048" w:rsidRPr="004927A4" w:rsidRDefault="00706048" w:rsidP="00E854D0">
      <w:pPr>
        <w:spacing w:line="360" w:lineRule="auto"/>
        <w:rPr>
          <w:color w:val="000000" w:themeColor="text1"/>
          <w:lang w:val="en-US"/>
        </w:rPr>
      </w:pPr>
    </w:p>
    <w:p w14:paraId="5592B6B7" w14:textId="77777777" w:rsidR="00346D78" w:rsidRPr="004927A4" w:rsidRDefault="00346D78" w:rsidP="00E854D0">
      <w:pPr>
        <w:spacing w:line="360" w:lineRule="auto"/>
        <w:rPr>
          <w:color w:val="000000" w:themeColor="text1"/>
          <w:sz w:val="28"/>
          <w:szCs w:val="28"/>
          <w:lang w:val="en-US"/>
        </w:rPr>
      </w:pPr>
    </w:p>
    <w:p w14:paraId="759C82ED" w14:textId="77777777" w:rsidR="001C2B30" w:rsidRPr="004927A4" w:rsidRDefault="001C2B30" w:rsidP="00E854D0">
      <w:pPr>
        <w:spacing w:line="360" w:lineRule="auto"/>
        <w:rPr>
          <w:lang w:val="en-US"/>
        </w:rPr>
      </w:pPr>
    </w:p>
    <w:p w14:paraId="1057B16A" w14:textId="77777777" w:rsidR="008827AA" w:rsidRPr="004927A4" w:rsidRDefault="008827AA" w:rsidP="00E854D0">
      <w:pPr>
        <w:spacing w:line="360" w:lineRule="auto"/>
        <w:rPr>
          <w:lang w:val="en-US"/>
        </w:rPr>
      </w:pPr>
    </w:p>
    <w:p w14:paraId="0F3DF7F7" w14:textId="77777777" w:rsidR="001C2B30" w:rsidRPr="004927A4" w:rsidRDefault="001C2B30" w:rsidP="00E854D0">
      <w:pPr>
        <w:pStyle w:val="Commarcadores"/>
        <w:numPr>
          <w:ilvl w:val="0"/>
          <w:numId w:val="0"/>
        </w:numPr>
        <w:spacing w:line="360" w:lineRule="auto"/>
        <w:ind w:left="284"/>
        <w:rPr>
          <w:lang w:val="en-US"/>
        </w:rPr>
        <w:sectPr w:rsidR="001C2B30" w:rsidRPr="004927A4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7CE3434B" w14:textId="43CF4109" w:rsidR="001C2B30" w:rsidRPr="004927A4" w:rsidRDefault="00F43E11" w:rsidP="00416869">
      <w:pPr>
        <w:pStyle w:val="Ttulo2"/>
        <w:spacing w:line="360" w:lineRule="auto"/>
        <w:jc w:val="both"/>
        <w:rPr>
          <w:color w:val="auto"/>
          <w:lang w:val="en-US"/>
        </w:rPr>
      </w:pPr>
      <w:r w:rsidRPr="004927A4">
        <w:rPr>
          <w:color w:val="auto"/>
          <w:lang w:val="en-US"/>
        </w:rPr>
        <w:lastRenderedPageBreak/>
        <w:t xml:space="preserve">TASK DESCRIPTION </w:t>
      </w:r>
    </w:p>
    <w:p w14:paraId="7305B216" w14:textId="772DD691" w:rsidR="003955C4" w:rsidRDefault="003955C4" w:rsidP="003C22BF">
      <w:pPr>
        <w:rPr>
          <w:sz w:val="24"/>
          <w:lang w:val="en-US"/>
        </w:rPr>
      </w:pPr>
      <w:r w:rsidRPr="00CF2263">
        <w:rPr>
          <w:sz w:val="24"/>
          <w:lang w:val="en-US"/>
        </w:rPr>
        <w:t xml:space="preserve">Your </w:t>
      </w:r>
      <w:r w:rsidR="003C22BF">
        <w:rPr>
          <w:sz w:val="24"/>
          <w:lang w:val="en-US"/>
        </w:rPr>
        <w:t xml:space="preserve">task is </w:t>
      </w:r>
      <w:r w:rsidR="00A12B86">
        <w:rPr>
          <w:sz w:val="24"/>
          <w:lang w:val="en-US"/>
        </w:rPr>
        <w:t>customize the admin</w:t>
      </w:r>
      <w:r w:rsidR="0047609D">
        <w:rPr>
          <w:sz w:val="24"/>
          <w:lang w:val="en-US"/>
        </w:rPr>
        <w:t xml:space="preserve"> area and the theme</w:t>
      </w:r>
      <w:r w:rsidR="00A12B86">
        <w:rPr>
          <w:sz w:val="24"/>
          <w:lang w:val="en-US"/>
        </w:rPr>
        <w:t xml:space="preserve"> </w:t>
      </w:r>
      <w:r w:rsidR="006A7CE8">
        <w:rPr>
          <w:sz w:val="24"/>
          <w:lang w:val="en-US"/>
        </w:rPr>
        <w:t>with the instructions bellow:</w:t>
      </w:r>
    </w:p>
    <w:p w14:paraId="7DA2BE01" w14:textId="6D05662A" w:rsidR="006A7CE8" w:rsidRDefault="006A7CE8" w:rsidP="003C22BF">
      <w:pPr>
        <w:pStyle w:val="PargrafodaLista"/>
        <w:numPr>
          <w:ilvl w:val="0"/>
          <w:numId w:val="34"/>
        </w:numPr>
        <w:rPr>
          <w:sz w:val="24"/>
          <w:lang w:val="en-US"/>
        </w:rPr>
      </w:pPr>
      <w:r>
        <w:rPr>
          <w:sz w:val="24"/>
          <w:lang w:val="en-US"/>
        </w:rPr>
        <w:t>Customize Dashboard</w:t>
      </w:r>
    </w:p>
    <w:p w14:paraId="372CE290" w14:textId="3EC9D4E1" w:rsidR="0063486E" w:rsidRDefault="0063486E" w:rsidP="0063486E">
      <w:pPr>
        <w:pStyle w:val="PargrafodaLista"/>
        <w:numPr>
          <w:ilvl w:val="1"/>
          <w:numId w:val="34"/>
        </w:numPr>
        <w:rPr>
          <w:sz w:val="24"/>
          <w:lang w:val="en-US"/>
        </w:rPr>
      </w:pPr>
      <w:r>
        <w:rPr>
          <w:sz w:val="24"/>
          <w:lang w:val="en-US"/>
        </w:rPr>
        <w:t>Create area</w:t>
      </w:r>
      <w:r w:rsidR="0023014C">
        <w:rPr>
          <w:sz w:val="24"/>
          <w:lang w:val="en-US"/>
        </w:rPr>
        <w:t xml:space="preserve"> in admin</w:t>
      </w:r>
      <w:r>
        <w:rPr>
          <w:sz w:val="24"/>
          <w:lang w:val="en-US"/>
        </w:rPr>
        <w:t xml:space="preserve"> to customize login</w:t>
      </w:r>
    </w:p>
    <w:p w14:paraId="3AC1F7B6" w14:textId="77777777" w:rsidR="0063486E" w:rsidRDefault="0063486E" w:rsidP="0063486E">
      <w:pPr>
        <w:pStyle w:val="PargrafodaLista"/>
        <w:numPr>
          <w:ilvl w:val="2"/>
          <w:numId w:val="34"/>
        </w:numPr>
        <w:rPr>
          <w:sz w:val="24"/>
          <w:lang w:val="en-US"/>
        </w:rPr>
      </w:pPr>
      <w:r w:rsidRPr="0063486E">
        <w:rPr>
          <w:sz w:val="24"/>
          <w:lang w:val="en-US"/>
        </w:rPr>
        <w:t xml:space="preserve">Change Logo </w:t>
      </w:r>
    </w:p>
    <w:p w14:paraId="42866A1B" w14:textId="6FB205A7" w:rsidR="0063486E" w:rsidRDefault="0063486E" w:rsidP="0063486E">
      <w:pPr>
        <w:pStyle w:val="PargrafodaLista"/>
        <w:numPr>
          <w:ilvl w:val="2"/>
          <w:numId w:val="34"/>
        </w:numPr>
        <w:rPr>
          <w:sz w:val="24"/>
          <w:lang w:val="en-US"/>
        </w:rPr>
      </w:pPr>
      <w:r>
        <w:rPr>
          <w:sz w:val="24"/>
          <w:lang w:val="en-US"/>
        </w:rPr>
        <w:t>A</w:t>
      </w:r>
      <w:r w:rsidRPr="0063486E">
        <w:rPr>
          <w:sz w:val="24"/>
          <w:lang w:val="en-US"/>
        </w:rPr>
        <w:t>nd background</w:t>
      </w:r>
    </w:p>
    <w:p w14:paraId="2885343C" w14:textId="130E78E2" w:rsidR="0047609D" w:rsidRDefault="002B4E9B" w:rsidP="0047609D">
      <w:pPr>
        <w:pStyle w:val="PargrafodaLista"/>
        <w:numPr>
          <w:ilvl w:val="0"/>
          <w:numId w:val="34"/>
        </w:numPr>
        <w:rPr>
          <w:sz w:val="24"/>
          <w:lang w:val="en-US"/>
        </w:rPr>
      </w:pPr>
      <w:r>
        <w:rPr>
          <w:sz w:val="24"/>
          <w:lang w:val="en-US"/>
        </w:rPr>
        <w:t>Using</w:t>
      </w:r>
      <w:r w:rsidR="0047609D">
        <w:rPr>
          <w:sz w:val="24"/>
          <w:lang w:val="en-US"/>
        </w:rPr>
        <w:t xml:space="preserve"> child-theme</w:t>
      </w:r>
    </w:p>
    <w:p w14:paraId="37153292" w14:textId="4341EB66" w:rsidR="002B4E9B" w:rsidRDefault="002B4E9B" w:rsidP="002B4E9B">
      <w:pPr>
        <w:pStyle w:val="PargrafodaLista"/>
        <w:numPr>
          <w:ilvl w:val="1"/>
          <w:numId w:val="34"/>
        </w:numPr>
        <w:rPr>
          <w:sz w:val="24"/>
          <w:lang w:val="en-US"/>
        </w:rPr>
      </w:pPr>
      <w:r>
        <w:rPr>
          <w:sz w:val="24"/>
          <w:lang w:val="en-US"/>
        </w:rPr>
        <w:t>Change Single Page and Posts</w:t>
      </w:r>
    </w:p>
    <w:p w14:paraId="11CD8FA4" w14:textId="0966D6FE" w:rsidR="002B4E9B" w:rsidRDefault="002B4E9B" w:rsidP="002B4E9B">
      <w:pPr>
        <w:pStyle w:val="PargrafodaLista"/>
        <w:numPr>
          <w:ilvl w:val="1"/>
          <w:numId w:val="34"/>
        </w:numPr>
        <w:rPr>
          <w:sz w:val="24"/>
          <w:lang w:val="en-US"/>
        </w:rPr>
      </w:pPr>
      <w:r>
        <w:rPr>
          <w:sz w:val="24"/>
          <w:lang w:val="en-US"/>
        </w:rPr>
        <w:t xml:space="preserve">Change the </w:t>
      </w:r>
      <w:r w:rsidR="005D79E6">
        <w:rPr>
          <w:sz w:val="24"/>
          <w:lang w:val="en-US"/>
        </w:rPr>
        <w:t>f</w:t>
      </w:r>
      <w:r>
        <w:rPr>
          <w:sz w:val="24"/>
          <w:lang w:val="en-US"/>
        </w:rPr>
        <w:t>oote</w:t>
      </w:r>
      <w:bookmarkStart w:id="0" w:name="_GoBack"/>
      <w:bookmarkEnd w:id="0"/>
      <w:r>
        <w:rPr>
          <w:sz w:val="24"/>
          <w:lang w:val="en-US"/>
        </w:rPr>
        <w:t>r</w:t>
      </w:r>
    </w:p>
    <w:p w14:paraId="160C4FDC" w14:textId="495289C4" w:rsidR="002B4E9B" w:rsidRPr="00C13A66" w:rsidRDefault="005D79E6" w:rsidP="002B4E9B">
      <w:pPr>
        <w:pStyle w:val="PargrafodaLista"/>
        <w:numPr>
          <w:ilvl w:val="1"/>
          <w:numId w:val="34"/>
        </w:numPr>
        <w:rPr>
          <w:sz w:val="24"/>
          <w:lang w:val="en-US"/>
        </w:rPr>
      </w:pPr>
      <w:r>
        <w:rPr>
          <w:sz w:val="24"/>
          <w:lang w:val="en-US"/>
        </w:rPr>
        <w:t>Change</w:t>
      </w:r>
    </w:p>
    <w:p w14:paraId="290569C0" w14:textId="3C9663E9" w:rsidR="000E7505" w:rsidRPr="003C22BF" w:rsidRDefault="004D555C" w:rsidP="002A3D74">
      <w:pPr>
        <w:pStyle w:val="Ttulo2"/>
        <w:spacing w:line="360" w:lineRule="auto"/>
        <w:jc w:val="both"/>
        <w:rPr>
          <w:color w:val="auto"/>
          <w:lang w:val="en-US"/>
        </w:rPr>
      </w:pPr>
      <w:r w:rsidRPr="003C22BF">
        <w:rPr>
          <w:color w:val="auto"/>
          <w:lang w:val="en-US"/>
        </w:rPr>
        <w:t xml:space="preserve">INSTRUCTIONS </w:t>
      </w:r>
      <w:r w:rsidR="00A57B66" w:rsidRPr="003C22BF">
        <w:rPr>
          <w:color w:val="auto"/>
          <w:lang w:val="en-US"/>
        </w:rPr>
        <w:t>to</w:t>
      </w:r>
      <w:r w:rsidRPr="003C22BF">
        <w:rPr>
          <w:color w:val="auto"/>
          <w:lang w:val="en-US"/>
        </w:rPr>
        <w:t xml:space="preserve"> THE COMPETITOR</w:t>
      </w:r>
    </w:p>
    <w:p w14:paraId="285331CA" w14:textId="0945D8B3" w:rsidR="00771DD6" w:rsidRDefault="00771DD6" w:rsidP="00771DD6">
      <w:pPr>
        <w:pStyle w:val="PargrafodaLista"/>
        <w:numPr>
          <w:ilvl w:val="0"/>
          <w:numId w:val="35"/>
        </w:numPr>
        <w:spacing w:line="240" w:lineRule="auto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You</w:t>
      </w:r>
      <w:proofErr w:type="spellEnd"/>
      <w:r>
        <w:rPr>
          <w:rFonts w:cs="Arial"/>
          <w:sz w:val="24"/>
          <w:szCs w:val="24"/>
        </w:rPr>
        <w:t xml:space="preserve"> are </w:t>
      </w:r>
      <w:proofErr w:type="spellStart"/>
      <w:r>
        <w:rPr>
          <w:rFonts w:cs="Arial"/>
          <w:sz w:val="24"/>
          <w:szCs w:val="24"/>
        </w:rPr>
        <w:t>free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to</w:t>
      </w:r>
      <w:proofErr w:type="spellEnd"/>
      <w:r>
        <w:rPr>
          <w:rFonts w:cs="Arial"/>
          <w:sz w:val="24"/>
          <w:szCs w:val="24"/>
        </w:rPr>
        <w:t xml:space="preserve"> use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files in </w:t>
      </w:r>
      <w:proofErr w:type="spellStart"/>
      <w:r>
        <w:rPr>
          <w:rFonts w:cs="Arial"/>
          <w:sz w:val="24"/>
          <w:szCs w:val="24"/>
        </w:rPr>
        <w:t>anyway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you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wish</w:t>
      </w:r>
      <w:proofErr w:type="spellEnd"/>
      <w:r>
        <w:rPr>
          <w:rFonts w:cs="Arial"/>
          <w:sz w:val="24"/>
          <w:szCs w:val="24"/>
        </w:rPr>
        <w:t xml:space="preserve">, </w:t>
      </w:r>
      <w:proofErr w:type="spellStart"/>
      <w:r>
        <w:rPr>
          <w:rFonts w:cs="Arial"/>
          <w:sz w:val="24"/>
          <w:szCs w:val="24"/>
        </w:rPr>
        <w:t>being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able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create</w:t>
      </w:r>
      <w:proofErr w:type="spellEnd"/>
      <w:r>
        <w:rPr>
          <w:rFonts w:cs="Arial"/>
          <w:sz w:val="24"/>
          <w:szCs w:val="24"/>
        </w:rPr>
        <w:t xml:space="preserve"> new medias </w:t>
      </w:r>
      <w:proofErr w:type="spellStart"/>
      <w:r>
        <w:rPr>
          <w:rFonts w:cs="Arial"/>
          <w:sz w:val="24"/>
          <w:szCs w:val="24"/>
        </w:rPr>
        <w:t>based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on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provided</w:t>
      </w:r>
      <w:proofErr w:type="spellEnd"/>
      <w:r>
        <w:rPr>
          <w:rFonts w:cs="Arial"/>
          <w:sz w:val="24"/>
          <w:szCs w:val="24"/>
        </w:rPr>
        <w:t xml:space="preserve"> files.</w:t>
      </w:r>
    </w:p>
    <w:p w14:paraId="028D8741" w14:textId="77777777" w:rsidR="00771DD6" w:rsidRDefault="00771DD6" w:rsidP="00771DD6">
      <w:pPr>
        <w:pStyle w:val="PargrafodaLista"/>
        <w:spacing w:line="240" w:lineRule="auto"/>
        <w:ind w:left="709"/>
        <w:jc w:val="both"/>
        <w:rPr>
          <w:rFonts w:cs="Arial"/>
          <w:sz w:val="24"/>
          <w:szCs w:val="24"/>
        </w:rPr>
      </w:pPr>
    </w:p>
    <w:p w14:paraId="27757387" w14:textId="1AA9E39C" w:rsidR="00771DD6" w:rsidRPr="00771DD6" w:rsidRDefault="00771DD6" w:rsidP="00771DD6">
      <w:pPr>
        <w:pStyle w:val="PargrafodaLista"/>
        <w:numPr>
          <w:ilvl w:val="0"/>
          <w:numId w:val="35"/>
        </w:numPr>
        <w:spacing w:line="240" w:lineRule="auto"/>
        <w:jc w:val="both"/>
        <w:rPr>
          <w:rStyle w:val="Hyperlink"/>
          <w:rFonts w:cs="Arial"/>
          <w:color w:val="auto"/>
          <w:sz w:val="24"/>
          <w:szCs w:val="24"/>
          <w:u w:val="none"/>
        </w:rPr>
      </w:pPr>
      <w:proofErr w:type="spellStart"/>
      <w:r w:rsidRPr="00771DD6">
        <w:rPr>
          <w:rFonts w:cs="Arial"/>
          <w:sz w:val="24"/>
          <w:szCs w:val="24"/>
        </w:rPr>
        <w:t>You</w:t>
      </w:r>
      <w:proofErr w:type="spellEnd"/>
      <w:r w:rsidRPr="00771DD6">
        <w:rPr>
          <w:rFonts w:cs="Arial"/>
          <w:sz w:val="24"/>
          <w:szCs w:val="24"/>
        </w:rPr>
        <w:t xml:space="preserve"> must do </w:t>
      </w:r>
      <w:proofErr w:type="spellStart"/>
      <w:r w:rsidRPr="00771DD6">
        <w:rPr>
          <w:rFonts w:cs="Arial"/>
          <w:sz w:val="24"/>
          <w:szCs w:val="24"/>
        </w:rPr>
        <w:t>the</w:t>
      </w:r>
      <w:proofErr w:type="spellEnd"/>
      <w:r w:rsidRPr="00771DD6">
        <w:rPr>
          <w:rFonts w:cs="Arial"/>
          <w:sz w:val="24"/>
          <w:szCs w:val="24"/>
        </w:rPr>
        <w:t xml:space="preserve"> </w:t>
      </w:r>
      <w:proofErr w:type="spellStart"/>
      <w:r w:rsidRPr="00771DD6">
        <w:rPr>
          <w:rFonts w:cs="Arial"/>
          <w:sz w:val="24"/>
          <w:szCs w:val="24"/>
        </w:rPr>
        <w:t>wordpress</w:t>
      </w:r>
      <w:proofErr w:type="spellEnd"/>
      <w:r w:rsidRPr="00771DD6">
        <w:rPr>
          <w:rFonts w:cs="Arial"/>
          <w:sz w:val="24"/>
          <w:szCs w:val="24"/>
        </w:rPr>
        <w:t xml:space="preserve"> download </w:t>
      </w:r>
      <w:proofErr w:type="spellStart"/>
      <w:r w:rsidRPr="00771DD6">
        <w:rPr>
          <w:rFonts w:cs="Arial"/>
          <w:sz w:val="24"/>
          <w:szCs w:val="24"/>
        </w:rPr>
        <w:t>at</w:t>
      </w:r>
      <w:proofErr w:type="spellEnd"/>
      <w:r w:rsidRPr="00771DD6">
        <w:rPr>
          <w:rFonts w:cs="Arial"/>
          <w:sz w:val="24"/>
          <w:szCs w:val="24"/>
        </w:rPr>
        <w:t xml:space="preserve"> tool </w:t>
      </w:r>
      <w:proofErr w:type="spellStart"/>
      <w:r w:rsidRPr="00771DD6">
        <w:rPr>
          <w:rFonts w:cs="Arial"/>
          <w:sz w:val="24"/>
          <w:szCs w:val="24"/>
        </w:rPr>
        <w:t>official</w:t>
      </w:r>
      <w:proofErr w:type="spellEnd"/>
      <w:r w:rsidRPr="00771DD6">
        <w:rPr>
          <w:rFonts w:cs="Arial"/>
          <w:sz w:val="24"/>
          <w:szCs w:val="24"/>
        </w:rPr>
        <w:t xml:space="preserve"> website: </w:t>
      </w:r>
      <w:r w:rsidRPr="00771DD6">
        <w:rPr>
          <w:rFonts w:cs="Arial"/>
          <w:sz w:val="24"/>
          <w:szCs w:val="24"/>
        </w:rPr>
        <w:br/>
      </w:r>
      <w:hyperlink r:id="rId12" w:history="1">
        <w:r w:rsidRPr="00771DD6">
          <w:rPr>
            <w:rStyle w:val="Hyperlink"/>
            <w:rFonts w:cs="Arial"/>
            <w:sz w:val="24"/>
            <w:szCs w:val="24"/>
          </w:rPr>
          <w:t>https://wordpress.com</w:t>
        </w:r>
      </w:hyperlink>
      <w:r w:rsidRPr="00771DD6">
        <w:rPr>
          <w:rFonts w:cs="Arial"/>
          <w:sz w:val="24"/>
          <w:szCs w:val="24"/>
        </w:rPr>
        <w:t xml:space="preserve"> </w:t>
      </w:r>
      <w:proofErr w:type="spellStart"/>
      <w:r w:rsidRPr="00771DD6">
        <w:rPr>
          <w:rFonts w:cs="Arial"/>
          <w:sz w:val="24"/>
          <w:szCs w:val="24"/>
        </w:rPr>
        <w:t>or</w:t>
      </w:r>
      <w:proofErr w:type="spellEnd"/>
      <w:r w:rsidRPr="00771DD6">
        <w:rPr>
          <w:rFonts w:cs="Arial"/>
          <w:sz w:val="24"/>
          <w:szCs w:val="24"/>
        </w:rPr>
        <w:t xml:space="preserve"> </w:t>
      </w:r>
      <w:hyperlink r:id="rId13" w:history="1">
        <w:r w:rsidRPr="00771DD6">
          <w:rPr>
            <w:rStyle w:val="Hyperlink"/>
            <w:rFonts w:cs="Arial"/>
            <w:sz w:val="24"/>
            <w:szCs w:val="24"/>
          </w:rPr>
          <w:t>https://wordpress.org/download/</w:t>
        </w:r>
      </w:hyperlink>
    </w:p>
    <w:p w14:paraId="5FDDB8BD" w14:textId="77777777" w:rsidR="00771DD6" w:rsidRDefault="00771DD6" w:rsidP="00771DD6">
      <w:pPr>
        <w:pStyle w:val="PargrafodaLista"/>
      </w:pPr>
    </w:p>
    <w:p w14:paraId="58051B6D" w14:textId="77777777" w:rsidR="00771DD6" w:rsidRDefault="00771DD6" w:rsidP="00771DD6">
      <w:pPr>
        <w:pStyle w:val="PargrafodaLista"/>
        <w:numPr>
          <w:ilvl w:val="0"/>
          <w:numId w:val="35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Do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database</w:t>
      </w:r>
      <w:proofErr w:type="spellEnd"/>
      <w:r>
        <w:rPr>
          <w:rFonts w:cs="Arial"/>
          <w:sz w:val="24"/>
          <w:szCs w:val="24"/>
        </w:rPr>
        <w:t xml:space="preserve"> backup in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folder </w:t>
      </w:r>
      <w:proofErr w:type="spellStart"/>
      <w:r>
        <w:rPr>
          <w:rFonts w:cs="Arial"/>
          <w:sz w:val="24"/>
          <w:szCs w:val="24"/>
        </w:rPr>
        <w:t>dump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inside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module folder</w:t>
      </w:r>
    </w:p>
    <w:p w14:paraId="56FA0C99" w14:textId="77777777" w:rsidR="00771DD6" w:rsidRDefault="00771DD6" w:rsidP="00771DD6">
      <w:pPr>
        <w:pStyle w:val="PargrafodaLista"/>
        <w:rPr>
          <w:rFonts w:cs="Arial"/>
          <w:sz w:val="24"/>
          <w:szCs w:val="24"/>
        </w:rPr>
      </w:pPr>
    </w:p>
    <w:p w14:paraId="51C227EA" w14:textId="21E5C4B5" w:rsidR="00771DD6" w:rsidRDefault="00771DD6" w:rsidP="00771DD6">
      <w:pPr>
        <w:pStyle w:val="PargrafodaLista"/>
        <w:numPr>
          <w:ilvl w:val="0"/>
          <w:numId w:val="35"/>
        </w:numPr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Its </w:t>
      </w:r>
      <w:proofErr w:type="spellStart"/>
      <w:r>
        <w:rPr>
          <w:rFonts w:cs="Arial"/>
          <w:sz w:val="24"/>
          <w:szCs w:val="24"/>
        </w:rPr>
        <w:t>is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part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of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your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job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install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and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configurate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whole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applicati</w:t>
      </w:r>
      <w:r w:rsidR="00C71B38">
        <w:rPr>
          <w:rFonts w:cs="Arial"/>
          <w:sz w:val="24"/>
          <w:szCs w:val="24"/>
        </w:rPr>
        <w:t>on</w:t>
      </w:r>
      <w:proofErr w:type="spellEnd"/>
      <w:r w:rsidR="00C71B38">
        <w:rPr>
          <w:rFonts w:cs="Arial"/>
          <w:sz w:val="24"/>
          <w:szCs w:val="24"/>
        </w:rPr>
        <w:t xml:space="preserve"> for it </w:t>
      </w:r>
      <w:proofErr w:type="spellStart"/>
      <w:r w:rsidR="00C71B38">
        <w:rPr>
          <w:rFonts w:cs="Arial"/>
          <w:sz w:val="24"/>
          <w:szCs w:val="24"/>
        </w:rPr>
        <w:t>to</w:t>
      </w:r>
      <w:proofErr w:type="spellEnd"/>
      <w:r w:rsidR="00C71B38">
        <w:rPr>
          <w:rFonts w:cs="Arial"/>
          <w:sz w:val="24"/>
          <w:szCs w:val="24"/>
        </w:rPr>
        <w:t xml:space="preserve"> </w:t>
      </w:r>
      <w:proofErr w:type="spellStart"/>
      <w:r w:rsidR="00C71B38">
        <w:rPr>
          <w:rFonts w:cs="Arial"/>
          <w:sz w:val="24"/>
          <w:szCs w:val="24"/>
        </w:rPr>
        <w:t>work</w:t>
      </w:r>
      <w:proofErr w:type="spellEnd"/>
      <w:r w:rsidR="00C71B38">
        <w:rPr>
          <w:rFonts w:cs="Arial"/>
          <w:sz w:val="24"/>
          <w:szCs w:val="24"/>
        </w:rPr>
        <w:t xml:space="preserve"> </w:t>
      </w:r>
      <w:proofErr w:type="spellStart"/>
      <w:r w:rsidR="00C71B38">
        <w:rPr>
          <w:rFonts w:cs="Arial"/>
          <w:sz w:val="24"/>
          <w:szCs w:val="24"/>
        </w:rPr>
        <w:t>properly</w:t>
      </w:r>
      <w:proofErr w:type="spellEnd"/>
      <w:r w:rsidR="00C71B38">
        <w:rPr>
          <w:rFonts w:cs="Arial"/>
          <w:sz w:val="24"/>
          <w:szCs w:val="24"/>
        </w:rPr>
        <w:t xml:space="preserve"> </w:t>
      </w:r>
      <w:proofErr w:type="spellStart"/>
      <w:r w:rsidR="00C71B38">
        <w:rPr>
          <w:rFonts w:cs="Arial"/>
          <w:sz w:val="24"/>
          <w:szCs w:val="24"/>
        </w:rPr>
        <w:t>and</w:t>
      </w:r>
      <w:proofErr w:type="spellEnd"/>
      <w:r w:rsidR="00C71B38"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have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established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requirements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including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database</w:t>
      </w:r>
      <w:proofErr w:type="spellEnd"/>
      <w:r>
        <w:rPr>
          <w:rFonts w:cs="Arial"/>
          <w:sz w:val="24"/>
          <w:szCs w:val="24"/>
        </w:rPr>
        <w:t>.</w:t>
      </w:r>
    </w:p>
    <w:p w14:paraId="20823026" w14:textId="06B82056" w:rsidR="00771DD6" w:rsidRDefault="00C71B38" w:rsidP="00C71B38">
      <w:pPr>
        <w:tabs>
          <w:tab w:val="left" w:pos="900"/>
        </w:tabs>
        <w:spacing w:line="240" w:lineRule="auto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ab/>
      </w:r>
    </w:p>
    <w:p w14:paraId="3D7DEA1C" w14:textId="77777777" w:rsidR="00771DD6" w:rsidRDefault="00771DD6" w:rsidP="00771DD6">
      <w:pPr>
        <w:pStyle w:val="PargrafodaLista"/>
        <w:numPr>
          <w:ilvl w:val="0"/>
          <w:numId w:val="36"/>
        </w:numPr>
        <w:spacing w:line="240" w:lineRule="auto"/>
        <w:ind w:left="709"/>
        <w:jc w:val="both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You</w:t>
      </w:r>
      <w:proofErr w:type="spellEnd"/>
      <w:r>
        <w:rPr>
          <w:rFonts w:cs="Arial"/>
          <w:sz w:val="24"/>
          <w:szCs w:val="24"/>
        </w:rPr>
        <w:t xml:space="preserve"> are </w:t>
      </w:r>
      <w:proofErr w:type="spellStart"/>
      <w:r>
        <w:rPr>
          <w:rFonts w:cs="Arial"/>
          <w:sz w:val="24"/>
          <w:szCs w:val="24"/>
        </w:rPr>
        <w:t>free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to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used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the</w:t>
      </w:r>
      <w:proofErr w:type="spellEnd"/>
      <w:r>
        <w:rPr>
          <w:rFonts w:cs="Arial"/>
          <w:sz w:val="24"/>
          <w:szCs w:val="24"/>
        </w:rPr>
        <w:t xml:space="preserve"> internet for </w:t>
      </w:r>
      <w:proofErr w:type="spellStart"/>
      <w:r>
        <w:rPr>
          <w:rFonts w:cs="Arial"/>
          <w:sz w:val="24"/>
          <w:szCs w:val="24"/>
        </w:rPr>
        <w:t>searchs</w:t>
      </w:r>
      <w:proofErr w:type="spellEnd"/>
      <w:r>
        <w:rPr>
          <w:rFonts w:cs="Arial"/>
          <w:sz w:val="24"/>
          <w:szCs w:val="24"/>
        </w:rPr>
        <w:t xml:space="preserve"> as </w:t>
      </w:r>
      <w:proofErr w:type="spellStart"/>
      <w:r>
        <w:rPr>
          <w:rFonts w:cs="Arial"/>
          <w:sz w:val="24"/>
          <w:szCs w:val="24"/>
        </w:rPr>
        <w:t>you</w:t>
      </w:r>
      <w:proofErr w:type="spellEnd"/>
      <w:r>
        <w:rPr>
          <w:rFonts w:cs="Arial"/>
          <w:sz w:val="24"/>
          <w:szCs w:val="24"/>
        </w:rPr>
        <w:t xml:space="preserve"> </w:t>
      </w:r>
      <w:proofErr w:type="spellStart"/>
      <w:r>
        <w:rPr>
          <w:rFonts w:cs="Arial"/>
          <w:sz w:val="24"/>
          <w:szCs w:val="24"/>
        </w:rPr>
        <w:t>wish</w:t>
      </w:r>
      <w:proofErr w:type="spellEnd"/>
    </w:p>
    <w:p w14:paraId="66F2CD29" w14:textId="55AA095A" w:rsidR="00264847" w:rsidRPr="001E2654" w:rsidRDefault="00264847" w:rsidP="00771DD6">
      <w:pPr>
        <w:pStyle w:val="PargrafodaLista"/>
        <w:spacing w:line="240" w:lineRule="auto"/>
        <w:ind w:left="709"/>
        <w:jc w:val="both"/>
        <w:rPr>
          <w:rFonts w:cs="Arial"/>
          <w:sz w:val="24"/>
          <w:szCs w:val="24"/>
        </w:rPr>
      </w:pPr>
    </w:p>
    <w:sectPr w:rsidR="00264847" w:rsidRPr="001E2654" w:rsidSect="00300343">
      <w:headerReference w:type="default" r:id="rId14"/>
      <w:footerReference w:type="first" r:id="rId15"/>
      <w:pgSz w:w="11906" w:h="16838" w:code="9"/>
      <w:pgMar w:top="1985" w:right="1134" w:bottom="1418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E96FF1" w14:textId="77777777" w:rsidR="00472700" w:rsidRDefault="00472700" w:rsidP="00313492">
      <w:r>
        <w:separator/>
      </w:r>
    </w:p>
    <w:p w14:paraId="7078302A" w14:textId="77777777" w:rsidR="00472700" w:rsidRDefault="00472700" w:rsidP="00313492"/>
    <w:p w14:paraId="4DDC9D43" w14:textId="77777777" w:rsidR="00472700" w:rsidRDefault="00472700"/>
  </w:endnote>
  <w:endnote w:type="continuationSeparator" w:id="0">
    <w:p w14:paraId="00BB2897" w14:textId="77777777" w:rsidR="00472700" w:rsidRDefault="00472700" w:rsidP="00313492">
      <w:r>
        <w:continuationSeparator/>
      </w:r>
    </w:p>
    <w:p w14:paraId="2710D331" w14:textId="77777777" w:rsidR="00472700" w:rsidRDefault="00472700" w:rsidP="00313492"/>
    <w:p w14:paraId="4B82CA54" w14:textId="77777777" w:rsidR="00472700" w:rsidRDefault="004727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utiger LT Com 45 Light">
    <w:altName w:val="Arial"/>
    <w:charset w:val="00"/>
    <w:family w:val="swiss"/>
    <w:pitch w:val="variable"/>
    <w:sig w:usb0="00000001" w:usb1="5000204A" w:usb2="00000000" w:usb3="00000000" w:csb0="0000009B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D10046" w:rsidRPr="00893901" w14:paraId="74314C2A" w14:textId="77777777" w:rsidTr="00460418">
      <w:tc>
        <w:tcPr>
          <w:tcW w:w="4073" w:type="dxa"/>
          <w:vAlign w:val="center"/>
          <w:hideMark/>
        </w:tcPr>
        <w:p w14:paraId="4404B88C" w14:textId="64F63E47" w:rsidR="00D10046" w:rsidRPr="00893901" w:rsidRDefault="0063486E" w:rsidP="008F7F33">
          <w:pPr>
            <w:pStyle w:val="Rodap"/>
          </w:pPr>
          <w:r>
            <w:t>WS</w:t>
          </w:r>
          <w:r w:rsidR="006925E8">
            <w:t>201</w:t>
          </w:r>
          <w:r w:rsidR="008F7F33">
            <w:t>7</w:t>
          </w:r>
          <w:r w:rsidR="006925E8">
            <w:t>_</w:t>
          </w:r>
          <w:r w:rsidR="00D83B6F" w:rsidRPr="00D83B6F">
            <w:t>17_</w:t>
          </w:r>
          <w:r w:rsidR="008F7F33">
            <w:t>CMS</w:t>
          </w:r>
        </w:p>
      </w:tc>
      <w:tc>
        <w:tcPr>
          <w:tcW w:w="1492" w:type="dxa"/>
          <w:vAlign w:val="center"/>
          <w:hideMark/>
        </w:tcPr>
        <w:p w14:paraId="04289E51" w14:textId="45F94A0F" w:rsidR="00D10046" w:rsidRPr="00893901" w:rsidRDefault="00D10046" w:rsidP="00300343">
          <w:pPr>
            <w:pStyle w:val="Rodap"/>
            <w:jc w:val="center"/>
          </w:pPr>
          <w:r w:rsidRPr="00893901">
            <w:t>Vers</w:t>
          </w:r>
          <w:r w:rsidR="009F101F">
            <w:t>ão</w:t>
          </w:r>
          <w:r w:rsidRPr="00893901">
            <w:t xml:space="preserve">: </w:t>
          </w:r>
          <w:r w:rsidR="006925E8">
            <w:t>1</w:t>
          </w:r>
          <w:r w:rsidR="009B1570">
            <w:t>.</w:t>
          </w:r>
          <w:r w:rsidR="006925E8">
            <w:t>0</w:t>
          </w:r>
        </w:p>
        <w:p w14:paraId="254E3988" w14:textId="59E8A5F4" w:rsidR="008F7F33" w:rsidRPr="00893901" w:rsidRDefault="009F101F" w:rsidP="008F7F33">
          <w:pPr>
            <w:pStyle w:val="Rodap"/>
            <w:jc w:val="center"/>
          </w:pPr>
          <w:r>
            <w:t>Data</w:t>
          </w:r>
          <w:r w:rsidR="00D10046">
            <w:t>:</w:t>
          </w:r>
          <w:r w:rsidR="0063486E">
            <w:t>17</w:t>
          </w:r>
          <w:r w:rsidR="00D10046">
            <w:t>.</w:t>
          </w:r>
          <w:r w:rsidR="0063486E">
            <w:t>04</w:t>
          </w:r>
          <w:r w:rsidR="00D10046">
            <w:t>.</w:t>
          </w:r>
          <w:r w:rsidR="008F7F33">
            <w:t>17</w:t>
          </w:r>
        </w:p>
      </w:tc>
      <w:tc>
        <w:tcPr>
          <w:tcW w:w="4074" w:type="dxa"/>
          <w:vAlign w:val="center"/>
          <w:hideMark/>
        </w:tcPr>
        <w:p w14:paraId="4501E169" w14:textId="6B693FA7" w:rsidR="00D10046" w:rsidRPr="00893901" w:rsidRDefault="00D10046" w:rsidP="00A03B97">
          <w:pPr>
            <w:pStyle w:val="Rodap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5D79E6">
            <w:rPr>
              <w:noProof/>
            </w:rPr>
            <w:t>2</w:t>
          </w:r>
          <w:r w:rsidRPr="00893901">
            <w:fldChar w:fldCharType="end"/>
          </w:r>
          <w:r w:rsidRPr="00893901">
            <w:t xml:space="preserve"> </w:t>
          </w:r>
          <w:r w:rsidR="00A03B97">
            <w:t>de</w:t>
          </w:r>
          <w:r w:rsidRPr="00893901">
            <w:t xml:space="preserve"> </w:t>
          </w:r>
          <w:fldSimple w:instr=" NUMPAGES   \* MERGEFORMAT ">
            <w:r w:rsidR="005D79E6">
              <w:rPr>
                <w:noProof/>
              </w:rPr>
              <w:t>2</w:t>
            </w:r>
          </w:fldSimple>
        </w:p>
      </w:tc>
    </w:tr>
  </w:tbl>
  <w:p w14:paraId="2243CAFD" w14:textId="7A192A91" w:rsidR="00D10046" w:rsidRDefault="00D10046" w:rsidP="0030034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51D50" w14:textId="2ED80163" w:rsidR="00584F60" w:rsidRPr="00F729AF" w:rsidRDefault="00D10046" w:rsidP="00F729AF">
    <w:pPr>
      <w:pStyle w:val="Rodap"/>
      <w:rPr>
        <w:sz w:val="16"/>
        <w:szCs w:val="16"/>
      </w:rPr>
    </w:pPr>
    <w:r w:rsidRPr="00BD124E">
      <w:rPr>
        <w:noProof/>
        <w:lang w:eastAsia="pt-BR"/>
      </w:rPr>
      <w:drawing>
        <wp:anchor distT="0" distB="0" distL="114300" distR="114300" simplePos="0" relativeHeight="251664896" behindDoc="1" locked="0" layoutInCell="1" allowOverlap="1" wp14:anchorId="7C70732C" wp14:editId="00FF4C02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27" name="Picture 27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925E8">
      <w:rPr>
        <w:sz w:val="16"/>
        <w:szCs w:val="16"/>
      </w:rPr>
      <w:t>OC2016_</w:t>
    </w:r>
    <w:r w:rsidR="00D83B6F" w:rsidRPr="00D83B6F">
      <w:rPr>
        <w:sz w:val="16"/>
        <w:szCs w:val="16"/>
      </w:rPr>
      <w:t>17_</w:t>
    </w:r>
    <w:r w:rsidR="00A03B97">
      <w:rPr>
        <w:sz w:val="16"/>
        <w:szCs w:val="16"/>
      </w:rPr>
      <w:t>CMS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B7763" w14:textId="77777777" w:rsidR="00D10046" w:rsidRDefault="00D1004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8A921" w14:textId="77777777" w:rsidR="00472700" w:rsidRDefault="00472700">
      <w:r>
        <w:separator/>
      </w:r>
    </w:p>
  </w:footnote>
  <w:footnote w:type="continuationSeparator" w:id="0">
    <w:p w14:paraId="60F66933" w14:textId="77777777" w:rsidR="00472700" w:rsidRDefault="00472700" w:rsidP="00313492">
      <w:r>
        <w:continuationSeparator/>
      </w:r>
    </w:p>
    <w:p w14:paraId="682EB665" w14:textId="77777777" w:rsidR="00472700" w:rsidRDefault="00472700" w:rsidP="00313492"/>
    <w:p w14:paraId="63183DF8" w14:textId="77777777" w:rsidR="00472700" w:rsidRDefault="0047270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1BC236" w14:textId="77777777" w:rsidR="00D10046" w:rsidRDefault="00D10046" w:rsidP="00313492">
    <w:pPr>
      <w:pStyle w:val="Cabealho"/>
    </w:pPr>
    <w:r w:rsidRPr="00A77E62">
      <w:rPr>
        <w:noProof/>
        <w:lang w:eastAsia="pt-BR"/>
      </w:rPr>
      <w:drawing>
        <wp:anchor distT="0" distB="0" distL="114300" distR="114300" simplePos="0" relativeHeight="251658752" behindDoc="0" locked="0" layoutInCell="1" allowOverlap="1" wp14:anchorId="015D4DDB" wp14:editId="73806A07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77E62">
      <w:rPr>
        <w:noProof/>
        <w:lang w:eastAsia="pt-BR"/>
      </w:rPr>
      <w:drawing>
        <wp:anchor distT="0" distB="0" distL="114300" distR="114300" simplePos="0" relativeHeight="251661824" behindDoc="1" locked="0" layoutInCell="1" allowOverlap="1" wp14:anchorId="2070737A" wp14:editId="150AC1C0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F17F1" w14:textId="77777777" w:rsidR="00D10046" w:rsidRDefault="00D10046" w:rsidP="00313492">
    <w:pPr>
      <w:pStyle w:val="Cabealho"/>
    </w:pPr>
    <w:r w:rsidRPr="00BD124E">
      <w:rPr>
        <w:noProof/>
        <w:lang w:eastAsia="pt-BR"/>
      </w:rPr>
      <w:drawing>
        <wp:anchor distT="0" distB="0" distL="114300" distR="114300" simplePos="0" relativeHeight="251652608" behindDoc="1" locked="0" layoutInCell="1" allowOverlap="1" wp14:anchorId="58B79F97" wp14:editId="17725094">
          <wp:simplePos x="0" y="0"/>
          <wp:positionH relativeFrom="page">
            <wp:posOffset>10731</wp:posOffset>
          </wp:positionH>
          <wp:positionV relativeFrom="page">
            <wp:posOffset>10795</wp:posOffset>
          </wp:positionV>
          <wp:extent cx="7614000" cy="10746000"/>
          <wp:effectExtent l="0" t="0" r="6350" b="0"/>
          <wp:wrapNone/>
          <wp:docPr id="20" name="Picture 2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4000" cy="1074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 wp14:anchorId="178A06C0" wp14:editId="2531A415">
          <wp:simplePos x="0" y="0"/>
          <wp:positionH relativeFrom="page">
            <wp:posOffset>6362065</wp:posOffset>
          </wp:positionH>
          <wp:positionV relativeFrom="page">
            <wp:posOffset>212725</wp:posOffset>
          </wp:positionV>
          <wp:extent cx="1080000" cy="795600"/>
          <wp:effectExtent l="0" t="0" r="0" b="0"/>
          <wp:wrapNone/>
          <wp:docPr id="26" name="Picture 26" descr="\\psf\Home\\Dropbox (WS Secretariat)\WSI DESIGN\WS_Logos_Updated_SJ\RGB PNG\worldskills_white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WS_Logos_Updated_SJ\RGB PNG\worldskills_white_RGB-0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6B8AFC" w14:textId="77777777" w:rsidR="00D10046" w:rsidRDefault="00D10046" w:rsidP="00313492">
    <w:pPr>
      <w:pStyle w:val="Cabealho"/>
    </w:pPr>
    <w:r w:rsidRPr="00BD124E">
      <w:rPr>
        <w:noProof/>
        <w:lang w:eastAsia="pt-BR"/>
      </w:rPr>
      <w:drawing>
        <wp:anchor distT="0" distB="0" distL="114300" distR="114300" simplePos="0" relativeHeight="251677696" behindDoc="1" locked="0" layoutInCell="1" allowOverlap="1" wp14:anchorId="5D13A74A" wp14:editId="5605B56C">
          <wp:simplePos x="0" y="0"/>
          <wp:positionH relativeFrom="page">
            <wp:posOffset>5897245</wp:posOffset>
          </wp:positionH>
          <wp:positionV relativeFrom="page">
            <wp:posOffset>248285</wp:posOffset>
          </wp:positionV>
          <wp:extent cx="1080000" cy="795600"/>
          <wp:effectExtent l="0" t="0" r="0" b="0"/>
          <wp:wrapNone/>
          <wp:docPr id="4" name="Picture 4" descr="\\psf\Home\\Dropbox (WS Secretariat)\WSI DESIGN\WS_Logos_Updated_SJ\RGB PNG\worldskills_lightgreen_RGB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psf\Home\\Dropbox (WS Secretariat)\WSI DESIGN\WS_Logos_Updated_SJ\RGB PNG\worldskills_lightgreen_RGB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000" cy="79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D124E">
      <w:rPr>
        <w:noProof/>
        <w:lang w:eastAsia="pt-BR"/>
      </w:rPr>
      <w:drawing>
        <wp:anchor distT="0" distB="0" distL="114300" distR="114300" simplePos="0" relativeHeight="251678720" behindDoc="1" locked="0" layoutInCell="1" allowOverlap="1" wp14:anchorId="340DD8FC" wp14:editId="124A12D7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5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91E8256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D8D43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9818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CBE14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194A2E"/>
    <w:multiLevelType w:val="hybridMultilevel"/>
    <w:tmpl w:val="F5208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9E3EB1"/>
    <w:multiLevelType w:val="hybridMultilevel"/>
    <w:tmpl w:val="97C03D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97F5C63"/>
    <w:multiLevelType w:val="hybridMultilevel"/>
    <w:tmpl w:val="336AB9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1AFF6E9C"/>
    <w:multiLevelType w:val="multilevel"/>
    <w:tmpl w:val="A00A1864"/>
    <w:styleLink w:val="ListNumbers"/>
    <w:lvl w:ilvl="0">
      <w:start w:val="1"/>
      <w:numFmt w:val="decimal"/>
      <w:pStyle w:val="Numerad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Numerada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Numerada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>
    <w:nsid w:val="1B7E5646"/>
    <w:multiLevelType w:val="hybridMultilevel"/>
    <w:tmpl w:val="0302AE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E43675"/>
    <w:multiLevelType w:val="hybridMultilevel"/>
    <w:tmpl w:val="B0D8FB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D7957DD"/>
    <w:multiLevelType w:val="hybridMultilevel"/>
    <w:tmpl w:val="F18633CA"/>
    <w:lvl w:ilvl="0" w:tplc="0416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9">
    <w:nsid w:val="1E821296"/>
    <w:multiLevelType w:val="hybridMultilevel"/>
    <w:tmpl w:val="96640F86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1FC177F1"/>
    <w:multiLevelType w:val="multilevel"/>
    <w:tmpl w:val="7954FA08"/>
    <w:lvl w:ilvl="0">
      <w:start w:val="1"/>
      <w:numFmt w:val="none"/>
      <w:pStyle w:val="Sumrio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Sumri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Sumrio3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>
    <w:nsid w:val="202A2610"/>
    <w:multiLevelType w:val="multilevel"/>
    <w:tmpl w:val="DD963F12"/>
    <w:styleLink w:val="ListBullets"/>
    <w:lvl w:ilvl="0">
      <w:start w:val="1"/>
      <w:numFmt w:val="bullet"/>
      <w:pStyle w:val="Commarcadores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Commarcadores2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Commarcadores3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Commarcadores4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Commarcadores5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22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3A068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3D5079A3"/>
    <w:multiLevelType w:val="hybridMultilevel"/>
    <w:tmpl w:val="7A6E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F2F0CE6"/>
    <w:multiLevelType w:val="hybridMultilevel"/>
    <w:tmpl w:val="F45E6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853FC6"/>
    <w:multiLevelType w:val="hybridMultilevel"/>
    <w:tmpl w:val="B33A4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0D7BDB"/>
    <w:multiLevelType w:val="multilevel"/>
    <w:tmpl w:val="B06A41F8"/>
    <w:lvl w:ilvl="0">
      <w:start w:val="1"/>
      <w:numFmt w:val="decimal"/>
      <w:lvlText w:val="%1."/>
      <w:lvlJc w:val="left"/>
      <w:pPr>
        <w:ind w:left="972" w:hanging="360"/>
      </w:pPr>
    </w:lvl>
    <w:lvl w:ilvl="1">
      <w:start w:val="1"/>
      <w:numFmt w:val="decimal"/>
      <w:lvlText w:val="%1.%2."/>
      <w:lvlJc w:val="left"/>
      <w:pPr>
        <w:ind w:left="4305" w:hanging="432"/>
      </w:pPr>
    </w:lvl>
    <w:lvl w:ilvl="2">
      <w:start w:val="1"/>
      <w:numFmt w:val="decimal"/>
      <w:lvlText w:val="%1.%2.%3."/>
      <w:lvlJc w:val="left"/>
      <w:pPr>
        <w:ind w:left="1836" w:hanging="504"/>
      </w:pPr>
    </w:lvl>
    <w:lvl w:ilvl="3">
      <w:start w:val="1"/>
      <w:numFmt w:val="decimal"/>
      <w:lvlText w:val="%1.%2.%3.%4."/>
      <w:lvlJc w:val="left"/>
      <w:pPr>
        <w:ind w:left="2340" w:hanging="648"/>
      </w:pPr>
    </w:lvl>
    <w:lvl w:ilvl="4">
      <w:start w:val="1"/>
      <w:numFmt w:val="decimal"/>
      <w:lvlText w:val="%1.%2.%3.%4.%5."/>
      <w:lvlJc w:val="left"/>
      <w:pPr>
        <w:ind w:left="2844" w:hanging="792"/>
      </w:pPr>
    </w:lvl>
    <w:lvl w:ilvl="5">
      <w:start w:val="1"/>
      <w:numFmt w:val="decimal"/>
      <w:lvlText w:val="%1.%2.%3.%4.%5.%6."/>
      <w:lvlJc w:val="left"/>
      <w:pPr>
        <w:ind w:left="3348" w:hanging="936"/>
      </w:pPr>
    </w:lvl>
    <w:lvl w:ilvl="6">
      <w:start w:val="1"/>
      <w:numFmt w:val="decimal"/>
      <w:lvlText w:val="%1.%2.%3.%4.%5.%6.%7."/>
      <w:lvlJc w:val="left"/>
      <w:pPr>
        <w:ind w:left="3852" w:hanging="1080"/>
      </w:pPr>
    </w:lvl>
    <w:lvl w:ilvl="7">
      <w:start w:val="1"/>
      <w:numFmt w:val="decimal"/>
      <w:lvlText w:val="%1.%2.%3.%4.%5.%6.%7.%8."/>
      <w:lvlJc w:val="left"/>
      <w:pPr>
        <w:ind w:left="4356" w:hanging="1224"/>
      </w:pPr>
    </w:lvl>
    <w:lvl w:ilvl="8">
      <w:start w:val="1"/>
      <w:numFmt w:val="decimal"/>
      <w:lvlText w:val="%1.%2.%3.%4.%5.%6.%7.%8.%9."/>
      <w:lvlJc w:val="left"/>
      <w:pPr>
        <w:ind w:left="4932" w:hanging="1440"/>
      </w:pPr>
    </w:lvl>
  </w:abstractNum>
  <w:abstractNum w:abstractNumId="30">
    <w:nsid w:val="6D5E73CA"/>
    <w:multiLevelType w:val="hybridMultilevel"/>
    <w:tmpl w:val="C17072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18957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1BB60A5"/>
    <w:multiLevelType w:val="hybridMultilevel"/>
    <w:tmpl w:val="1F4CFCB0"/>
    <w:lvl w:ilvl="0" w:tplc="C944EE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13"/>
  </w:num>
  <w:num w:numId="13">
    <w:abstractNumId w:val="25"/>
  </w:num>
  <w:num w:numId="14">
    <w:abstractNumId w:val="13"/>
    <w:lvlOverride w:ilvl="0">
      <w:startOverride w:val="1"/>
    </w:lvlOverride>
  </w:num>
  <w:num w:numId="15">
    <w:abstractNumId w:val="21"/>
  </w:num>
  <w:num w:numId="16">
    <w:abstractNumId w:val="15"/>
  </w:num>
  <w:num w:numId="17">
    <w:abstractNumId w:val="12"/>
  </w:num>
  <w:num w:numId="18">
    <w:abstractNumId w:val="33"/>
  </w:num>
  <w:num w:numId="19">
    <w:abstractNumId w:val="20"/>
  </w:num>
  <w:num w:numId="20">
    <w:abstractNumId w:val="28"/>
  </w:num>
  <w:num w:numId="21">
    <w:abstractNumId w:val="30"/>
  </w:num>
  <w:num w:numId="22">
    <w:abstractNumId w:val="27"/>
  </w:num>
  <w:num w:numId="23">
    <w:abstractNumId w:val="24"/>
  </w:num>
  <w:num w:numId="24">
    <w:abstractNumId w:val="32"/>
  </w:num>
  <w:num w:numId="25">
    <w:abstractNumId w:val="22"/>
  </w:num>
  <w:num w:numId="26">
    <w:abstractNumId w:val="16"/>
  </w:num>
  <w:num w:numId="27">
    <w:abstractNumId w:val="29"/>
  </w:num>
  <w:num w:numId="28">
    <w:abstractNumId w:val="23"/>
  </w:num>
  <w:num w:numId="29">
    <w:abstractNumId w:val="17"/>
  </w:num>
  <w:num w:numId="30">
    <w:abstractNumId w:val="14"/>
  </w:num>
  <w:num w:numId="31">
    <w:abstractNumId w:val="31"/>
  </w:num>
  <w:num w:numId="32">
    <w:abstractNumId w:val="19"/>
  </w:num>
  <w:num w:numId="33">
    <w:abstractNumId w:val="11"/>
  </w:num>
  <w:num w:numId="34">
    <w:abstractNumId w:val="10"/>
  </w:num>
  <w:num w:numId="35">
    <w:abstractNumId w:val="18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en-AU" w:vendorID="64" w:dllVersion="131078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B30"/>
    <w:rsid w:val="0000329D"/>
    <w:rsid w:val="00007AC0"/>
    <w:rsid w:val="00011220"/>
    <w:rsid w:val="00012FF4"/>
    <w:rsid w:val="00014A87"/>
    <w:rsid w:val="00017C04"/>
    <w:rsid w:val="00020477"/>
    <w:rsid w:val="00022932"/>
    <w:rsid w:val="00033976"/>
    <w:rsid w:val="00033B54"/>
    <w:rsid w:val="00033DD4"/>
    <w:rsid w:val="000342B6"/>
    <w:rsid w:val="0003526B"/>
    <w:rsid w:val="000424A9"/>
    <w:rsid w:val="0004687A"/>
    <w:rsid w:val="0005052F"/>
    <w:rsid w:val="00050DCE"/>
    <w:rsid w:val="00052F6D"/>
    <w:rsid w:val="00057161"/>
    <w:rsid w:val="00060A9A"/>
    <w:rsid w:val="000665A8"/>
    <w:rsid w:val="00066641"/>
    <w:rsid w:val="00071DA3"/>
    <w:rsid w:val="00076588"/>
    <w:rsid w:val="000765D5"/>
    <w:rsid w:val="00076998"/>
    <w:rsid w:val="000803F1"/>
    <w:rsid w:val="000840B1"/>
    <w:rsid w:val="00085879"/>
    <w:rsid w:val="00086693"/>
    <w:rsid w:val="00087192"/>
    <w:rsid w:val="00091799"/>
    <w:rsid w:val="0009298F"/>
    <w:rsid w:val="00092E15"/>
    <w:rsid w:val="000952CF"/>
    <w:rsid w:val="00095AD0"/>
    <w:rsid w:val="00096D68"/>
    <w:rsid w:val="000A5B22"/>
    <w:rsid w:val="000B3BE4"/>
    <w:rsid w:val="000C038C"/>
    <w:rsid w:val="000C1D33"/>
    <w:rsid w:val="000C4ACB"/>
    <w:rsid w:val="000C76C5"/>
    <w:rsid w:val="000D66B8"/>
    <w:rsid w:val="000E01DD"/>
    <w:rsid w:val="000E219D"/>
    <w:rsid w:val="000E234C"/>
    <w:rsid w:val="000E2E6F"/>
    <w:rsid w:val="000E7505"/>
    <w:rsid w:val="000F4A5C"/>
    <w:rsid w:val="00101BF4"/>
    <w:rsid w:val="001049CE"/>
    <w:rsid w:val="00107BF3"/>
    <w:rsid w:val="00112360"/>
    <w:rsid w:val="0011305E"/>
    <w:rsid w:val="0011549F"/>
    <w:rsid w:val="001172EF"/>
    <w:rsid w:val="001218E8"/>
    <w:rsid w:val="00123671"/>
    <w:rsid w:val="0012553C"/>
    <w:rsid w:val="00125F8E"/>
    <w:rsid w:val="001278D7"/>
    <w:rsid w:val="00132E9B"/>
    <w:rsid w:val="00133920"/>
    <w:rsid w:val="00134547"/>
    <w:rsid w:val="00134CFB"/>
    <w:rsid w:val="001436A4"/>
    <w:rsid w:val="00162056"/>
    <w:rsid w:val="0017046C"/>
    <w:rsid w:val="00172BC7"/>
    <w:rsid w:val="00173A50"/>
    <w:rsid w:val="00173E9B"/>
    <w:rsid w:val="001752A3"/>
    <w:rsid w:val="001771B9"/>
    <w:rsid w:val="00181797"/>
    <w:rsid w:val="00182186"/>
    <w:rsid w:val="00186C66"/>
    <w:rsid w:val="00187CDF"/>
    <w:rsid w:val="0019258E"/>
    <w:rsid w:val="00192D2B"/>
    <w:rsid w:val="001A3DF2"/>
    <w:rsid w:val="001A554B"/>
    <w:rsid w:val="001A5721"/>
    <w:rsid w:val="001B1E1D"/>
    <w:rsid w:val="001B5CD4"/>
    <w:rsid w:val="001C2AB8"/>
    <w:rsid w:val="001C2B30"/>
    <w:rsid w:val="001C33DD"/>
    <w:rsid w:val="001C5F88"/>
    <w:rsid w:val="001D2CD8"/>
    <w:rsid w:val="001E2654"/>
    <w:rsid w:val="001E4FDC"/>
    <w:rsid w:val="001E523E"/>
    <w:rsid w:val="001E6D9C"/>
    <w:rsid w:val="001F13AC"/>
    <w:rsid w:val="001F1437"/>
    <w:rsid w:val="001F2CD0"/>
    <w:rsid w:val="001F781E"/>
    <w:rsid w:val="002008AB"/>
    <w:rsid w:val="002051CD"/>
    <w:rsid w:val="00205D55"/>
    <w:rsid w:val="002067D9"/>
    <w:rsid w:val="00210EF3"/>
    <w:rsid w:val="00215504"/>
    <w:rsid w:val="00215E49"/>
    <w:rsid w:val="002213E4"/>
    <w:rsid w:val="00223575"/>
    <w:rsid w:val="00223BDF"/>
    <w:rsid w:val="00224D62"/>
    <w:rsid w:val="00225F9B"/>
    <w:rsid w:val="0023014C"/>
    <w:rsid w:val="002320E4"/>
    <w:rsid w:val="00233CF1"/>
    <w:rsid w:val="00234982"/>
    <w:rsid w:val="00242860"/>
    <w:rsid w:val="002430EB"/>
    <w:rsid w:val="00247D02"/>
    <w:rsid w:val="002520BC"/>
    <w:rsid w:val="00254D03"/>
    <w:rsid w:val="00256054"/>
    <w:rsid w:val="00261998"/>
    <w:rsid w:val="00261C8D"/>
    <w:rsid w:val="00262ECB"/>
    <w:rsid w:val="00264018"/>
    <w:rsid w:val="002646D0"/>
    <w:rsid w:val="00264847"/>
    <w:rsid w:val="0026625A"/>
    <w:rsid w:val="00274D6C"/>
    <w:rsid w:val="00276FD2"/>
    <w:rsid w:val="002814BB"/>
    <w:rsid w:val="002818ED"/>
    <w:rsid w:val="00292185"/>
    <w:rsid w:val="002949C8"/>
    <w:rsid w:val="002A3D74"/>
    <w:rsid w:val="002A5BC6"/>
    <w:rsid w:val="002A6D8B"/>
    <w:rsid w:val="002A736A"/>
    <w:rsid w:val="002A7515"/>
    <w:rsid w:val="002A76CD"/>
    <w:rsid w:val="002A7CD0"/>
    <w:rsid w:val="002B1320"/>
    <w:rsid w:val="002B4E9B"/>
    <w:rsid w:val="002B7163"/>
    <w:rsid w:val="002C0208"/>
    <w:rsid w:val="002C1BDC"/>
    <w:rsid w:val="002C2248"/>
    <w:rsid w:val="002C2953"/>
    <w:rsid w:val="002C2BC7"/>
    <w:rsid w:val="002C63A4"/>
    <w:rsid w:val="002D0A2F"/>
    <w:rsid w:val="002D2E0E"/>
    <w:rsid w:val="002D3AD0"/>
    <w:rsid w:val="002D6DB5"/>
    <w:rsid w:val="002D6EB8"/>
    <w:rsid w:val="002E1E01"/>
    <w:rsid w:val="002E34A9"/>
    <w:rsid w:val="002E5A48"/>
    <w:rsid w:val="002F1E34"/>
    <w:rsid w:val="00300343"/>
    <w:rsid w:val="003010A2"/>
    <w:rsid w:val="00301AFC"/>
    <w:rsid w:val="003126DC"/>
    <w:rsid w:val="00312AFD"/>
    <w:rsid w:val="003133A3"/>
    <w:rsid w:val="00313492"/>
    <w:rsid w:val="003147E8"/>
    <w:rsid w:val="003167C1"/>
    <w:rsid w:val="0032135D"/>
    <w:rsid w:val="003247D2"/>
    <w:rsid w:val="00325F59"/>
    <w:rsid w:val="00327E9C"/>
    <w:rsid w:val="00333BD6"/>
    <w:rsid w:val="00334672"/>
    <w:rsid w:val="00343AC7"/>
    <w:rsid w:val="00346D78"/>
    <w:rsid w:val="00347FBF"/>
    <w:rsid w:val="003534EF"/>
    <w:rsid w:val="00362503"/>
    <w:rsid w:val="00363918"/>
    <w:rsid w:val="0038099A"/>
    <w:rsid w:val="0038459B"/>
    <w:rsid w:val="00390689"/>
    <w:rsid w:val="00393871"/>
    <w:rsid w:val="003955C4"/>
    <w:rsid w:val="003A3137"/>
    <w:rsid w:val="003B0678"/>
    <w:rsid w:val="003B107A"/>
    <w:rsid w:val="003B2123"/>
    <w:rsid w:val="003B41E5"/>
    <w:rsid w:val="003B69AD"/>
    <w:rsid w:val="003C0A00"/>
    <w:rsid w:val="003C13A4"/>
    <w:rsid w:val="003C1E9E"/>
    <w:rsid w:val="003C22BF"/>
    <w:rsid w:val="003C395A"/>
    <w:rsid w:val="003E15A8"/>
    <w:rsid w:val="003E17C1"/>
    <w:rsid w:val="003E4652"/>
    <w:rsid w:val="003E5C6D"/>
    <w:rsid w:val="003F0341"/>
    <w:rsid w:val="003F08E1"/>
    <w:rsid w:val="003F6DFD"/>
    <w:rsid w:val="00401E69"/>
    <w:rsid w:val="00402FE7"/>
    <w:rsid w:val="00405B50"/>
    <w:rsid w:val="004073E1"/>
    <w:rsid w:val="00413188"/>
    <w:rsid w:val="004138D2"/>
    <w:rsid w:val="004150C7"/>
    <w:rsid w:val="00416869"/>
    <w:rsid w:val="0041693A"/>
    <w:rsid w:val="004266F7"/>
    <w:rsid w:val="0043072A"/>
    <w:rsid w:val="00433869"/>
    <w:rsid w:val="00436EE9"/>
    <w:rsid w:val="0043784A"/>
    <w:rsid w:val="004450E3"/>
    <w:rsid w:val="004452C8"/>
    <w:rsid w:val="00446F14"/>
    <w:rsid w:val="00450361"/>
    <w:rsid w:val="004529A6"/>
    <w:rsid w:val="00453E54"/>
    <w:rsid w:val="00454FBE"/>
    <w:rsid w:val="00460418"/>
    <w:rsid w:val="004605D7"/>
    <w:rsid w:val="00462CB3"/>
    <w:rsid w:val="00464F9C"/>
    <w:rsid w:val="004673AA"/>
    <w:rsid w:val="00472700"/>
    <w:rsid w:val="0047609D"/>
    <w:rsid w:val="004776DF"/>
    <w:rsid w:val="00477749"/>
    <w:rsid w:val="00477B2B"/>
    <w:rsid w:val="00483FC4"/>
    <w:rsid w:val="004927A4"/>
    <w:rsid w:val="004944AD"/>
    <w:rsid w:val="004A4CBB"/>
    <w:rsid w:val="004A5CF9"/>
    <w:rsid w:val="004B15C8"/>
    <w:rsid w:val="004B1D35"/>
    <w:rsid w:val="004B597A"/>
    <w:rsid w:val="004B6102"/>
    <w:rsid w:val="004B6219"/>
    <w:rsid w:val="004B7843"/>
    <w:rsid w:val="004C0F0C"/>
    <w:rsid w:val="004C7143"/>
    <w:rsid w:val="004C77A7"/>
    <w:rsid w:val="004D0CE7"/>
    <w:rsid w:val="004D326D"/>
    <w:rsid w:val="004D3337"/>
    <w:rsid w:val="004D555C"/>
    <w:rsid w:val="004D6841"/>
    <w:rsid w:val="004E0743"/>
    <w:rsid w:val="004E0A7D"/>
    <w:rsid w:val="004E5997"/>
    <w:rsid w:val="004E5BC0"/>
    <w:rsid w:val="004F1432"/>
    <w:rsid w:val="00500420"/>
    <w:rsid w:val="00500A2A"/>
    <w:rsid w:val="0050164F"/>
    <w:rsid w:val="00503307"/>
    <w:rsid w:val="005039D1"/>
    <w:rsid w:val="00503CF1"/>
    <w:rsid w:val="00503E3C"/>
    <w:rsid w:val="00504CC3"/>
    <w:rsid w:val="00504CD7"/>
    <w:rsid w:val="005059F7"/>
    <w:rsid w:val="00506A39"/>
    <w:rsid w:val="00511D65"/>
    <w:rsid w:val="005143AC"/>
    <w:rsid w:val="0051761D"/>
    <w:rsid w:val="00517D9C"/>
    <w:rsid w:val="00523791"/>
    <w:rsid w:val="0053215B"/>
    <w:rsid w:val="00537FB2"/>
    <w:rsid w:val="00547A27"/>
    <w:rsid w:val="00550402"/>
    <w:rsid w:val="0055109E"/>
    <w:rsid w:val="0055708A"/>
    <w:rsid w:val="0055773E"/>
    <w:rsid w:val="005608DD"/>
    <w:rsid w:val="0056255F"/>
    <w:rsid w:val="00564545"/>
    <w:rsid w:val="005649B2"/>
    <w:rsid w:val="00577E09"/>
    <w:rsid w:val="0058243B"/>
    <w:rsid w:val="00582568"/>
    <w:rsid w:val="00584F60"/>
    <w:rsid w:val="00586ABB"/>
    <w:rsid w:val="005A3DDD"/>
    <w:rsid w:val="005A54E7"/>
    <w:rsid w:val="005B10B9"/>
    <w:rsid w:val="005B4E1C"/>
    <w:rsid w:val="005C1F3D"/>
    <w:rsid w:val="005C31F3"/>
    <w:rsid w:val="005C32C6"/>
    <w:rsid w:val="005C7912"/>
    <w:rsid w:val="005D0770"/>
    <w:rsid w:val="005D2676"/>
    <w:rsid w:val="005D6191"/>
    <w:rsid w:val="005D79E6"/>
    <w:rsid w:val="005E5E9C"/>
    <w:rsid w:val="005E7D98"/>
    <w:rsid w:val="005F01CC"/>
    <w:rsid w:val="005F2E02"/>
    <w:rsid w:val="005F3743"/>
    <w:rsid w:val="006023B5"/>
    <w:rsid w:val="006043C5"/>
    <w:rsid w:val="00604A2F"/>
    <w:rsid w:val="00604CA4"/>
    <w:rsid w:val="006065E0"/>
    <w:rsid w:val="00612A5A"/>
    <w:rsid w:val="00613425"/>
    <w:rsid w:val="00613DA7"/>
    <w:rsid w:val="006150F7"/>
    <w:rsid w:val="006156E1"/>
    <w:rsid w:val="00617E05"/>
    <w:rsid w:val="00626FF0"/>
    <w:rsid w:val="00630EB3"/>
    <w:rsid w:val="00633EAA"/>
    <w:rsid w:val="0063486E"/>
    <w:rsid w:val="0064218D"/>
    <w:rsid w:val="006426A0"/>
    <w:rsid w:val="006621B0"/>
    <w:rsid w:val="00673AA4"/>
    <w:rsid w:val="006741FE"/>
    <w:rsid w:val="00675923"/>
    <w:rsid w:val="006762CE"/>
    <w:rsid w:val="00681B95"/>
    <w:rsid w:val="00684858"/>
    <w:rsid w:val="00687374"/>
    <w:rsid w:val="0068739B"/>
    <w:rsid w:val="00687C5A"/>
    <w:rsid w:val="006925E8"/>
    <w:rsid w:val="00692D20"/>
    <w:rsid w:val="00697FFC"/>
    <w:rsid w:val="006A7B8C"/>
    <w:rsid w:val="006A7CE8"/>
    <w:rsid w:val="006B2D31"/>
    <w:rsid w:val="006B4681"/>
    <w:rsid w:val="006B4889"/>
    <w:rsid w:val="006C123B"/>
    <w:rsid w:val="006D0A3E"/>
    <w:rsid w:val="006D1BF5"/>
    <w:rsid w:val="006D4BF6"/>
    <w:rsid w:val="006D6F35"/>
    <w:rsid w:val="006E26EF"/>
    <w:rsid w:val="006E496B"/>
    <w:rsid w:val="006E4BE9"/>
    <w:rsid w:val="006E64D5"/>
    <w:rsid w:val="006E6918"/>
    <w:rsid w:val="006E74D5"/>
    <w:rsid w:val="006F76FA"/>
    <w:rsid w:val="00706048"/>
    <w:rsid w:val="00712C13"/>
    <w:rsid w:val="0072671E"/>
    <w:rsid w:val="0073218C"/>
    <w:rsid w:val="00732209"/>
    <w:rsid w:val="0073224F"/>
    <w:rsid w:val="00734A91"/>
    <w:rsid w:val="00736A18"/>
    <w:rsid w:val="007402A4"/>
    <w:rsid w:val="00741CE0"/>
    <w:rsid w:val="0074428B"/>
    <w:rsid w:val="0074725B"/>
    <w:rsid w:val="00751164"/>
    <w:rsid w:val="00755011"/>
    <w:rsid w:val="00760D78"/>
    <w:rsid w:val="00761408"/>
    <w:rsid w:val="0077005A"/>
    <w:rsid w:val="00771DD6"/>
    <w:rsid w:val="00772455"/>
    <w:rsid w:val="00772D16"/>
    <w:rsid w:val="00772DA0"/>
    <w:rsid w:val="00773BBE"/>
    <w:rsid w:val="00775604"/>
    <w:rsid w:val="0077763F"/>
    <w:rsid w:val="007777A2"/>
    <w:rsid w:val="00777D28"/>
    <w:rsid w:val="00780EA2"/>
    <w:rsid w:val="007848D1"/>
    <w:rsid w:val="00786656"/>
    <w:rsid w:val="00794242"/>
    <w:rsid w:val="007A14D4"/>
    <w:rsid w:val="007A2236"/>
    <w:rsid w:val="007A4C1D"/>
    <w:rsid w:val="007B0554"/>
    <w:rsid w:val="007B1E9A"/>
    <w:rsid w:val="007B614B"/>
    <w:rsid w:val="007C4BB2"/>
    <w:rsid w:val="007D368A"/>
    <w:rsid w:val="007E042D"/>
    <w:rsid w:val="007F212B"/>
    <w:rsid w:val="007F4FFE"/>
    <w:rsid w:val="00801126"/>
    <w:rsid w:val="008012C1"/>
    <w:rsid w:val="008160A8"/>
    <w:rsid w:val="00817EE0"/>
    <w:rsid w:val="00821AA4"/>
    <w:rsid w:val="00824A3C"/>
    <w:rsid w:val="008316AB"/>
    <w:rsid w:val="00831781"/>
    <w:rsid w:val="00835CE5"/>
    <w:rsid w:val="008362E2"/>
    <w:rsid w:val="008429C5"/>
    <w:rsid w:val="008441C4"/>
    <w:rsid w:val="008468DD"/>
    <w:rsid w:val="008520EC"/>
    <w:rsid w:val="008530FA"/>
    <w:rsid w:val="00854FC1"/>
    <w:rsid w:val="008559BD"/>
    <w:rsid w:val="00857160"/>
    <w:rsid w:val="00861DE7"/>
    <w:rsid w:val="00863BD1"/>
    <w:rsid w:val="0086665C"/>
    <w:rsid w:val="00875B0B"/>
    <w:rsid w:val="00882411"/>
    <w:rsid w:val="008827AA"/>
    <w:rsid w:val="00887D98"/>
    <w:rsid w:val="00891C54"/>
    <w:rsid w:val="00894488"/>
    <w:rsid w:val="008949A1"/>
    <w:rsid w:val="0089578A"/>
    <w:rsid w:val="00895B42"/>
    <w:rsid w:val="00895F27"/>
    <w:rsid w:val="00896C17"/>
    <w:rsid w:val="008A10CF"/>
    <w:rsid w:val="008A12E1"/>
    <w:rsid w:val="008A24C2"/>
    <w:rsid w:val="008A3942"/>
    <w:rsid w:val="008B0C68"/>
    <w:rsid w:val="008B371B"/>
    <w:rsid w:val="008C45C3"/>
    <w:rsid w:val="008C604C"/>
    <w:rsid w:val="008C6651"/>
    <w:rsid w:val="008C6D44"/>
    <w:rsid w:val="008D0279"/>
    <w:rsid w:val="008D5CFC"/>
    <w:rsid w:val="008D6D3F"/>
    <w:rsid w:val="008E1C8D"/>
    <w:rsid w:val="008E3C09"/>
    <w:rsid w:val="008E5C71"/>
    <w:rsid w:val="008F5CF8"/>
    <w:rsid w:val="008F7F33"/>
    <w:rsid w:val="00900F84"/>
    <w:rsid w:val="009142F3"/>
    <w:rsid w:val="00916800"/>
    <w:rsid w:val="00920756"/>
    <w:rsid w:val="0092112F"/>
    <w:rsid w:val="0092143E"/>
    <w:rsid w:val="0092597F"/>
    <w:rsid w:val="009271FD"/>
    <w:rsid w:val="00927212"/>
    <w:rsid w:val="00933B28"/>
    <w:rsid w:val="00934C83"/>
    <w:rsid w:val="00935B90"/>
    <w:rsid w:val="0094319C"/>
    <w:rsid w:val="00943E65"/>
    <w:rsid w:val="009457D6"/>
    <w:rsid w:val="009472FE"/>
    <w:rsid w:val="00951146"/>
    <w:rsid w:val="00951B4B"/>
    <w:rsid w:val="00953AB1"/>
    <w:rsid w:val="00953BBB"/>
    <w:rsid w:val="00956EF6"/>
    <w:rsid w:val="00964BDB"/>
    <w:rsid w:val="00965F77"/>
    <w:rsid w:val="009669FC"/>
    <w:rsid w:val="00974FA5"/>
    <w:rsid w:val="00975CD8"/>
    <w:rsid w:val="009769B2"/>
    <w:rsid w:val="00977E38"/>
    <w:rsid w:val="00982190"/>
    <w:rsid w:val="0098297B"/>
    <w:rsid w:val="00985BA9"/>
    <w:rsid w:val="00985BB2"/>
    <w:rsid w:val="009864BB"/>
    <w:rsid w:val="0098709E"/>
    <w:rsid w:val="00987A9F"/>
    <w:rsid w:val="00992081"/>
    <w:rsid w:val="00992A90"/>
    <w:rsid w:val="009A5EB7"/>
    <w:rsid w:val="009B1570"/>
    <w:rsid w:val="009B16EB"/>
    <w:rsid w:val="009C0D48"/>
    <w:rsid w:val="009C0FE6"/>
    <w:rsid w:val="009C120F"/>
    <w:rsid w:val="009C4107"/>
    <w:rsid w:val="009E058B"/>
    <w:rsid w:val="009E14D5"/>
    <w:rsid w:val="009E38EA"/>
    <w:rsid w:val="009E7659"/>
    <w:rsid w:val="009E7F75"/>
    <w:rsid w:val="009F101F"/>
    <w:rsid w:val="009F711F"/>
    <w:rsid w:val="00A03B97"/>
    <w:rsid w:val="00A047D0"/>
    <w:rsid w:val="00A07EF8"/>
    <w:rsid w:val="00A11B05"/>
    <w:rsid w:val="00A120FA"/>
    <w:rsid w:val="00A12B86"/>
    <w:rsid w:val="00A16B13"/>
    <w:rsid w:val="00A211C8"/>
    <w:rsid w:val="00A21E30"/>
    <w:rsid w:val="00A3105F"/>
    <w:rsid w:val="00A31349"/>
    <w:rsid w:val="00A32AF4"/>
    <w:rsid w:val="00A3350B"/>
    <w:rsid w:val="00A33656"/>
    <w:rsid w:val="00A34913"/>
    <w:rsid w:val="00A411C9"/>
    <w:rsid w:val="00A41D7D"/>
    <w:rsid w:val="00A44582"/>
    <w:rsid w:val="00A46498"/>
    <w:rsid w:val="00A55D5B"/>
    <w:rsid w:val="00A57B66"/>
    <w:rsid w:val="00A60045"/>
    <w:rsid w:val="00A622EE"/>
    <w:rsid w:val="00A656F7"/>
    <w:rsid w:val="00A6739C"/>
    <w:rsid w:val="00A7172B"/>
    <w:rsid w:val="00A739E9"/>
    <w:rsid w:val="00A740D9"/>
    <w:rsid w:val="00A7636F"/>
    <w:rsid w:val="00A7697F"/>
    <w:rsid w:val="00A76EE3"/>
    <w:rsid w:val="00A77E62"/>
    <w:rsid w:val="00A77F14"/>
    <w:rsid w:val="00A873FD"/>
    <w:rsid w:val="00A916B8"/>
    <w:rsid w:val="00A9233A"/>
    <w:rsid w:val="00A928DA"/>
    <w:rsid w:val="00A92A3B"/>
    <w:rsid w:val="00A945EF"/>
    <w:rsid w:val="00A9658D"/>
    <w:rsid w:val="00A96AFC"/>
    <w:rsid w:val="00AA0244"/>
    <w:rsid w:val="00AA0E40"/>
    <w:rsid w:val="00AA18A8"/>
    <w:rsid w:val="00AA62D3"/>
    <w:rsid w:val="00AA68E8"/>
    <w:rsid w:val="00AC0EA3"/>
    <w:rsid w:val="00AC2206"/>
    <w:rsid w:val="00AC45E0"/>
    <w:rsid w:val="00AD1D8E"/>
    <w:rsid w:val="00AE128D"/>
    <w:rsid w:val="00AE1BC7"/>
    <w:rsid w:val="00AE30D9"/>
    <w:rsid w:val="00AE60D4"/>
    <w:rsid w:val="00AE761D"/>
    <w:rsid w:val="00AF21FA"/>
    <w:rsid w:val="00AF506D"/>
    <w:rsid w:val="00B00789"/>
    <w:rsid w:val="00B019EC"/>
    <w:rsid w:val="00B04E6E"/>
    <w:rsid w:val="00B051F5"/>
    <w:rsid w:val="00B11358"/>
    <w:rsid w:val="00B134D3"/>
    <w:rsid w:val="00B20B65"/>
    <w:rsid w:val="00B23ADE"/>
    <w:rsid w:val="00B251E9"/>
    <w:rsid w:val="00B361F5"/>
    <w:rsid w:val="00B40880"/>
    <w:rsid w:val="00B40AE0"/>
    <w:rsid w:val="00B419CC"/>
    <w:rsid w:val="00B41D56"/>
    <w:rsid w:val="00B44654"/>
    <w:rsid w:val="00B4527A"/>
    <w:rsid w:val="00B454BB"/>
    <w:rsid w:val="00B457FA"/>
    <w:rsid w:val="00B47D68"/>
    <w:rsid w:val="00B513AF"/>
    <w:rsid w:val="00B51A07"/>
    <w:rsid w:val="00B52A13"/>
    <w:rsid w:val="00B53CDE"/>
    <w:rsid w:val="00B554A8"/>
    <w:rsid w:val="00B67B53"/>
    <w:rsid w:val="00B70463"/>
    <w:rsid w:val="00B72E90"/>
    <w:rsid w:val="00B80594"/>
    <w:rsid w:val="00B91C77"/>
    <w:rsid w:val="00BA6ECA"/>
    <w:rsid w:val="00BB0950"/>
    <w:rsid w:val="00BB4CF8"/>
    <w:rsid w:val="00BB7621"/>
    <w:rsid w:val="00BC2FA3"/>
    <w:rsid w:val="00BC31F4"/>
    <w:rsid w:val="00BC358B"/>
    <w:rsid w:val="00BC35AC"/>
    <w:rsid w:val="00BC7011"/>
    <w:rsid w:val="00BD041E"/>
    <w:rsid w:val="00BD124E"/>
    <w:rsid w:val="00BD16C7"/>
    <w:rsid w:val="00BD1869"/>
    <w:rsid w:val="00BD4C67"/>
    <w:rsid w:val="00BD6302"/>
    <w:rsid w:val="00BD68CD"/>
    <w:rsid w:val="00BE1AD5"/>
    <w:rsid w:val="00BE3BAD"/>
    <w:rsid w:val="00BE3CF1"/>
    <w:rsid w:val="00BE495A"/>
    <w:rsid w:val="00BE57EF"/>
    <w:rsid w:val="00BF2975"/>
    <w:rsid w:val="00BF3811"/>
    <w:rsid w:val="00C00F7C"/>
    <w:rsid w:val="00C06613"/>
    <w:rsid w:val="00C12E49"/>
    <w:rsid w:val="00C13A66"/>
    <w:rsid w:val="00C14AF8"/>
    <w:rsid w:val="00C21A30"/>
    <w:rsid w:val="00C32ABB"/>
    <w:rsid w:val="00C42758"/>
    <w:rsid w:val="00C461C0"/>
    <w:rsid w:val="00C5171A"/>
    <w:rsid w:val="00C579E3"/>
    <w:rsid w:val="00C57A13"/>
    <w:rsid w:val="00C66D93"/>
    <w:rsid w:val="00C71B38"/>
    <w:rsid w:val="00C73CB1"/>
    <w:rsid w:val="00C73DCF"/>
    <w:rsid w:val="00C7451C"/>
    <w:rsid w:val="00C74C8A"/>
    <w:rsid w:val="00C74F43"/>
    <w:rsid w:val="00C76C86"/>
    <w:rsid w:val="00C77D08"/>
    <w:rsid w:val="00C80D38"/>
    <w:rsid w:val="00C84084"/>
    <w:rsid w:val="00C9287D"/>
    <w:rsid w:val="00C978FA"/>
    <w:rsid w:val="00CA1A6E"/>
    <w:rsid w:val="00CA28BE"/>
    <w:rsid w:val="00CA3567"/>
    <w:rsid w:val="00CA7750"/>
    <w:rsid w:val="00CA7AA4"/>
    <w:rsid w:val="00CB4B2E"/>
    <w:rsid w:val="00CC14FF"/>
    <w:rsid w:val="00CD3200"/>
    <w:rsid w:val="00CD5F3B"/>
    <w:rsid w:val="00CD7A91"/>
    <w:rsid w:val="00CE1357"/>
    <w:rsid w:val="00CE220E"/>
    <w:rsid w:val="00CE35F1"/>
    <w:rsid w:val="00CE750D"/>
    <w:rsid w:val="00CF2263"/>
    <w:rsid w:val="00CF375B"/>
    <w:rsid w:val="00D031A8"/>
    <w:rsid w:val="00D04318"/>
    <w:rsid w:val="00D04BE0"/>
    <w:rsid w:val="00D10046"/>
    <w:rsid w:val="00D14D62"/>
    <w:rsid w:val="00D22F0A"/>
    <w:rsid w:val="00D25F17"/>
    <w:rsid w:val="00D277A4"/>
    <w:rsid w:val="00D32793"/>
    <w:rsid w:val="00D327C5"/>
    <w:rsid w:val="00D33088"/>
    <w:rsid w:val="00D333DE"/>
    <w:rsid w:val="00D37908"/>
    <w:rsid w:val="00D447D8"/>
    <w:rsid w:val="00D44802"/>
    <w:rsid w:val="00D51FE3"/>
    <w:rsid w:val="00D55DF5"/>
    <w:rsid w:val="00D562C5"/>
    <w:rsid w:val="00D62A82"/>
    <w:rsid w:val="00D63326"/>
    <w:rsid w:val="00D707E2"/>
    <w:rsid w:val="00D72238"/>
    <w:rsid w:val="00D73EDD"/>
    <w:rsid w:val="00D74AE9"/>
    <w:rsid w:val="00D755EC"/>
    <w:rsid w:val="00D7619C"/>
    <w:rsid w:val="00D836EE"/>
    <w:rsid w:val="00D83B6F"/>
    <w:rsid w:val="00D8477E"/>
    <w:rsid w:val="00D86202"/>
    <w:rsid w:val="00D87D36"/>
    <w:rsid w:val="00D904BD"/>
    <w:rsid w:val="00D90976"/>
    <w:rsid w:val="00D93165"/>
    <w:rsid w:val="00D94B8D"/>
    <w:rsid w:val="00D96C8B"/>
    <w:rsid w:val="00D96E99"/>
    <w:rsid w:val="00DA3CC7"/>
    <w:rsid w:val="00DA3F51"/>
    <w:rsid w:val="00DA5FB4"/>
    <w:rsid w:val="00DA68E9"/>
    <w:rsid w:val="00DB430C"/>
    <w:rsid w:val="00DC0834"/>
    <w:rsid w:val="00DC68AD"/>
    <w:rsid w:val="00DC6D2C"/>
    <w:rsid w:val="00DD3D6E"/>
    <w:rsid w:val="00DD3DDC"/>
    <w:rsid w:val="00DE0020"/>
    <w:rsid w:val="00DE007B"/>
    <w:rsid w:val="00DF1CF5"/>
    <w:rsid w:val="00DF25B9"/>
    <w:rsid w:val="00DF3AFC"/>
    <w:rsid w:val="00DF4437"/>
    <w:rsid w:val="00E01D21"/>
    <w:rsid w:val="00E03247"/>
    <w:rsid w:val="00E14D5A"/>
    <w:rsid w:val="00E30857"/>
    <w:rsid w:val="00E355A4"/>
    <w:rsid w:val="00E37C1F"/>
    <w:rsid w:val="00E42503"/>
    <w:rsid w:val="00E434E3"/>
    <w:rsid w:val="00E50B70"/>
    <w:rsid w:val="00E5101D"/>
    <w:rsid w:val="00E52FAD"/>
    <w:rsid w:val="00E56985"/>
    <w:rsid w:val="00E60B24"/>
    <w:rsid w:val="00E60D51"/>
    <w:rsid w:val="00E74A3B"/>
    <w:rsid w:val="00E7538E"/>
    <w:rsid w:val="00E81F4C"/>
    <w:rsid w:val="00E854D0"/>
    <w:rsid w:val="00E91B13"/>
    <w:rsid w:val="00E96136"/>
    <w:rsid w:val="00E97655"/>
    <w:rsid w:val="00EA70CC"/>
    <w:rsid w:val="00EB038D"/>
    <w:rsid w:val="00EB1014"/>
    <w:rsid w:val="00EB16FD"/>
    <w:rsid w:val="00EB2D81"/>
    <w:rsid w:val="00EB62BD"/>
    <w:rsid w:val="00EB77E6"/>
    <w:rsid w:val="00EC1212"/>
    <w:rsid w:val="00EC1F69"/>
    <w:rsid w:val="00EC2F45"/>
    <w:rsid w:val="00EC2FF6"/>
    <w:rsid w:val="00EC4FDC"/>
    <w:rsid w:val="00EC5D54"/>
    <w:rsid w:val="00ED3248"/>
    <w:rsid w:val="00EE4AED"/>
    <w:rsid w:val="00EE5274"/>
    <w:rsid w:val="00EE6555"/>
    <w:rsid w:val="00EF6E85"/>
    <w:rsid w:val="00F0109D"/>
    <w:rsid w:val="00F0121D"/>
    <w:rsid w:val="00F0146B"/>
    <w:rsid w:val="00F030EB"/>
    <w:rsid w:val="00F04489"/>
    <w:rsid w:val="00F04BD3"/>
    <w:rsid w:val="00F13B5D"/>
    <w:rsid w:val="00F15C98"/>
    <w:rsid w:val="00F208DE"/>
    <w:rsid w:val="00F25F3D"/>
    <w:rsid w:val="00F328C8"/>
    <w:rsid w:val="00F4251E"/>
    <w:rsid w:val="00F43E11"/>
    <w:rsid w:val="00F4474E"/>
    <w:rsid w:val="00F46446"/>
    <w:rsid w:val="00F55238"/>
    <w:rsid w:val="00F56AA1"/>
    <w:rsid w:val="00F57D3F"/>
    <w:rsid w:val="00F63D3F"/>
    <w:rsid w:val="00F644EF"/>
    <w:rsid w:val="00F65F52"/>
    <w:rsid w:val="00F70023"/>
    <w:rsid w:val="00F7088F"/>
    <w:rsid w:val="00F729AF"/>
    <w:rsid w:val="00F8297C"/>
    <w:rsid w:val="00F82DD6"/>
    <w:rsid w:val="00F8365A"/>
    <w:rsid w:val="00F85F88"/>
    <w:rsid w:val="00F93433"/>
    <w:rsid w:val="00F97F57"/>
    <w:rsid w:val="00FA0688"/>
    <w:rsid w:val="00FA39E0"/>
    <w:rsid w:val="00FA4A98"/>
    <w:rsid w:val="00FB0BDD"/>
    <w:rsid w:val="00FB17F4"/>
    <w:rsid w:val="00FB2B24"/>
    <w:rsid w:val="00FB68B2"/>
    <w:rsid w:val="00FB7C86"/>
    <w:rsid w:val="00FC010B"/>
    <w:rsid w:val="00FC25C7"/>
    <w:rsid w:val="00FD45B5"/>
    <w:rsid w:val="00FD5D9D"/>
    <w:rsid w:val="00FD7127"/>
    <w:rsid w:val="00FE2DD3"/>
    <w:rsid w:val="00FE4515"/>
    <w:rsid w:val="00FF2597"/>
    <w:rsid w:val="00FF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4C5E53"/>
  <w15:docId w15:val="{33E06E3C-873B-47A8-81F0-2715D4D2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3B5"/>
    <w:pPr>
      <w:spacing w:after="80"/>
    </w:pPr>
    <w:rPr>
      <w:rFonts w:ascii="Arial" w:hAnsi="Arial"/>
      <w:sz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rsid w:val="00BE57EF"/>
    <w:pPr>
      <w:outlineLvl w:val="3"/>
    </w:pPr>
  </w:style>
  <w:style w:type="paragraph" w:styleId="Ttulo5">
    <w:name w:val="heading 5"/>
    <w:basedOn w:val="Ttulo4"/>
    <w:next w:val="Normal"/>
    <w:link w:val="Ttulo5Char"/>
    <w:uiPriority w:val="9"/>
    <w:unhideWhenUsed/>
    <w:qFormat/>
    <w:rsid w:val="00BE57EF"/>
    <w:pPr>
      <w:outlineLvl w:val="4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rsid w:val="003133A3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Char">
    <w:name w:val="Título Char"/>
    <w:basedOn w:val="Fontepargpadro"/>
    <w:link w:val="Ttulo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Ttulo1Char">
    <w:name w:val="Título 1 Char"/>
    <w:basedOn w:val="Fontepargpadro"/>
    <w:link w:val="Ttulo1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77E62"/>
  </w:style>
  <w:style w:type="paragraph" w:styleId="Rodap">
    <w:name w:val="footer"/>
    <w:basedOn w:val="Normal"/>
    <w:link w:val="RodapChar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RodapChar">
    <w:name w:val="Rodapé Char"/>
    <w:basedOn w:val="Fontepargpadro"/>
    <w:link w:val="Rodap"/>
    <w:uiPriority w:val="99"/>
    <w:rsid w:val="00300343"/>
    <w:rPr>
      <w:rFonts w:ascii="Frutiger LT Com 45 Light" w:hAnsi="Frutiger LT Com 45 Light"/>
      <w:sz w:val="14"/>
    </w:rPr>
  </w:style>
  <w:style w:type="paragraph" w:styleId="Subttulo">
    <w:name w:val="Subtitle"/>
    <w:basedOn w:val="Normal"/>
    <w:next w:val="Normal"/>
    <w:link w:val="SubttuloChar"/>
    <w:qFormat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SubttuloChar">
    <w:name w:val="Subtítulo Char"/>
    <w:basedOn w:val="Fontepargpadro"/>
    <w:link w:val="Subttulo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Ttulo2Char">
    <w:name w:val="Título 2 Char"/>
    <w:basedOn w:val="Fontepargpadro"/>
    <w:link w:val="Ttulo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Tabelacomgrade">
    <w:name w:val="Table Grid"/>
    <w:basedOn w:val="Tabelanormal"/>
    <w:uiPriority w:val="39"/>
    <w:rsid w:val="00F70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Tabelanormal"/>
    <w:uiPriority w:val="40"/>
    <w:rsid w:val="00D333D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SI-Table">
    <w:name w:val="WSI - Table"/>
    <w:basedOn w:val="Tabelanormal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Ind w:w="0" w:type="dxa"/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Numerada4">
    <w:name w:val="List Number 4"/>
    <w:basedOn w:val="Normal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Hyperlink">
    <w:name w:val="Hyperlink"/>
    <w:basedOn w:val="Fontepargpadro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Numerada">
    <w:name w:val="List Number"/>
    <w:basedOn w:val="Normal"/>
    <w:uiPriority w:val="99"/>
    <w:unhideWhenUsed/>
    <w:qFormat/>
    <w:rsid w:val="00D04BE0"/>
    <w:pPr>
      <w:numPr>
        <w:numId w:val="16"/>
      </w:numPr>
      <w:contextualSpacing/>
    </w:pPr>
  </w:style>
  <w:style w:type="paragraph" w:styleId="Commarcadores">
    <w:name w:val="List Bullet"/>
    <w:basedOn w:val="Normal"/>
    <w:uiPriority w:val="99"/>
    <w:unhideWhenUsed/>
    <w:qFormat/>
    <w:rsid w:val="008429C5"/>
    <w:pPr>
      <w:numPr>
        <w:numId w:val="15"/>
      </w:numPr>
      <w:contextualSpacing/>
    </w:pPr>
  </w:style>
  <w:style w:type="paragraph" w:styleId="Commarcadores2">
    <w:name w:val="List Bullet 2"/>
    <w:basedOn w:val="Normal"/>
    <w:uiPriority w:val="99"/>
    <w:unhideWhenUsed/>
    <w:rsid w:val="00192D2B"/>
    <w:pPr>
      <w:numPr>
        <w:ilvl w:val="1"/>
        <w:numId w:val="15"/>
      </w:numPr>
      <w:contextualSpacing/>
    </w:pPr>
  </w:style>
  <w:style w:type="paragraph" w:styleId="Commarcadores3">
    <w:name w:val="List Bullet 3"/>
    <w:basedOn w:val="Normal"/>
    <w:uiPriority w:val="99"/>
    <w:unhideWhenUsed/>
    <w:rsid w:val="00192D2B"/>
    <w:pPr>
      <w:numPr>
        <w:ilvl w:val="2"/>
        <w:numId w:val="15"/>
      </w:numPr>
      <w:ind w:left="851"/>
      <w:contextualSpacing/>
    </w:pPr>
  </w:style>
  <w:style w:type="paragraph" w:styleId="Commarcadores4">
    <w:name w:val="List Bullet 4"/>
    <w:basedOn w:val="Normal"/>
    <w:uiPriority w:val="99"/>
    <w:unhideWhenUsed/>
    <w:rsid w:val="008429C5"/>
    <w:pPr>
      <w:numPr>
        <w:ilvl w:val="3"/>
        <w:numId w:val="15"/>
      </w:numPr>
      <w:ind w:left="1135"/>
      <w:contextualSpacing/>
    </w:pPr>
  </w:style>
  <w:style w:type="paragraph" w:styleId="Commarcadores5">
    <w:name w:val="List Bullet 5"/>
    <w:basedOn w:val="Normal"/>
    <w:uiPriority w:val="99"/>
    <w:unhideWhenUsed/>
    <w:rsid w:val="008429C5"/>
    <w:pPr>
      <w:numPr>
        <w:ilvl w:val="4"/>
        <w:numId w:val="15"/>
      </w:numPr>
      <w:ind w:left="1418"/>
      <w:contextualSpacing/>
    </w:pPr>
  </w:style>
  <w:style w:type="paragraph" w:styleId="Numerada2">
    <w:name w:val="List Number 2"/>
    <w:basedOn w:val="Normal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Numerada3">
    <w:name w:val="List Number 3"/>
    <w:basedOn w:val="Normal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Numerada5">
    <w:name w:val="List Number 5"/>
    <w:basedOn w:val="Normal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Sumrio2">
    <w:name w:val="toc 2"/>
    <w:basedOn w:val="Normal"/>
    <w:next w:val="Normal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Ttulo4Char">
    <w:name w:val="Título 4 Char"/>
    <w:basedOn w:val="Fontepargpadro"/>
    <w:link w:val="Ttulo4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paragraph" w:customStyle="1" w:styleId="ColorfulList-Accent11">
    <w:name w:val="Colorful List - Accent 11"/>
    <w:basedOn w:val="Normal"/>
    <w:qFormat/>
    <w:rsid w:val="00346D78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BF3811"/>
    <w:rPr>
      <w:rFonts w:ascii="Arial" w:hAnsi="Arial"/>
      <w:sz w:val="20"/>
    </w:rPr>
  </w:style>
  <w:style w:type="character" w:customStyle="1" w:styleId="hps">
    <w:name w:val="hps"/>
    <w:basedOn w:val="Fontepargpadro"/>
    <w:rsid w:val="00EC2F45"/>
  </w:style>
  <w:style w:type="character" w:styleId="HiperlinkVisitado">
    <w:name w:val="FollowedHyperlink"/>
    <w:basedOn w:val="Fontepargpadro"/>
    <w:uiPriority w:val="99"/>
    <w:semiHidden/>
    <w:unhideWhenUsed/>
    <w:rsid w:val="00D031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7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45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84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5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1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26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2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272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ordpress.org/downloa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ordpress.co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D8E76-367E-41FB-A5B2-DBD20929B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CAP_doc_cover_v2.0.dotx</Template>
  <TotalTime>2009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 Kuehnel</dc:creator>
  <cp:keywords/>
  <dc:description/>
  <cp:lastModifiedBy>Bruno Medeiros</cp:lastModifiedBy>
  <cp:revision>195</cp:revision>
  <cp:lastPrinted>2014-07-24T16:51:00Z</cp:lastPrinted>
  <dcterms:created xsi:type="dcterms:W3CDTF">2015-08-10T01:05:00Z</dcterms:created>
  <dcterms:modified xsi:type="dcterms:W3CDTF">2017-05-29T14:06:00Z</dcterms:modified>
</cp:coreProperties>
</file>