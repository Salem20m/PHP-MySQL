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961E0A" w14:textId="64ADDD5B" w:rsidR="00706048" w:rsidRPr="00225503" w:rsidRDefault="00653247" w:rsidP="00E854D0">
      <w:pPr>
        <w:pStyle w:val="Ttulo"/>
        <w:spacing w:line="240" w:lineRule="auto"/>
        <w:rPr>
          <w:lang w:val="en-US"/>
        </w:rPr>
      </w:pPr>
      <w:r w:rsidRPr="00225503">
        <w:rPr>
          <w:lang w:val="en-US"/>
        </w:rPr>
        <w:t>TEST PROJECT</w:t>
      </w:r>
      <w:r w:rsidR="00706048" w:rsidRPr="00225503">
        <w:rPr>
          <w:lang w:val="en-US"/>
        </w:rPr>
        <w:t xml:space="preserve"> </w:t>
      </w:r>
    </w:p>
    <w:p w14:paraId="1E0B4133" w14:textId="77777777" w:rsidR="00706048" w:rsidRPr="00225503" w:rsidRDefault="00706048" w:rsidP="00E854D0">
      <w:pPr>
        <w:spacing w:line="240" w:lineRule="auto"/>
        <w:rPr>
          <w:lang w:val="en-US"/>
        </w:rPr>
      </w:pPr>
    </w:p>
    <w:p w14:paraId="30D0F3A8" w14:textId="77777777" w:rsidR="00706048" w:rsidRPr="00225503" w:rsidRDefault="00706048" w:rsidP="00E854D0">
      <w:pPr>
        <w:spacing w:line="240" w:lineRule="auto"/>
        <w:rPr>
          <w:lang w:val="en-US"/>
        </w:rPr>
      </w:pPr>
    </w:p>
    <w:p w14:paraId="5B203B5D" w14:textId="45AC7E2C" w:rsidR="00706048" w:rsidRPr="00225503" w:rsidRDefault="00BC2FA3" w:rsidP="00E854D0">
      <w:pPr>
        <w:pStyle w:val="Subttulo"/>
        <w:spacing w:line="240" w:lineRule="auto"/>
        <w:rPr>
          <w:lang w:val="en-US"/>
        </w:rPr>
      </w:pPr>
      <w:r w:rsidRPr="00225503">
        <w:rPr>
          <w:lang w:val="en-US"/>
        </w:rPr>
        <w:t>CMS</w:t>
      </w:r>
    </w:p>
    <w:p w14:paraId="7E9235A0" w14:textId="77777777" w:rsidR="00706048" w:rsidRPr="00225503" w:rsidRDefault="00706048" w:rsidP="00E854D0">
      <w:pPr>
        <w:spacing w:line="240" w:lineRule="auto"/>
        <w:rPr>
          <w:lang w:val="en-US"/>
        </w:rPr>
      </w:pPr>
    </w:p>
    <w:p w14:paraId="4A2028F8" w14:textId="77777777" w:rsidR="00706048" w:rsidRPr="00225503" w:rsidRDefault="00706048" w:rsidP="00E854D0">
      <w:pPr>
        <w:spacing w:line="240" w:lineRule="auto"/>
        <w:rPr>
          <w:lang w:val="en-US"/>
        </w:rPr>
      </w:pPr>
    </w:p>
    <w:p w14:paraId="4ED09706" w14:textId="77777777" w:rsidR="00706048" w:rsidRPr="00225503" w:rsidRDefault="00706048" w:rsidP="00E854D0">
      <w:pPr>
        <w:spacing w:line="240" w:lineRule="auto"/>
        <w:rPr>
          <w:lang w:val="en-US"/>
        </w:rPr>
      </w:pPr>
    </w:p>
    <w:p w14:paraId="333E8E5B" w14:textId="517E38A2" w:rsidR="00706048" w:rsidRPr="00225503" w:rsidRDefault="00D72238" w:rsidP="00E854D0">
      <w:pPr>
        <w:spacing w:line="240" w:lineRule="auto"/>
        <w:rPr>
          <w:b/>
          <w:sz w:val="28"/>
          <w:szCs w:val="28"/>
          <w:lang w:val="en-US"/>
        </w:rPr>
      </w:pPr>
      <w:r w:rsidRPr="00225503">
        <w:rPr>
          <w:b/>
          <w:sz w:val="28"/>
          <w:szCs w:val="28"/>
          <w:lang w:val="en-US"/>
        </w:rPr>
        <w:t>De</w:t>
      </w:r>
      <w:r w:rsidR="00225503">
        <w:rPr>
          <w:b/>
          <w:sz w:val="28"/>
          <w:szCs w:val="28"/>
          <w:lang w:val="en-US"/>
        </w:rPr>
        <w:t>ve</w:t>
      </w:r>
      <w:r w:rsidRPr="00225503">
        <w:rPr>
          <w:b/>
          <w:sz w:val="28"/>
          <w:szCs w:val="28"/>
          <w:lang w:val="en-US"/>
        </w:rPr>
        <w:t>l</w:t>
      </w:r>
      <w:r w:rsidR="00225503">
        <w:rPr>
          <w:b/>
          <w:sz w:val="28"/>
          <w:szCs w:val="28"/>
          <w:lang w:val="en-US"/>
        </w:rPr>
        <w:t>o</w:t>
      </w:r>
      <w:r w:rsidR="00225503" w:rsidRPr="00225503">
        <w:rPr>
          <w:b/>
          <w:sz w:val="28"/>
          <w:szCs w:val="28"/>
          <w:lang w:val="en-US"/>
        </w:rPr>
        <w:t>ped by</w:t>
      </w:r>
      <w:r w:rsidR="00706048" w:rsidRPr="00225503">
        <w:rPr>
          <w:b/>
          <w:sz w:val="28"/>
          <w:szCs w:val="28"/>
          <w:lang w:val="en-US"/>
        </w:rPr>
        <w:t>:</w:t>
      </w:r>
    </w:p>
    <w:p w14:paraId="1EF2F95B" w14:textId="6AA9F1EE" w:rsidR="000342B6" w:rsidRPr="0086665C" w:rsidRDefault="00D707E2" w:rsidP="00E854D0">
      <w:pPr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Bruno Medeiros</w:t>
      </w:r>
    </w:p>
    <w:p w14:paraId="518AE4A1" w14:textId="77777777" w:rsidR="000342B6" w:rsidRPr="0086665C" w:rsidRDefault="000342B6" w:rsidP="00E854D0">
      <w:pPr>
        <w:spacing w:line="240" w:lineRule="auto"/>
        <w:rPr>
          <w:b/>
          <w:bCs/>
          <w:sz w:val="28"/>
          <w:szCs w:val="28"/>
        </w:rPr>
      </w:pPr>
    </w:p>
    <w:p w14:paraId="13403870" w14:textId="5EED63DA" w:rsidR="00706048" w:rsidRPr="00225503" w:rsidRDefault="00225503" w:rsidP="00E854D0">
      <w:pPr>
        <w:spacing w:line="240" w:lineRule="auto"/>
        <w:rPr>
          <w:sz w:val="28"/>
          <w:szCs w:val="28"/>
          <w:lang w:val="en-US"/>
        </w:rPr>
      </w:pPr>
      <w:r w:rsidRPr="00225503">
        <w:rPr>
          <w:b/>
          <w:bCs/>
          <w:sz w:val="28"/>
          <w:szCs w:val="28"/>
          <w:lang w:val="en-US"/>
        </w:rPr>
        <w:t>Competition time</w:t>
      </w:r>
      <w:r w:rsidR="00706048" w:rsidRPr="00225503">
        <w:rPr>
          <w:b/>
          <w:bCs/>
          <w:sz w:val="28"/>
          <w:szCs w:val="28"/>
          <w:lang w:val="en-US"/>
        </w:rPr>
        <w:t>:</w:t>
      </w:r>
    </w:p>
    <w:p w14:paraId="21C1CA6D" w14:textId="54893A29" w:rsidR="00706048" w:rsidRPr="00225503" w:rsidRDefault="00D90976" w:rsidP="00E854D0">
      <w:pPr>
        <w:spacing w:line="240" w:lineRule="auto"/>
        <w:rPr>
          <w:sz w:val="28"/>
          <w:szCs w:val="28"/>
          <w:lang w:val="en-US"/>
        </w:rPr>
      </w:pPr>
      <w:r w:rsidRPr="00225503">
        <w:rPr>
          <w:sz w:val="28"/>
          <w:szCs w:val="28"/>
          <w:lang w:val="en-US"/>
        </w:rPr>
        <w:t>3</w:t>
      </w:r>
      <w:r w:rsidR="00D72238" w:rsidRPr="00225503">
        <w:rPr>
          <w:sz w:val="28"/>
          <w:szCs w:val="28"/>
          <w:lang w:val="en-US"/>
        </w:rPr>
        <w:t xml:space="preserve"> </w:t>
      </w:r>
      <w:r w:rsidR="00225503" w:rsidRPr="00225503">
        <w:rPr>
          <w:sz w:val="28"/>
          <w:szCs w:val="28"/>
          <w:lang w:val="en-US"/>
        </w:rPr>
        <w:t>hours</w:t>
      </w:r>
    </w:p>
    <w:p w14:paraId="5BC97FA1" w14:textId="77777777" w:rsidR="00E60B24" w:rsidRPr="00225503" w:rsidRDefault="00E60B24" w:rsidP="00E854D0">
      <w:pPr>
        <w:spacing w:line="240" w:lineRule="auto"/>
        <w:rPr>
          <w:sz w:val="28"/>
          <w:szCs w:val="28"/>
          <w:lang w:val="en-US"/>
        </w:rPr>
      </w:pPr>
    </w:p>
    <w:p w14:paraId="0B7EDB77" w14:textId="6405117B" w:rsidR="00E60B24" w:rsidRPr="00225503" w:rsidRDefault="00225503" w:rsidP="00E854D0">
      <w:pPr>
        <w:spacing w:line="24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Browser for Evaluation:</w:t>
      </w:r>
    </w:p>
    <w:p w14:paraId="1CB61576" w14:textId="38B0F510" w:rsidR="00E60B24" w:rsidRPr="009F1642" w:rsidRDefault="002D3AD0" w:rsidP="00E854D0">
      <w:pPr>
        <w:spacing w:line="240" w:lineRule="auto"/>
        <w:rPr>
          <w:sz w:val="28"/>
          <w:szCs w:val="28"/>
          <w:lang w:val="en-US"/>
        </w:rPr>
      </w:pPr>
      <w:r w:rsidRPr="009F1642">
        <w:rPr>
          <w:sz w:val="28"/>
          <w:szCs w:val="28"/>
          <w:lang w:val="en-US"/>
        </w:rPr>
        <w:t>Google Chrome</w:t>
      </w:r>
    </w:p>
    <w:p w14:paraId="5C3229EA" w14:textId="77777777" w:rsidR="00E60B24" w:rsidRPr="009F1642" w:rsidRDefault="00E60B24" w:rsidP="00E854D0">
      <w:pPr>
        <w:spacing w:line="360" w:lineRule="auto"/>
        <w:rPr>
          <w:lang w:val="en-US"/>
        </w:rPr>
      </w:pPr>
    </w:p>
    <w:p w14:paraId="227F71BF" w14:textId="77777777" w:rsidR="00706048" w:rsidRPr="009F1642" w:rsidRDefault="00706048" w:rsidP="00E854D0">
      <w:pPr>
        <w:spacing w:line="360" w:lineRule="auto"/>
        <w:rPr>
          <w:color w:val="000000" w:themeColor="text1"/>
          <w:lang w:val="en-US"/>
        </w:rPr>
      </w:pPr>
    </w:p>
    <w:p w14:paraId="5592B6B7" w14:textId="77777777" w:rsidR="00346D78" w:rsidRPr="009F1642" w:rsidRDefault="00346D78" w:rsidP="00E854D0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59C82ED" w14:textId="77777777" w:rsidR="001C2B30" w:rsidRPr="009F1642" w:rsidRDefault="001C2B30" w:rsidP="00E854D0">
      <w:pPr>
        <w:spacing w:line="360" w:lineRule="auto"/>
        <w:rPr>
          <w:lang w:val="en-US"/>
        </w:rPr>
      </w:pPr>
    </w:p>
    <w:p w14:paraId="1057B16A" w14:textId="77777777" w:rsidR="008827AA" w:rsidRPr="009F1642" w:rsidRDefault="008827AA" w:rsidP="00E854D0">
      <w:pPr>
        <w:spacing w:line="360" w:lineRule="auto"/>
        <w:rPr>
          <w:lang w:val="en-US"/>
        </w:rPr>
      </w:pPr>
    </w:p>
    <w:p w14:paraId="0F3DF7F7" w14:textId="77777777" w:rsidR="001C2B30" w:rsidRPr="009F1642" w:rsidRDefault="001C2B30" w:rsidP="00E854D0">
      <w:pPr>
        <w:pStyle w:val="Commarcadores"/>
        <w:numPr>
          <w:ilvl w:val="0"/>
          <w:numId w:val="0"/>
        </w:numPr>
        <w:spacing w:line="360" w:lineRule="auto"/>
        <w:ind w:left="284"/>
        <w:rPr>
          <w:lang w:val="en-US"/>
        </w:rPr>
        <w:sectPr w:rsidR="001C2B30" w:rsidRPr="009F1642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32EE62BC" w14:textId="5FD65EE4" w:rsidR="000E7505" w:rsidRPr="00666CB1" w:rsidRDefault="009F1642" w:rsidP="00416869">
      <w:pPr>
        <w:pStyle w:val="Ttulo2"/>
        <w:spacing w:line="360" w:lineRule="auto"/>
        <w:jc w:val="both"/>
        <w:rPr>
          <w:color w:val="auto"/>
        </w:rPr>
      </w:pPr>
      <w:r w:rsidRPr="00666CB1">
        <w:rPr>
          <w:color w:val="auto"/>
        </w:rPr>
        <w:lastRenderedPageBreak/>
        <w:t>INTRODUCTION</w:t>
      </w:r>
    </w:p>
    <w:p w14:paraId="733857F5" w14:textId="2980E36E" w:rsidR="001C33DD" w:rsidRPr="00666CB1" w:rsidRDefault="00666CB1" w:rsidP="00E65B8F">
      <w:pPr>
        <w:pStyle w:val="PargrafodaLista"/>
        <w:spacing w:line="360" w:lineRule="auto"/>
        <w:ind w:left="0"/>
        <w:jc w:val="both"/>
        <w:rPr>
          <w:rFonts w:cs="Arial"/>
          <w:sz w:val="24"/>
          <w:szCs w:val="24"/>
          <w:lang w:val="en-US"/>
        </w:rPr>
      </w:pPr>
      <w:r w:rsidRPr="00666CB1">
        <w:rPr>
          <w:rFonts w:cs="Arial"/>
          <w:sz w:val="24"/>
          <w:szCs w:val="24"/>
          <w:lang w:val="en-US"/>
        </w:rPr>
        <w:t>You were hired by World S</w:t>
      </w:r>
      <w:r>
        <w:rPr>
          <w:rFonts w:cs="Arial"/>
          <w:sz w:val="24"/>
          <w:szCs w:val="24"/>
          <w:lang w:val="en-US"/>
        </w:rPr>
        <w:t>kills to develop the blog with the news that will be happening in Abu Dhabi.</w:t>
      </w:r>
    </w:p>
    <w:p w14:paraId="53933A14" w14:textId="77777777" w:rsidR="001C33DD" w:rsidRPr="00666CB1" w:rsidRDefault="001C33DD" w:rsidP="00E65B8F">
      <w:pPr>
        <w:pStyle w:val="PargrafodaLista"/>
        <w:spacing w:line="360" w:lineRule="auto"/>
        <w:ind w:left="0"/>
        <w:jc w:val="both"/>
        <w:rPr>
          <w:rFonts w:cs="Arial"/>
          <w:sz w:val="24"/>
          <w:szCs w:val="24"/>
          <w:lang w:val="en-US"/>
        </w:rPr>
      </w:pPr>
    </w:p>
    <w:p w14:paraId="0EE4B547" w14:textId="75F85AEB" w:rsidR="000C6D9B" w:rsidRDefault="00666CB1" w:rsidP="006860C4">
      <w:pPr>
        <w:pStyle w:val="PargrafodaLista"/>
        <w:spacing w:line="360" w:lineRule="auto"/>
        <w:ind w:left="0"/>
        <w:jc w:val="both"/>
        <w:rPr>
          <w:rFonts w:cs="Arial"/>
          <w:sz w:val="24"/>
          <w:szCs w:val="24"/>
          <w:lang w:val="en-US"/>
        </w:rPr>
      </w:pPr>
      <w:r w:rsidRPr="00666CB1">
        <w:rPr>
          <w:rFonts w:cs="Arial"/>
          <w:sz w:val="24"/>
          <w:szCs w:val="24"/>
          <w:lang w:val="en-US"/>
        </w:rPr>
        <w:t xml:space="preserve">The deadline for the development it is 3 hours and you must use a </w:t>
      </w:r>
      <w:r w:rsidRPr="008C7B83">
        <w:rPr>
          <w:rFonts w:cs="Arial"/>
          <w:sz w:val="24"/>
          <w:szCs w:val="24"/>
          <w:lang w:val="en-US"/>
        </w:rPr>
        <w:t>Content Management System</w:t>
      </w:r>
      <w:r w:rsidR="008C7B83">
        <w:rPr>
          <w:rFonts w:cs="Arial"/>
          <w:sz w:val="24"/>
          <w:szCs w:val="24"/>
          <w:lang w:val="en-US"/>
        </w:rPr>
        <w:t xml:space="preserve"> </w:t>
      </w:r>
      <w:r>
        <w:rPr>
          <w:rFonts w:cs="Arial"/>
          <w:sz w:val="24"/>
          <w:szCs w:val="24"/>
          <w:lang w:val="en-US"/>
        </w:rPr>
        <w:t xml:space="preserve">that </w:t>
      </w:r>
      <w:r w:rsidR="00B64078">
        <w:rPr>
          <w:rFonts w:cs="Arial"/>
          <w:sz w:val="24"/>
          <w:szCs w:val="24"/>
          <w:lang w:val="en-US"/>
        </w:rPr>
        <w:t>t</w:t>
      </w:r>
      <w:r w:rsidRPr="00666CB1">
        <w:rPr>
          <w:rFonts w:cs="Arial"/>
          <w:sz w:val="24"/>
          <w:szCs w:val="24"/>
          <w:lang w:val="en-US"/>
        </w:rPr>
        <w:t>o develop the website quickly and that meets the proposed requirements.</w:t>
      </w:r>
    </w:p>
    <w:p w14:paraId="53C4F1BD" w14:textId="77777777" w:rsidR="006860C4" w:rsidRPr="006860C4" w:rsidRDefault="006860C4" w:rsidP="006860C4">
      <w:pPr>
        <w:pStyle w:val="PargrafodaLista"/>
        <w:spacing w:line="360" w:lineRule="auto"/>
        <w:ind w:left="0"/>
        <w:jc w:val="both"/>
        <w:rPr>
          <w:rFonts w:cs="Arial"/>
          <w:sz w:val="24"/>
          <w:szCs w:val="24"/>
          <w:lang w:val="en-US"/>
        </w:rPr>
      </w:pPr>
    </w:p>
    <w:p w14:paraId="2E6DCBE8" w14:textId="4A8CE853" w:rsidR="00511D65" w:rsidRPr="000C6D9B" w:rsidRDefault="000C6D9B" w:rsidP="00E65B8F">
      <w:pPr>
        <w:spacing w:line="360" w:lineRule="auto"/>
        <w:jc w:val="both"/>
        <w:rPr>
          <w:rFonts w:cs="Arial"/>
          <w:sz w:val="32"/>
          <w:szCs w:val="24"/>
          <w:lang w:val="en-US"/>
        </w:rPr>
      </w:pPr>
      <w:r w:rsidRPr="000C6D9B">
        <w:rPr>
          <w:sz w:val="24"/>
          <w:lang w:val="en"/>
        </w:rPr>
        <w:t xml:space="preserve">Your task is to develop the requested website using WordPress. To develop this task you have </w:t>
      </w:r>
      <w:r w:rsidR="0094631D">
        <w:rPr>
          <w:sz w:val="24"/>
          <w:lang w:val="en"/>
        </w:rPr>
        <w:t xml:space="preserve">3 </w:t>
      </w:r>
      <w:r w:rsidRPr="000C6D9B">
        <w:rPr>
          <w:sz w:val="24"/>
          <w:lang w:val="en"/>
        </w:rPr>
        <w:t>hours.</w:t>
      </w:r>
    </w:p>
    <w:p w14:paraId="7CE3434B" w14:textId="74F9ED8D" w:rsidR="001C2B30" w:rsidRDefault="000C6D9B" w:rsidP="00416869">
      <w:pPr>
        <w:pStyle w:val="Ttulo2"/>
        <w:spacing w:line="360" w:lineRule="auto"/>
        <w:jc w:val="both"/>
        <w:rPr>
          <w:color w:val="auto"/>
        </w:rPr>
      </w:pPr>
      <w:r>
        <w:rPr>
          <w:color w:val="auto"/>
        </w:rPr>
        <w:t>DESCRIPTION OF PROJECTS AND TASK</w:t>
      </w:r>
    </w:p>
    <w:p w14:paraId="3377EB88" w14:textId="31370617" w:rsidR="00E65B8F" w:rsidRDefault="00E65B8F" w:rsidP="00E65B8F">
      <w:pPr>
        <w:spacing w:line="360" w:lineRule="auto"/>
        <w:jc w:val="both"/>
        <w:rPr>
          <w:sz w:val="24"/>
          <w:lang w:val="en"/>
        </w:rPr>
      </w:pPr>
      <w:r w:rsidRPr="00E65B8F">
        <w:rPr>
          <w:sz w:val="24"/>
          <w:lang w:val="en"/>
        </w:rPr>
        <w:t>You have the task of creating a theme using the HTML provided in the media folder, for the following structures:</w:t>
      </w:r>
    </w:p>
    <w:p w14:paraId="61FFD75E" w14:textId="77777777" w:rsidR="00E65B8F" w:rsidRPr="00463546" w:rsidRDefault="00E65B8F" w:rsidP="00E65B8F">
      <w:pPr>
        <w:pStyle w:val="PargrafodaLista"/>
        <w:numPr>
          <w:ilvl w:val="0"/>
          <w:numId w:val="33"/>
        </w:numPr>
        <w:spacing w:line="360" w:lineRule="auto"/>
        <w:rPr>
          <w:sz w:val="24"/>
        </w:rPr>
      </w:pPr>
      <w:r w:rsidRPr="00E65B8F">
        <w:rPr>
          <w:sz w:val="24"/>
          <w:lang w:val="en"/>
        </w:rPr>
        <w:t>Home page</w:t>
      </w:r>
    </w:p>
    <w:p w14:paraId="08CC8C79" w14:textId="09FDCF5E" w:rsidR="00463546" w:rsidRPr="00D646C8" w:rsidRDefault="007208CF" w:rsidP="00463546">
      <w:pPr>
        <w:pStyle w:val="PargrafodaLista"/>
        <w:numPr>
          <w:ilvl w:val="1"/>
          <w:numId w:val="33"/>
        </w:numPr>
        <w:spacing w:line="360" w:lineRule="auto"/>
        <w:rPr>
          <w:sz w:val="24"/>
        </w:rPr>
      </w:pPr>
      <w:r>
        <w:rPr>
          <w:lang w:val="en"/>
        </w:rPr>
        <w:t>S</w:t>
      </w:r>
      <w:r w:rsidR="00463546" w:rsidRPr="002074F2">
        <w:rPr>
          <w:lang w:val="en"/>
        </w:rPr>
        <w:t>hould show a top image, just below the registered posts and the sidebar</w:t>
      </w:r>
      <w:r w:rsidR="00C3178C">
        <w:rPr>
          <w:lang w:val="en"/>
        </w:rPr>
        <w:t>.</w:t>
      </w:r>
    </w:p>
    <w:p w14:paraId="3B2D95AC" w14:textId="0808E9E5" w:rsidR="00D646C8" w:rsidRPr="002074F2" w:rsidRDefault="00D646C8" w:rsidP="00463546">
      <w:pPr>
        <w:pStyle w:val="PargrafodaLista"/>
        <w:numPr>
          <w:ilvl w:val="1"/>
          <w:numId w:val="33"/>
        </w:numPr>
        <w:spacing w:line="360" w:lineRule="auto"/>
        <w:rPr>
          <w:sz w:val="24"/>
        </w:rPr>
      </w:pPr>
      <w:r>
        <w:rPr>
          <w:lang w:val="en"/>
        </w:rPr>
        <w:t>The posts should show the title, the link to the post, date, author, a brief description.</w:t>
      </w:r>
    </w:p>
    <w:p w14:paraId="2217E887" w14:textId="77777777" w:rsidR="00E65B8F" w:rsidRPr="00D646C8" w:rsidRDefault="00E65B8F" w:rsidP="00E65B8F">
      <w:pPr>
        <w:pStyle w:val="PargrafodaLista"/>
        <w:numPr>
          <w:ilvl w:val="0"/>
          <w:numId w:val="33"/>
        </w:numPr>
        <w:spacing w:line="360" w:lineRule="auto"/>
        <w:rPr>
          <w:sz w:val="24"/>
        </w:rPr>
      </w:pPr>
      <w:r w:rsidRPr="00E65B8F">
        <w:rPr>
          <w:sz w:val="24"/>
          <w:lang w:val="en"/>
        </w:rPr>
        <w:t>Post</w:t>
      </w:r>
    </w:p>
    <w:p w14:paraId="37686669" w14:textId="0998D432" w:rsidR="00D646C8" w:rsidRPr="00E65B8F" w:rsidRDefault="00A2551D" w:rsidP="00D646C8">
      <w:pPr>
        <w:pStyle w:val="PargrafodaLista"/>
        <w:numPr>
          <w:ilvl w:val="1"/>
          <w:numId w:val="33"/>
        </w:numPr>
        <w:spacing w:line="360" w:lineRule="auto"/>
        <w:rPr>
          <w:sz w:val="24"/>
        </w:rPr>
      </w:pPr>
      <w:r>
        <w:rPr>
          <w:lang w:val="en"/>
        </w:rPr>
        <w:t>T</w:t>
      </w:r>
      <w:r w:rsidR="00853D34">
        <w:rPr>
          <w:lang w:val="en"/>
        </w:rPr>
        <w:t>he posts should show the title</w:t>
      </w:r>
      <w:r w:rsidR="00C7197B">
        <w:rPr>
          <w:lang w:val="en"/>
        </w:rPr>
        <w:t>, date, author</w:t>
      </w:r>
      <w:r w:rsidR="00A95D41">
        <w:rPr>
          <w:lang w:val="en"/>
        </w:rPr>
        <w:t xml:space="preserve">, </w:t>
      </w:r>
      <w:r>
        <w:rPr>
          <w:lang w:val="en"/>
        </w:rPr>
        <w:t xml:space="preserve">description, </w:t>
      </w:r>
      <w:r w:rsidR="00A95D41">
        <w:rPr>
          <w:lang w:val="en"/>
        </w:rPr>
        <w:t xml:space="preserve">and </w:t>
      </w:r>
      <w:r>
        <w:rPr>
          <w:lang w:val="en"/>
        </w:rPr>
        <w:t>possibility to comment.</w:t>
      </w:r>
    </w:p>
    <w:p w14:paraId="6F4D6140" w14:textId="3090CA9B" w:rsidR="00E65B8F" w:rsidRPr="00CE5476" w:rsidRDefault="00853D34" w:rsidP="00E65B8F">
      <w:pPr>
        <w:pStyle w:val="PargrafodaLista"/>
        <w:numPr>
          <w:ilvl w:val="0"/>
          <w:numId w:val="33"/>
        </w:numPr>
        <w:spacing w:line="360" w:lineRule="auto"/>
        <w:rPr>
          <w:sz w:val="24"/>
        </w:rPr>
      </w:pPr>
      <w:r>
        <w:rPr>
          <w:sz w:val="24"/>
          <w:lang w:val="en"/>
        </w:rPr>
        <w:t xml:space="preserve">Contact </w:t>
      </w:r>
      <w:r w:rsidR="0039585E">
        <w:rPr>
          <w:sz w:val="24"/>
          <w:lang w:val="en"/>
        </w:rPr>
        <w:t>Page</w:t>
      </w:r>
    </w:p>
    <w:p w14:paraId="20C4A0C4" w14:textId="0808C06F" w:rsidR="00CE5476" w:rsidRPr="002074F2" w:rsidRDefault="00CE5476" w:rsidP="00CE5476">
      <w:pPr>
        <w:pStyle w:val="PargrafodaLista"/>
        <w:numPr>
          <w:ilvl w:val="1"/>
          <w:numId w:val="33"/>
        </w:numPr>
        <w:spacing w:line="360" w:lineRule="auto"/>
      </w:pPr>
      <w:r w:rsidRPr="002074F2">
        <w:rPr>
          <w:lang w:val="en"/>
        </w:rPr>
        <w:t>The form fields are:</w:t>
      </w:r>
    </w:p>
    <w:p w14:paraId="7DC0329C" w14:textId="10D07BF9" w:rsidR="00CE5476" w:rsidRPr="002074F2" w:rsidRDefault="00CE5476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First Name (required)</w:t>
      </w:r>
    </w:p>
    <w:p w14:paraId="2930ABD1" w14:textId="4B3C38C8" w:rsidR="00CE5476" w:rsidRPr="002074F2" w:rsidRDefault="00CE5476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Last Name (required)</w:t>
      </w:r>
    </w:p>
    <w:p w14:paraId="51627585" w14:textId="357CD3A7" w:rsidR="00CE5476" w:rsidRPr="002074F2" w:rsidRDefault="00CE5476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E-mail (required)</w:t>
      </w:r>
    </w:p>
    <w:p w14:paraId="605B31E9" w14:textId="2596AF02" w:rsidR="00CE5476" w:rsidRPr="002074F2" w:rsidRDefault="00CE5476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Message (required)</w:t>
      </w:r>
    </w:p>
    <w:p w14:paraId="52CB0DF8" w14:textId="6B635B6E" w:rsidR="00CE5476" w:rsidRPr="002074F2" w:rsidRDefault="00CE5476" w:rsidP="00CE5476">
      <w:pPr>
        <w:pStyle w:val="PargrafodaLista"/>
        <w:numPr>
          <w:ilvl w:val="1"/>
          <w:numId w:val="33"/>
        </w:numPr>
        <w:spacing w:line="360" w:lineRule="auto"/>
        <w:rPr>
          <w:sz w:val="24"/>
        </w:rPr>
      </w:pPr>
      <w:r w:rsidRPr="002074F2">
        <w:rPr>
          <w:rStyle w:val="shorttext"/>
          <w:lang w:val="en"/>
        </w:rPr>
        <w:t>And the form should have the following features</w:t>
      </w:r>
      <w:r w:rsidR="005C16E3">
        <w:rPr>
          <w:rStyle w:val="shorttext"/>
          <w:lang w:val="en"/>
        </w:rPr>
        <w:t>:</w:t>
      </w:r>
    </w:p>
    <w:p w14:paraId="3A7A267F" w14:textId="24BB0921" w:rsidR="001C7EED" w:rsidRPr="002074F2" w:rsidRDefault="001C7EED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Validation</w:t>
      </w:r>
    </w:p>
    <w:p w14:paraId="365A06A3" w14:textId="2FCD5964" w:rsidR="001C7EED" w:rsidRPr="002074F2" w:rsidRDefault="001C7EED" w:rsidP="00DD6447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Feedback messages</w:t>
      </w:r>
    </w:p>
    <w:p w14:paraId="1DBC0633" w14:textId="57438435" w:rsidR="001C7EED" w:rsidRPr="002074F2" w:rsidRDefault="001C7EED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C</w:t>
      </w:r>
      <w:r w:rsidR="00CE5476" w:rsidRPr="002074F2">
        <w:rPr>
          <w:lang w:val="en"/>
        </w:rPr>
        <w:t>h</w:t>
      </w:r>
      <w:r w:rsidRPr="002074F2">
        <w:rPr>
          <w:lang w:val="en"/>
        </w:rPr>
        <w:t>aracter Count</w:t>
      </w:r>
    </w:p>
    <w:p w14:paraId="1BAEED98" w14:textId="7368D7F1" w:rsidR="001C7EED" w:rsidRPr="002074F2" w:rsidRDefault="001C7EED" w:rsidP="00CE5476">
      <w:pPr>
        <w:pStyle w:val="PargrafodaLista"/>
        <w:numPr>
          <w:ilvl w:val="2"/>
          <w:numId w:val="33"/>
        </w:numPr>
        <w:spacing w:line="360" w:lineRule="auto"/>
      </w:pPr>
      <w:r w:rsidRPr="002074F2">
        <w:rPr>
          <w:lang w:val="en"/>
        </w:rPr>
        <w:t>Google Maps</w:t>
      </w:r>
    </w:p>
    <w:p w14:paraId="77E80461" w14:textId="77777777" w:rsidR="006860C4" w:rsidRPr="002074F2" w:rsidRDefault="00E65B8F" w:rsidP="00E65B8F">
      <w:pPr>
        <w:pStyle w:val="PargrafodaLista"/>
        <w:numPr>
          <w:ilvl w:val="0"/>
          <w:numId w:val="33"/>
        </w:numPr>
        <w:spacing w:line="360" w:lineRule="auto"/>
        <w:rPr>
          <w:sz w:val="22"/>
        </w:rPr>
      </w:pPr>
      <w:r w:rsidRPr="00E65B8F">
        <w:rPr>
          <w:sz w:val="24"/>
          <w:lang w:val="en"/>
        </w:rPr>
        <w:t>Side bar</w:t>
      </w:r>
    </w:p>
    <w:p w14:paraId="49F52E62" w14:textId="71E0AB21" w:rsidR="002074F2" w:rsidRPr="006860C4" w:rsidRDefault="002074F2" w:rsidP="002074F2">
      <w:pPr>
        <w:pStyle w:val="PargrafodaLista"/>
        <w:numPr>
          <w:ilvl w:val="1"/>
          <w:numId w:val="33"/>
        </w:numPr>
        <w:spacing w:line="360" w:lineRule="auto"/>
        <w:rPr>
          <w:sz w:val="22"/>
        </w:rPr>
      </w:pPr>
      <w:r>
        <w:rPr>
          <w:lang w:val="en"/>
        </w:rPr>
        <w:t>Can be configured on the left side or on the right side.</w:t>
      </w:r>
    </w:p>
    <w:p w14:paraId="2A45548D" w14:textId="77777777" w:rsidR="002C5D97" w:rsidRDefault="002C5D97" w:rsidP="006860C4">
      <w:pPr>
        <w:spacing w:line="360" w:lineRule="auto"/>
        <w:rPr>
          <w:sz w:val="24"/>
          <w:lang w:val="en"/>
        </w:rPr>
      </w:pPr>
    </w:p>
    <w:p w14:paraId="2064768A" w14:textId="3D055235" w:rsidR="007A3B0F" w:rsidRDefault="00A31BA9" w:rsidP="006860C4">
      <w:pPr>
        <w:spacing w:line="360" w:lineRule="auto"/>
        <w:rPr>
          <w:sz w:val="24"/>
          <w:lang w:val="en"/>
        </w:rPr>
      </w:pPr>
      <w:r w:rsidRPr="007A3B0F">
        <w:rPr>
          <w:sz w:val="24"/>
          <w:lang w:val="en"/>
        </w:rPr>
        <w:lastRenderedPageBreak/>
        <w:t>Also,</w:t>
      </w:r>
      <w:r w:rsidR="007A3B0F" w:rsidRPr="007A3B0F">
        <w:rPr>
          <w:sz w:val="24"/>
          <w:lang w:val="en"/>
        </w:rPr>
        <w:t xml:space="preserve"> create an area in the administrator that will customize the login pag</w:t>
      </w:r>
      <w:r w:rsidR="00C52F36">
        <w:rPr>
          <w:sz w:val="24"/>
          <w:lang w:val="en"/>
        </w:rPr>
        <w:t xml:space="preserve">e, changing logo and background, called </w:t>
      </w:r>
      <w:r w:rsidR="00C52F36" w:rsidRPr="00C52F36">
        <w:rPr>
          <w:b/>
          <w:sz w:val="24"/>
          <w:lang w:val="en"/>
        </w:rPr>
        <w:t>Customize Login Page</w:t>
      </w:r>
      <w:r w:rsidR="00C52F36" w:rsidRPr="00A0347D">
        <w:rPr>
          <w:sz w:val="24"/>
          <w:lang w:val="en"/>
        </w:rPr>
        <w:t>.</w:t>
      </w:r>
    </w:p>
    <w:p w14:paraId="2C6035A9" w14:textId="7B8B6D11" w:rsidR="0006739D" w:rsidRPr="00C442FC" w:rsidRDefault="00740D35" w:rsidP="00C442FC">
      <w:pPr>
        <w:spacing w:line="360" w:lineRule="auto"/>
        <w:jc w:val="both"/>
        <w:rPr>
          <w:sz w:val="32"/>
          <w:lang w:val="en"/>
        </w:rPr>
      </w:pPr>
      <w:r w:rsidRPr="00740D35">
        <w:rPr>
          <w:sz w:val="24"/>
          <w:lang w:val="en"/>
        </w:rPr>
        <w:br/>
      </w:r>
      <w:r w:rsidR="00C442FC" w:rsidRPr="00C442FC">
        <w:rPr>
          <w:sz w:val="24"/>
          <w:lang w:val="en"/>
        </w:rPr>
        <w:t>A new wordpress will be installed to test the theme.</w:t>
      </w:r>
    </w:p>
    <w:p w14:paraId="10AE83F8" w14:textId="77777777" w:rsidR="000F5185" w:rsidRPr="003C22BF" w:rsidRDefault="000F5185" w:rsidP="000F5185">
      <w:pPr>
        <w:pStyle w:val="Ttulo2"/>
        <w:spacing w:line="360" w:lineRule="auto"/>
        <w:jc w:val="both"/>
        <w:rPr>
          <w:color w:val="auto"/>
          <w:lang w:val="en-US"/>
        </w:rPr>
      </w:pPr>
      <w:r w:rsidRPr="003C22BF">
        <w:rPr>
          <w:color w:val="auto"/>
          <w:lang w:val="en-US"/>
        </w:rPr>
        <w:t>INSTRUCTIONS to THE COMPETITOR</w:t>
      </w:r>
    </w:p>
    <w:p w14:paraId="37581345" w14:textId="1F331335" w:rsidR="00772FB5" w:rsidRPr="00E62939" w:rsidRDefault="00772FB5" w:rsidP="00E62939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sz w:val="24"/>
          <w:szCs w:val="24"/>
          <w:lang w:val="en"/>
        </w:rPr>
        <w:t>Zip</w:t>
      </w:r>
      <w:r w:rsidRPr="00772FB5">
        <w:rPr>
          <w:sz w:val="24"/>
          <w:szCs w:val="24"/>
          <w:lang w:val="en"/>
        </w:rPr>
        <w:t xml:space="preserve"> the project so that it can be installed to evaluate with the name</w:t>
      </w:r>
      <w:r>
        <w:rPr>
          <w:rFonts w:cs="Arial"/>
          <w:sz w:val="24"/>
          <w:szCs w:val="24"/>
        </w:rPr>
        <w:t xml:space="preserve"> XX_Theme.zip</w:t>
      </w:r>
      <w:r w:rsidR="00D62F9A">
        <w:rPr>
          <w:rFonts w:cs="Arial"/>
          <w:sz w:val="24"/>
          <w:szCs w:val="24"/>
        </w:rPr>
        <w:t xml:space="preserve">, </w:t>
      </w:r>
      <w:r w:rsidR="00D62F9A" w:rsidRPr="00D62F9A">
        <w:rPr>
          <w:sz w:val="24"/>
          <w:lang w:val="en"/>
        </w:rPr>
        <w:t>where XX is the acronym of your country of origin.</w:t>
      </w:r>
    </w:p>
    <w:p w14:paraId="0E48A80B" w14:textId="7C164A90" w:rsidR="000F5185" w:rsidRPr="00E62939" w:rsidRDefault="000F5185" w:rsidP="00E62939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File medias were provided by the client and are available in the folder "</w:t>
      </w:r>
      <w:r w:rsidR="004F07CD">
        <w:rPr>
          <w:rFonts w:cs="Arial"/>
          <w:sz w:val="24"/>
          <w:szCs w:val="24"/>
        </w:rPr>
        <w:t>medias</w:t>
      </w:r>
      <w:r>
        <w:rPr>
          <w:rFonts w:cs="Arial"/>
          <w:sz w:val="24"/>
          <w:szCs w:val="24"/>
        </w:rPr>
        <w:t>" to help in the development. You are free to use the files in anyway you wish, being able to create new medias based on the provided files.</w:t>
      </w:r>
    </w:p>
    <w:p w14:paraId="45D29748" w14:textId="14C44277" w:rsidR="000F5185" w:rsidRPr="00E62939" w:rsidRDefault="000F5185" w:rsidP="00E62939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4"/>
          <w:szCs w:val="24"/>
        </w:rPr>
      </w:pPr>
      <w:r w:rsidRPr="008E13C8">
        <w:rPr>
          <w:rFonts w:cs="Arial"/>
          <w:sz w:val="24"/>
          <w:szCs w:val="24"/>
        </w:rPr>
        <w:t xml:space="preserve">You must do the wordpress download at tool official website: </w:t>
      </w:r>
      <w:r w:rsidRPr="008E13C8">
        <w:rPr>
          <w:rFonts w:cs="Arial"/>
          <w:sz w:val="24"/>
          <w:szCs w:val="24"/>
        </w:rPr>
        <w:br/>
      </w:r>
      <w:hyperlink r:id="rId12" w:history="1">
        <w:r w:rsidRPr="008E13C8">
          <w:rPr>
            <w:rStyle w:val="Hyperlink"/>
            <w:rFonts w:cs="Arial"/>
            <w:sz w:val="24"/>
            <w:szCs w:val="24"/>
          </w:rPr>
          <w:t>https://wordpress.com</w:t>
        </w:r>
      </w:hyperlink>
      <w:r w:rsidRPr="008E13C8">
        <w:rPr>
          <w:rFonts w:cs="Arial"/>
          <w:sz w:val="24"/>
          <w:szCs w:val="24"/>
        </w:rPr>
        <w:t xml:space="preserve"> or </w:t>
      </w:r>
      <w:hyperlink r:id="rId13" w:history="1">
        <w:r w:rsidRPr="008E13C8">
          <w:rPr>
            <w:rStyle w:val="Hyperlink"/>
            <w:rFonts w:cs="Arial"/>
            <w:sz w:val="24"/>
            <w:szCs w:val="24"/>
          </w:rPr>
          <w:t>https://wordpress.org/download/</w:t>
        </w:r>
      </w:hyperlink>
    </w:p>
    <w:p w14:paraId="107B9DBA" w14:textId="23FC2914" w:rsidR="009951BC" w:rsidRPr="00E62939" w:rsidRDefault="000F5185" w:rsidP="00E62939">
      <w:pPr>
        <w:pStyle w:val="PargrafodaLista"/>
        <w:numPr>
          <w:ilvl w:val="0"/>
          <w:numId w:val="32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Do the database backup in the folder dump inside the module folder</w:t>
      </w:r>
    </w:p>
    <w:p w14:paraId="390708CF" w14:textId="14BC2AC6" w:rsidR="007335F8" w:rsidRPr="00E62939" w:rsidRDefault="007E38D6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Its is part of your job to install and configurate whole the application for it to work properly </w:t>
      </w:r>
      <w:r w:rsidR="000359AC">
        <w:rPr>
          <w:rFonts w:cs="Arial"/>
          <w:sz w:val="24"/>
          <w:szCs w:val="24"/>
        </w:rPr>
        <w:t>and have</w:t>
      </w:r>
      <w:r>
        <w:rPr>
          <w:rFonts w:cs="Arial"/>
          <w:sz w:val="24"/>
          <w:szCs w:val="24"/>
        </w:rPr>
        <w:t xml:space="preserve"> the established requirements including the database.</w:t>
      </w:r>
    </w:p>
    <w:p w14:paraId="25BDCF55" w14:textId="716274BB" w:rsidR="00060A9A" w:rsidRPr="00E62939" w:rsidRDefault="0024740D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24"/>
          <w:szCs w:val="24"/>
        </w:rPr>
      </w:pPr>
      <w:bookmarkStart w:id="0" w:name="_GoBack"/>
      <w:r>
        <w:rPr>
          <w:rFonts w:cs="Arial"/>
          <w:sz w:val="24"/>
          <w:szCs w:val="24"/>
        </w:rPr>
        <w:t>You are free to used the internet for searchs as you wish</w:t>
      </w:r>
    </w:p>
    <w:bookmarkEnd w:id="0"/>
    <w:p w14:paraId="6FC140FE" w14:textId="4DECEEE8" w:rsidR="00060A9A" w:rsidRPr="00E62939" w:rsidRDefault="00C16B73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24"/>
          <w:szCs w:val="24"/>
        </w:rPr>
      </w:pPr>
      <w:r w:rsidRPr="00C16B73">
        <w:rPr>
          <w:rStyle w:val="shorttext"/>
          <w:sz w:val="24"/>
          <w:lang w:val="en"/>
        </w:rPr>
        <w:t>Access to the website must be done through the</w:t>
      </w:r>
      <w:r w:rsidR="00060A9A">
        <w:rPr>
          <w:rFonts w:cs="Arial"/>
          <w:sz w:val="24"/>
          <w:szCs w:val="24"/>
        </w:rPr>
        <w:t xml:space="preserve">: </w:t>
      </w:r>
      <w:r w:rsidR="00BE2B4B">
        <w:rPr>
          <w:rFonts w:cs="Arial"/>
          <w:sz w:val="24"/>
          <w:szCs w:val="24"/>
        </w:rPr>
        <w:t>http://localhost/theme</w:t>
      </w:r>
    </w:p>
    <w:p w14:paraId="00BB5E56" w14:textId="7F43DC9D" w:rsidR="00C55A89" w:rsidRPr="00E62939" w:rsidRDefault="000D3F2A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24"/>
          <w:szCs w:val="24"/>
        </w:rPr>
      </w:pPr>
      <w:r w:rsidRPr="000D3F2A">
        <w:rPr>
          <w:sz w:val="24"/>
          <w:lang w:val="en"/>
        </w:rPr>
        <w:t>Website development without the use of WordPress CMS will not be considered for evaluation</w:t>
      </w:r>
      <w:r w:rsidR="00060A9A">
        <w:rPr>
          <w:rFonts w:cs="Arial"/>
          <w:sz w:val="24"/>
          <w:szCs w:val="24"/>
        </w:rPr>
        <w:t>.</w:t>
      </w:r>
    </w:p>
    <w:p w14:paraId="08F92785" w14:textId="65FC086D" w:rsidR="00E62939" w:rsidRPr="00E62939" w:rsidRDefault="00C55A89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32"/>
          <w:szCs w:val="24"/>
        </w:rPr>
      </w:pPr>
      <w:r w:rsidRPr="00C55A89">
        <w:rPr>
          <w:sz w:val="24"/>
          <w:lang w:val="en"/>
        </w:rPr>
        <w:t>Your website will be evaluated using the Google Chrome browser.</w:t>
      </w:r>
    </w:p>
    <w:p w14:paraId="1D23E25E" w14:textId="1316D294" w:rsidR="00DB450F" w:rsidRPr="00E62939" w:rsidRDefault="000B35F8" w:rsidP="00E62939">
      <w:pPr>
        <w:pStyle w:val="PargrafodaLista"/>
        <w:numPr>
          <w:ilvl w:val="0"/>
          <w:numId w:val="30"/>
        </w:numPr>
        <w:spacing w:line="360" w:lineRule="auto"/>
        <w:jc w:val="both"/>
        <w:rPr>
          <w:rStyle w:val="shorttext"/>
          <w:rFonts w:cs="Arial"/>
          <w:sz w:val="32"/>
          <w:szCs w:val="24"/>
        </w:rPr>
      </w:pPr>
      <w:r w:rsidRPr="000B35F8">
        <w:rPr>
          <w:rStyle w:val="shorttext"/>
          <w:sz w:val="24"/>
          <w:lang w:val="en"/>
        </w:rPr>
        <w:t>Remember you have 3 hours to complete this task.</w:t>
      </w:r>
    </w:p>
    <w:p w14:paraId="59CD3E78" w14:textId="73E8F233" w:rsidR="00416869" w:rsidRPr="004E6E46" w:rsidRDefault="00DB450F" w:rsidP="004E6E46">
      <w:pPr>
        <w:pStyle w:val="PargrafodaLista"/>
        <w:numPr>
          <w:ilvl w:val="0"/>
          <w:numId w:val="30"/>
        </w:numPr>
        <w:spacing w:line="360" w:lineRule="auto"/>
        <w:jc w:val="both"/>
        <w:rPr>
          <w:rFonts w:cs="Arial"/>
          <w:sz w:val="40"/>
          <w:szCs w:val="24"/>
        </w:rPr>
      </w:pPr>
      <w:r w:rsidRPr="00DB450F">
        <w:rPr>
          <w:sz w:val="24"/>
          <w:lang w:val="en"/>
        </w:rPr>
        <w:t>Save the files of your application to the director</w:t>
      </w:r>
      <w:r w:rsidR="004A7AB9">
        <w:rPr>
          <w:sz w:val="24"/>
          <w:lang w:val="en"/>
        </w:rPr>
        <w:t>y on the server named "</w:t>
      </w:r>
      <w:r w:rsidR="004A7AB9" w:rsidRPr="004A7AB9">
        <w:rPr>
          <w:b/>
          <w:sz w:val="24"/>
          <w:lang w:val="en"/>
        </w:rPr>
        <w:t>XX_Module</w:t>
      </w:r>
      <w:r w:rsidRPr="004A7AB9">
        <w:rPr>
          <w:b/>
          <w:sz w:val="24"/>
          <w:lang w:val="en"/>
        </w:rPr>
        <w:t>_4</w:t>
      </w:r>
      <w:r w:rsidRPr="00DB450F">
        <w:rPr>
          <w:sz w:val="24"/>
          <w:lang w:val="en"/>
        </w:rPr>
        <w:t>", where XX is the acronym of your country of origin.</w:t>
      </w:r>
    </w:p>
    <w:p w14:paraId="4AA0922D" w14:textId="77777777" w:rsidR="004E6E46" w:rsidRPr="004E6E46" w:rsidRDefault="004E6E46" w:rsidP="004E6E46">
      <w:pPr>
        <w:spacing w:line="360" w:lineRule="auto"/>
        <w:ind w:left="349"/>
        <w:jc w:val="both"/>
        <w:rPr>
          <w:rFonts w:cs="Arial"/>
          <w:sz w:val="40"/>
          <w:szCs w:val="24"/>
        </w:rPr>
      </w:pPr>
    </w:p>
    <w:p w14:paraId="6A81F184" w14:textId="77777777" w:rsidR="002877A9" w:rsidRDefault="002877A9">
      <w:pPr>
        <w:spacing w:after="160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</w:p>
    <w:p w14:paraId="51FECC81" w14:textId="3059DFD1" w:rsidR="0068739B" w:rsidRPr="0086665C" w:rsidRDefault="002877A9" w:rsidP="00E854D0">
      <w:pPr>
        <w:spacing w:after="160" w:line="360" w:lineRule="auto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>SUMMARY OF THE EVALUATION FORM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625"/>
        <w:gridCol w:w="2567"/>
        <w:gridCol w:w="1980"/>
        <w:gridCol w:w="1980"/>
        <w:gridCol w:w="1530"/>
      </w:tblGrid>
      <w:tr w:rsidR="00D25F17" w:rsidRPr="0086665C" w14:paraId="08BC0927" w14:textId="77777777" w:rsidTr="00D25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25" w:type="dxa"/>
          </w:tcPr>
          <w:p w14:paraId="36F84635" w14:textId="713BAA40" w:rsidR="00D25F17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SECTION</w:t>
            </w:r>
          </w:p>
        </w:tc>
        <w:tc>
          <w:tcPr>
            <w:tcW w:w="2567" w:type="dxa"/>
          </w:tcPr>
          <w:p w14:paraId="6DAA34D2" w14:textId="72C7DAFC" w:rsidR="00D25F17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SUB-CRITERIA</w:t>
            </w:r>
          </w:p>
        </w:tc>
        <w:tc>
          <w:tcPr>
            <w:tcW w:w="1980" w:type="dxa"/>
          </w:tcPr>
          <w:p w14:paraId="35B946C3" w14:textId="554645A2" w:rsidR="00D25F17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JUDMENT</w:t>
            </w:r>
          </w:p>
        </w:tc>
        <w:tc>
          <w:tcPr>
            <w:tcW w:w="1980" w:type="dxa"/>
          </w:tcPr>
          <w:p w14:paraId="1FDC8507" w14:textId="4BAC1786" w:rsidR="00D25F17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MARKS</w:t>
            </w:r>
          </w:p>
        </w:tc>
        <w:tc>
          <w:tcPr>
            <w:tcW w:w="1530" w:type="dxa"/>
          </w:tcPr>
          <w:p w14:paraId="69E81D61" w14:textId="77777777" w:rsidR="00D25F17" w:rsidRPr="0086665C" w:rsidRDefault="00D25F17" w:rsidP="00E854D0">
            <w:pPr>
              <w:spacing w:line="360" w:lineRule="auto"/>
              <w:rPr>
                <w:szCs w:val="20"/>
              </w:rPr>
            </w:pPr>
            <w:r w:rsidRPr="0086665C">
              <w:rPr>
                <w:szCs w:val="20"/>
              </w:rPr>
              <w:t>TOTAL</w:t>
            </w:r>
          </w:p>
        </w:tc>
      </w:tr>
      <w:tr w:rsidR="00734A91" w:rsidRPr="0086665C" w14:paraId="514C4FD5" w14:textId="77777777" w:rsidTr="00D25F17">
        <w:tc>
          <w:tcPr>
            <w:tcW w:w="1625" w:type="dxa"/>
          </w:tcPr>
          <w:p w14:paraId="63212C9B" w14:textId="78761124" w:rsidR="00734A91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A1</w:t>
            </w:r>
          </w:p>
        </w:tc>
        <w:tc>
          <w:tcPr>
            <w:tcW w:w="2567" w:type="dxa"/>
          </w:tcPr>
          <w:p w14:paraId="0AB92F79" w14:textId="3377A277" w:rsidR="00734A91" w:rsidRPr="00B91C77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Work Management and Organization</w:t>
            </w:r>
          </w:p>
        </w:tc>
        <w:tc>
          <w:tcPr>
            <w:tcW w:w="1980" w:type="dxa"/>
          </w:tcPr>
          <w:p w14:paraId="7D5EDD6A" w14:textId="36285FFD" w:rsidR="00734A91" w:rsidRDefault="00734A91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1,00</w:t>
            </w:r>
          </w:p>
        </w:tc>
        <w:tc>
          <w:tcPr>
            <w:tcW w:w="1980" w:type="dxa"/>
          </w:tcPr>
          <w:p w14:paraId="3B612F02" w14:textId="1912F6CA" w:rsidR="00734A91" w:rsidRDefault="00734A91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1,00</w:t>
            </w:r>
          </w:p>
        </w:tc>
        <w:tc>
          <w:tcPr>
            <w:tcW w:w="1530" w:type="dxa"/>
          </w:tcPr>
          <w:p w14:paraId="1A55312D" w14:textId="77E4F86A" w:rsidR="00734A91" w:rsidRDefault="00734A91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2,00</w:t>
            </w:r>
          </w:p>
        </w:tc>
      </w:tr>
      <w:tr w:rsidR="00E03247" w:rsidRPr="0086665C" w14:paraId="4D1C932A" w14:textId="77777777" w:rsidTr="00D25F17">
        <w:tc>
          <w:tcPr>
            <w:tcW w:w="1625" w:type="dxa"/>
          </w:tcPr>
          <w:p w14:paraId="7330EFCA" w14:textId="3C0A1E88" w:rsidR="00E03247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B1</w:t>
            </w:r>
          </w:p>
        </w:tc>
        <w:tc>
          <w:tcPr>
            <w:tcW w:w="2567" w:type="dxa"/>
          </w:tcPr>
          <w:p w14:paraId="376BFFEF" w14:textId="1CD407EC" w:rsidR="00E03247" w:rsidRPr="00B91C77" w:rsidRDefault="00A80882" w:rsidP="00E854D0">
            <w:pPr>
              <w:spacing w:line="36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Communication and inpersonal skills</w:t>
            </w:r>
          </w:p>
        </w:tc>
        <w:tc>
          <w:tcPr>
            <w:tcW w:w="1980" w:type="dxa"/>
          </w:tcPr>
          <w:p w14:paraId="45464EDD" w14:textId="240B45E2" w:rsidR="00E03247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75B0B">
              <w:rPr>
                <w:szCs w:val="20"/>
              </w:rPr>
              <w:t>,</w:t>
            </w:r>
            <w:r>
              <w:rPr>
                <w:szCs w:val="20"/>
              </w:rPr>
              <w:t>5</w:t>
            </w:r>
            <w:r w:rsidR="00875B0B">
              <w:rPr>
                <w:szCs w:val="20"/>
              </w:rPr>
              <w:t>0</w:t>
            </w:r>
          </w:p>
        </w:tc>
        <w:tc>
          <w:tcPr>
            <w:tcW w:w="1980" w:type="dxa"/>
          </w:tcPr>
          <w:p w14:paraId="354C425D" w14:textId="0DF296B3" w:rsidR="00E03247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875B0B">
              <w:rPr>
                <w:szCs w:val="20"/>
              </w:rPr>
              <w:t>,</w:t>
            </w:r>
            <w:r>
              <w:rPr>
                <w:szCs w:val="20"/>
              </w:rPr>
              <w:t>5</w:t>
            </w:r>
            <w:r w:rsidR="00875B0B">
              <w:rPr>
                <w:szCs w:val="20"/>
              </w:rPr>
              <w:t>0</w:t>
            </w:r>
          </w:p>
        </w:tc>
        <w:tc>
          <w:tcPr>
            <w:tcW w:w="1530" w:type="dxa"/>
          </w:tcPr>
          <w:p w14:paraId="499AA79A" w14:textId="650B89D7" w:rsidR="00E03247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1</w:t>
            </w:r>
            <w:r w:rsidR="00875B0B">
              <w:rPr>
                <w:szCs w:val="20"/>
              </w:rPr>
              <w:t>,00</w:t>
            </w:r>
          </w:p>
        </w:tc>
      </w:tr>
      <w:tr w:rsidR="00AE60D4" w:rsidRPr="0086665C" w14:paraId="57D49220" w14:textId="77777777" w:rsidTr="00D25F17">
        <w:tc>
          <w:tcPr>
            <w:tcW w:w="1625" w:type="dxa"/>
          </w:tcPr>
          <w:p w14:paraId="30B7DAC3" w14:textId="3EE1C68B" w:rsidR="00AE60D4" w:rsidRPr="0086665C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C1</w:t>
            </w:r>
          </w:p>
        </w:tc>
        <w:tc>
          <w:tcPr>
            <w:tcW w:w="2567" w:type="dxa"/>
          </w:tcPr>
          <w:p w14:paraId="18502A28" w14:textId="720411FB" w:rsidR="00AE60D4" w:rsidRPr="00B91C77" w:rsidRDefault="00A80882" w:rsidP="00E854D0">
            <w:pPr>
              <w:spacing w:line="36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Website Layout</w:t>
            </w:r>
          </w:p>
        </w:tc>
        <w:tc>
          <w:tcPr>
            <w:tcW w:w="1980" w:type="dxa"/>
          </w:tcPr>
          <w:p w14:paraId="566E06AA" w14:textId="0CCB9034" w:rsidR="00AE60D4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734A91">
              <w:rPr>
                <w:szCs w:val="20"/>
              </w:rPr>
              <w:t>,00</w:t>
            </w:r>
          </w:p>
        </w:tc>
        <w:tc>
          <w:tcPr>
            <w:tcW w:w="1980" w:type="dxa"/>
          </w:tcPr>
          <w:p w14:paraId="56028232" w14:textId="436D066A" w:rsidR="00AE60D4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734A91">
              <w:rPr>
                <w:szCs w:val="20"/>
              </w:rPr>
              <w:t>,00</w:t>
            </w:r>
          </w:p>
        </w:tc>
        <w:tc>
          <w:tcPr>
            <w:tcW w:w="1530" w:type="dxa"/>
          </w:tcPr>
          <w:p w14:paraId="39499B38" w14:textId="1DDF4803" w:rsidR="00AE60D4" w:rsidRPr="0086665C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734A91">
              <w:rPr>
                <w:szCs w:val="20"/>
              </w:rPr>
              <w:t>,00</w:t>
            </w:r>
          </w:p>
        </w:tc>
      </w:tr>
      <w:tr w:rsidR="006621B0" w:rsidRPr="0086665C" w14:paraId="7D59C063" w14:textId="77777777" w:rsidTr="00D25F17">
        <w:tc>
          <w:tcPr>
            <w:tcW w:w="1625" w:type="dxa"/>
          </w:tcPr>
          <w:p w14:paraId="5A4CFF70" w14:textId="140101A6" w:rsidR="006621B0" w:rsidRDefault="00A80882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E1</w:t>
            </w:r>
          </w:p>
        </w:tc>
        <w:tc>
          <w:tcPr>
            <w:tcW w:w="2567" w:type="dxa"/>
          </w:tcPr>
          <w:p w14:paraId="56F045D3" w14:textId="3570FF5E" w:rsidR="006621B0" w:rsidRPr="00B91C77" w:rsidRDefault="00A80882" w:rsidP="00E854D0">
            <w:pPr>
              <w:spacing w:line="360" w:lineRule="auto"/>
              <w:rPr>
                <w:color w:val="auto"/>
                <w:szCs w:val="20"/>
              </w:rPr>
            </w:pPr>
            <w:r>
              <w:rPr>
                <w:color w:val="auto"/>
                <w:szCs w:val="20"/>
              </w:rPr>
              <w:t>Client Side</w:t>
            </w:r>
          </w:p>
        </w:tc>
        <w:tc>
          <w:tcPr>
            <w:tcW w:w="1980" w:type="dxa"/>
          </w:tcPr>
          <w:p w14:paraId="5AB39D32" w14:textId="6680A84B" w:rsidR="006621B0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0</w:t>
            </w:r>
            <w:r w:rsidR="006621B0">
              <w:rPr>
                <w:szCs w:val="20"/>
              </w:rPr>
              <w:t>,00</w:t>
            </w:r>
          </w:p>
        </w:tc>
        <w:tc>
          <w:tcPr>
            <w:tcW w:w="1980" w:type="dxa"/>
          </w:tcPr>
          <w:p w14:paraId="37A2766F" w14:textId="12E4171B" w:rsidR="006621B0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6621B0">
              <w:rPr>
                <w:szCs w:val="20"/>
              </w:rPr>
              <w:t>,00</w:t>
            </w:r>
          </w:p>
        </w:tc>
        <w:tc>
          <w:tcPr>
            <w:tcW w:w="1530" w:type="dxa"/>
          </w:tcPr>
          <w:p w14:paraId="6EA6500C" w14:textId="15CF446D" w:rsidR="006621B0" w:rsidRDefault="00D94B8D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5</w:t>
            </w:r>
            <w:r w:rsidR="00734A91">
              <w:rPr>
                <w:szCs w:val="20"/>
              </w:rPr>
              <w:t>,00</w:t>
            </w:r>
          </w:p>
        </w:tc>
      </w:tr>
      <w:tr w:rsidR="00B554A8" w:rsidRPr="0086665C" w14:paraId="219B602A" w14:textId="77777777" w:rsidTr="00D25F17">
        <w:tc>
          <w:tcPr>
            <w:tcW w:w="1625" w:type="dxa"/>
          </w:tcPr>
          <w:p w14:paraId="719F2906" w14:textId="3E517052" w:rsidR="00B554A8" w:rsidRDefault="00B554A8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G1</w:t>
            </w:r>
          </w:p>
        </w:tc>
        <w:tc>
          <w:tcPr>
            <w:tcW w:w="2567" w:type="dxa"/>
          </w:tcPr>
          <w:p w14:paraId="01F5C4B8" w14:textId="554EBD73" w:rsidR="00B554A8" w:rsidRDefault="00B554A8" w:rsidP="00E854D0">
            <w:pPr>
              <w:spacing w:line="360" w:lineRule="auto"/>
              <w:rPr>
                <w:szCs w:val="20"/>
              </w:rPr>
            </w:pPr>
            <w:r>
              <w:rPr>
                <w:szCs w:val="20"/>
              </w:rPr>
              <w:t>CMS</w:t>
            </w:r>
          </w:p>
        </w:tc>
        <w:tc>
          <w:tcPr>
            <w:tcW w:w="1980" w:type="dxa"/>
          </w:tcPr>
          <w:p w14:paraId="4C886BC8" w14:textId="7B1F553F" w:rsidR="00B554A8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2,00</w:t>
            </w:r>
          </w:p>
        </w:tc>
        <w:tc>
          <w:tcPr>
            <w:tcW w:w="1980" w:type="dxa"/>
          </w:tcPr>
          <w:p w14:paraId="289BC68E" w14:textId="0BAB23A7" w:rsidR="00B554A8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6,00</w:t>
            </w:r>
          </w:p>
        </w:tc>
        <w:tc>
          <w:tcPr>
            <w:tcW w:w="1530" w:type="dxa"/>
          </w:tcPr>
          <w:p w14:paraId="7B1CF978" w14:textId="7C16475F" w:rsidR="00B554A8" w:rsidRDefault="00B554A8" w:rsidP="00E854D0">
            <w:pPr>
              <w:spacing w:line="360" w:lineRule="auto"/>
              <w:jc w:val="right"/>
              <w:rPr>
                <w:szCs w:val="20"/>
              </w:rPr>
            </w:pPr>
            <w:r>
              <w:rPr>
                <w:szCs w:val="20"/>
              </w:rPr>
              <w:t>8,00</w:t>
            </w:r>
          </w:p>
        </w:tc>
      </w:tr>
      <w:tr w:rsidR="00AE60D4" w:rsidRPr="0086665C" w14:paraId="6338277D" w14:textId="77777777" w:rsidTr="00D25F17">
        <w:tc>
          <w:tcPr>
            <w:tcW w:w="1625" w:type="dxa"/>
          </w:tcPr>
          <w:p w14:paraId="16CD5A4E" w14:textId="77777777" w:rsidR="00AE60D4" w:rsidRPr="0086665C" w:rsidRDefault="00AE60D4" w:rsidP="00E854D0">
            <w:pPr>
              <w:spacing w:line="360" w:lineRule="auto"/>
              <w:rPr>
                <w:b/>
                <w:szCs w:val="20"/>
              </w:rPr>
            </w:pPr>
            <w:r w:rsidRPr="0086665C">
              <w:rPr>
                <w:b/>
                <w:szCs w:val="20"/>
              </w:rPr>
              <w:t>Total</w:t>
            </w:r>
          </w:p>
        </w:tc>
        <w:tc>
          <w:tcPr>
            <w:tcW w:w="2567" w:type="dxa"/>
          </w:tcPr>
          <w:p w14:paraId="5F0E20F9" w14:textId="77777777" w:rsidR="00AE60D4" w:rsidRPr="0086665C" w:rsidRDefault="00AE60D4" w:rsidP="00E854D0">
            <w:pPr>
              <w:spacing w:line="360" w:lineRule="auto"/>
              <w:rPr>
                <w:szCs w:val="20"/>
              </w:rPr>
            </w:pPr>
          </w:p>
        </w:tc>
        <w:tc>
          <w:tcPr>
            <w:tcW w:w="1980" w:type="dxa"/>
          </w:tcPr>
          <w:p w14:paraId="3C13EAF7" w14:textId="3727913A" w:rsidR="00AE60D4" w:rsidRPr="0086665C" w:rsidRDefault="00D94B8D" w:rsidP="00E854D0">
            <w:pPr>
              <w:spacing w:line="360" w:lineRule="auto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5</w:t>
            </w:r>
            <w:r w:rsidR="003B69AD" w:rsidRPr="0086665C">
              <w:rPr>
                <w:b/>
                <w:szCs w:val="20"/>
              </w:rPr>
              <w:t>,</w:t>
            </w:r>
            <w:r w:rsidR="00B554A8">
              <w:rPr>
                <w:b/>
                <w:szCs w:val="20"/>
              </w:rPr>
              <w:t>5</w:t>
            </w:r>
            <w:r w:rsidR="00B80594" w:rsidRPr="0086665C">
              <w:rPr>
                <w:b/>
                <w:szCs w:val="20"/>
              </w:rPr>
              <w:t>0</w:t>
            </w:r>
          </w:p>
        </w:tc>
        <w:tc>
          <w:tcPr>
            <w:tcW w:w="1980" w:type="dxa"/>
          </w:tcPr>
          <w:p w14:paraId="6329DEE5" w14:textId="6252EE94" w:rsidR="00AE60D4" w:rsidRPr="0086665C" w:rsidRDefault="00734A91" w:rsidP="00E854D0">
            <w:pPr>
              <w:spacing w:line="360" w:lineRule="auto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</w:t>
            </w:r>
            <w:r w:rsidR="00D94B8D">
              <w:rPr>
                <w:b/>
                <w:szCs w:val="20"/>
              </w:rPr>
              <w:t>4</w:t>
            </w:r>
            <w:r w:rsidR="003B69AD" w:rsidRPr="0086665C">
              <w:rPr>
                <w:b/>
                <w:szCs w:val="20"/>
              </w:rPr>
              <w:t>,</w:t>
            </w:r>
            <w:r w:rsidR="00D94B8D">
              <w:rPr>
                <w:b/>
                <w:szCs w:val="20"/>
              </w:rPr>
              <w:t>5</w:t>
            </w:r>
            <w:r w:rsidR="003B69AD" w:rsidRPr="0086665C">
              <w:rPr>
                <w:b/>
                <w:szCs w:val="20"/>
              </w:rPr>
              <w:t>0</w:t>
            </w:r>
          </w:p>
        </w:tc>
        <w:tc>
          <w:tcPr>
            <w:tcW w:w="1530" w:type="dxa"/>
          </w:tcPr>
          <w:p w14:paraId="5858D6E0" w14:textId="26B6DE7F" w:rsidR="00AE60D4" w:rsidRPr="0086665C" w:rsidRDefault="00734A91" w:rsidP="00E854D0">
            <w:pPr>
              <w:spacing w:line="360" w:lineRule="auto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2</w:t>
            </w:r>
            <w:r w:rsidR="00D94B8D">
              <w:rPr>
                <w:b/>
                <w:szCs w:val="20"/>
              </w:rPr>
              <w:t>0</w:t>
            </w:r>
            <w:r w:rsidR="003B69AD" w:rsidRPr="0086665C">
              <w:rPr>
                <w:b/>
                <w:szCs w:val="20"/>
              </w:rPr>
              <w:t>,00</w:t>
            </w:r>
          </w:p>
        </w:tc>
      </w:tr>
    </w:tbl>
    <w:p w14:paraId="66F2CD29" w14:textId="77777777" w:rsidR="00264847" w:rsidRPr="0086665C" w:rsidRDefault="00264847" w:rsidP="00E854D0">
      <w:pPr>
        <w:spacing w:line="360" w:lineRule="auto"/>
      </w:pPr>
    </w:p>
    <w:sectPr w:rsidR="00264847" w:rsidRPr="0086665C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F93551" w14:textId="77777777" w:rsidR="00FF5B59" w:rsidRDefault="00FF5B59" w:rsidP="00313492">
      <w:r>
        <w:separator/>
      </w:r>
    </w:p>
    <w:p w14:paraId="417F2504" w14:textId="77777777" w:rsidR="00FF5B59" w:rsidRDefault="00FF5B59" w:rsidP="00313492"/>
    <w:p w14:paraId="45BBD3F5" w14:textId="77777777" w:rsidR="00FF5B59" w:rsidRDefault="00FF5B59"/>
  </w:endnote>
  <w:endnote w:type="continuationSeparator" w:id="0">
    <w:p w14:paraId="30E4FE99" w14:textId="77777777" w:rsidR="00FF5B59" w:rsidRDefault="00FF5B59" w:rsidP="00313492">
      <w:r>
        <w:continuationSeparator/>
      </w:r>
    </w:p>
    <w:p w14:paraId="5C07FCDC" w14:textId="77777777" w:rsidR="00FF5B59" w:rsidRDefault="00FF5B59" w:rsidP="00313492"/>
    <w:p w14:paraId="397C767D" w14:textId="77777777" w:rsidR="00FF5B59" w:rsidRDefault="00FF5B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Times New Roman"/>
    <w:charset w:val="00"/>
    <w:family w:val="auto"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10046" w:rsidRPr="00893901" w14:paraId="74314C2A" w14:textId="77777777" w:rsidTr="00460418">
      <w:tc>
        <w:tcPr>
          <w:tcW w:w="4073" w:type="dxa"/>
          <w:vAlign w:val="center"/>
          <w:hideMark/>
        </w:tcPr>
        <w:p w14:paraId="4404B88C" w14:textId="182219D4" w:rsidR="00D10046" w:rsidRPr="00893901" w:rsidRDefault="002622AE" w:rsidP="002622AE">
          <w:pPr>
            <w:pStyle w:val="Rodap"/>
          </w:pPr>
          <w:r>
            <w:t>WS2017</w:t>
          </w:r>
          <w:r w:rsidR="006925E8">
            <w:t>_</w:t>
          </w:r>
          <w:r w:rsidR="00D83B6F" w:rsidRPr="00D83B6F">
            <w:t>17_</w:t>
          </w:r>
          <w:r>
            <w:t>CMS</w:t>
          </w:r>
        </w:p>
      </w:tc>
      <w:tc>
        <w:tcPr>
          <w:tcW w:w="1492" w:type="dxa"/>
          <w:vAlign w:val="center"/>
          <w:hideMark/>
        </w:tcPr>
        <w:p w14:paraId="04289E51" w14:textId="45F94A0F" w:rsidR="00D10046" w:rsidRPr="00893901" w:rsidRDefault="00D10046" w:rsidP="00300343">
          <w:pPr>
            <w:pStyle w:val="Rodap"/>
            <w:jc w:val="center"/>
          </w:pPr>
          <w:r w:rsidRPr="00893901">
            <w:t>Vers</w:t>
          </w:r>
          <w:r w:rsidR="009F101F">
            <w:t>ão</w:t>
          </w:r>
          <w:r w:rsidRPr="00893901">
            <w:t xml:space="preserve">: </w:t>
          </w:r>
          <w:r w:rsidR="006925E8">
            <w:t>1</w:t>
          </w:r>
          <w:r w:rsidR="009B1570">
            <w:t>.</w:t>
          </w:r>
          <w:r w:rsidR="006925E8">
            <w:t>0</w:t>
          </w:r>
        </w:p>
        <w:p w14:paraId="254E3988" w14:textId="4A173201" w:rsidR="00D10046" w:rsidRPr="00893901" w:rsidRDefault="009F101F" w:rsidP="00A03B97">
          <w:pPr>
            <w:pStyle w:val="Rodap"/>
            <w:jc w:val="center"/>
          </w:pPr>
          <w:r>
            <w:t>Data</w:t>
          </w:r>
          <w:r w:rsidR="00D10046">
            <w:t>:</w:t>
          </w:r>
          <w:r w:rsidR="002622AE">
            <w:t>18</w:t>
          </w:r>
          <w:r w:rsidR="00D10046">
            <w:t>.</w:t>
          </w:r>
          <w:r w:rsidR="002622AE">
            <w:t>02.17</w:t>
          </w:r>
        </w:p>
      </w:tc>
      <w:tc>
        <w:tcPr>
          <w:tcW w:w="4074" w:type="dxa"/>
          <w:vAlign w:val="center"/>
          <w:hideMark/>
        </w:tcPr>
        <w:p w14:paraId="4501E169" w14:textId="0D86A4A7" w:rsidR="00D10046" w:rsidRPr="00893901" w:rsidRDefault="00D10046" w:rsidP="00A03B97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71504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</w:t>
          </w:r>
          <w:r w:rsidR="002622AE">
            <w:t>of</w:t>
          </w:r>
          <w:r w:rsidRPr="00893901">
            <w:t xml:space="preserve"> </w:t>
          </w:r>
          <w:r w:rsidR="00FF5B59">
            <w:fldChar w:fldCharType="begin"/>
          </w:r>
          <w:r w:rsidR="00FF5B59">
            <w:instrText xml:space="preserve"> NUMPAGES   \* MERGEFORMAT </w:instrText>
          </w:r>
          <w:r w:rsidR="00FF5B59">
            <w:fldChar w:fldCharType="separate"/>
          </w:r>
          <w:r w:rsidR="00D71504">
            <w:rPr>
              <w:noProof/>
            </w:rPr>
            <w:t>4</w:t>
          </w:r>
          <w:r w:rsidR="00FF5B59">
            <w:rPr>
              <w:noProof/>
            </w:rPr>
            <w:fldChar w:fldCharType="end"/>
          </w:r>
        </w:p>
      </w:tc>
    </w:tr>
  </w:tbl>
  <w:p w14:paraId="2243CAFD" w14:textId="77777777" w:rsidR="00D10046" w:rsidRDefault="00D10046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51D50" w14:textId="2ED80163" w:rsidR="00584F60" w:rsidRPr="00F729AF" w:rsidRDefault="00D10046" w:rsidP="00F729AF">
    <w:pPr>
      <w:pStyle w:val="Rodap"/>
      <w:rPr>
        <w:sz w:val="16"/>
        <w:szCs w:val="16"/>
      </w:rPr>
    </w:pPr>
    <w:r w:rsidRPr="00BD124E">
      <w:rPr>
        <w:noProof/>
        <w:lang w:eastAsia="pt-BR"/>
      </w:rPr>
      <w:drawing>
        <wp:anchor distT="0" distB="0" distL="114300" distR="114300" simplePos="0" relativeHeight="251664896" behindDoc="1" locked="0" layoutInCell="1" allowOverlap="1" wp14:anchorId="7C70732C" wp14:editId="00FF4C02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5E8">
      <w:rPr>
        <w:sz w:val="16"/>
        <w:szCs w:val="16"/>
      </w:rPr>
      <w:t>OC2016_</w:t>
    </w:r>
    <w:r w:rsidR="00D83B6F" w:rsidRPr="00D83B6F">
      <w:rPr>
        <w:sz w:val="16"/>
        <w:szCs w:val="16"/>
      </w:rPr>
      <w:t>17_</w:t>
    </w:r>
    <w:r w:rsidR="00A03B97">
      <w:rPr>
        <w:sz w:val="16"/>
        <w:szCs w:val="16"/>
      </w:rPr>
      <w:t>CMS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7763" w14:textId="77777777" w:rsidR="00D10046" w:rsidRDefault="00D100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BBD311" w14:textId="77777777" w:rsidR="00FF5B59" w:rsidRDefault="00FF5B59">
      <w:r>
        <w:separator/>
      </w:r>
    </w:p>
  </w:footnote>
  <w:footnote w:type="continuationSeparator" w:id="0">
    <w:p w14:paraId="58152623" w14:textId="77777777" w:rsidR="00FF5B59" w:rsidRDefault="00FF5B59" w:rsidP="00313492">
      <w:r>
        <w:continuationSeparator/>
      </w:r>
    </w:p>
    <w:p w14:paraId="3E64EFC5" w14:textId="77777777" w:rsidR="00FF5B59" w:rsidRDefault="00FF5B59" w:rsidP="00313492"/>
    <w:p w14:paraId="414F375A" w14:textId="77777777" w:rsidR="00FF5B59" w:rsidRDefault="00FF5B5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BC236" w14:textId="77777777" w:rsidR="00D10046" w:rsidRDefault="00D10046" w:rsidP="00313492">
    <w:pPr>
      <w:pStyle w:val="Cabealho"/>
    </w:pPr>
    <w:r w:rsidRPr="00A77E62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015D4DDB" wp14:editId="73806A07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pt-BR"/>
      </w:rPr>
      <w:drawing>
        <wp:anchor distT="0" distB="0" distL="114300" distR="114300" simplePos="0" relativeHeight="251661824" behindDoc="1" locked="0" layoutInCell="1" allowOverlap="1" wp14:anchorId="2070737A" wp14:editId="150AC1C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F17F1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58B79F97" wp14:editId="17725094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 wp14:anchorId="178A06C0" wp14:editId="2531A415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B8AFC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77696" behindDoc="1" locked="0" layoutInCell="1" allowOverlap="1" wp14:anchorId="5D13A74A" wp14:editId="5605B56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340DD8FC" wp14:editId="124A12D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E1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7F5C63"/>
    <w:multiLevelType w:val="hybridMultilevel"/>
    <w:tmpl w:val="A5F89B66"/>
    <w:lvl w:ilvl="0" w:tplc="148C8A1E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3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4">
    <w:nsid w:val="1B7E5646"/>
    <w:multiLevelType w:val="hybridMultilevel"/>
    <w:tmpl w:val="0302A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E43675"/>
    <w:multiLevelType w:val="hybridMultilevel"/>
    <w:tmpl w:val="B0D8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7957DD"/>
    <w:multiLevelType w:val="hybridMultilevel"/>
    <w:tmpl w:val="F18633CA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23A068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D5079A3"/>
    <w:multiLevelType w:val="hybridMultilevel"/>
    <w:tmpl w:val="7A6E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F0CE6"/>
    <w:multiLevelType w:val="hybridMultilevel"/>
    <w:tmpl w:val="F45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853FC6"/>
    <w:multiLevelType w:val="hybridMultilevel"/>
    <w:tmpl w:val="B33A4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0D7BDB"/>
    <w:multiLevelType w:val="multilevel"/>
    <w:tmpl w:val="B06A41F8"/>
    <w:lvl w:ilvl="0">
      <w:start w:val="1"/>
      <w:numFmt w:val="decimal"/>
      <w:lvlText w:val="%1."/>
      <w:lvlJc w:val="left"/>
      <w:pPr>
        <w:ind w:left="972" w:hanging="360"/>
      </w:pPr>
    </w:lvl>
    <w:lvl w:ilvl="1">
      <w:start w:val="1"/>
      <w:numFmt w:val="decimal"/>
      <w:lvlText w:val="%1.%2."/>
      <w:lvlJc w:val="left"/>
      <w:pPr>
        <w:ind w:left="4305" w:hanging="432"/>
      </w:pPr>
    </w:lvl>
    <w:lvl w:ilvl="2">
      <w:start w:val="1"/>
      <w:numFmt w:val="decimal"/>
      <w:lvlText w:val="%1.%2.%3."/>
      <w:lvlJc w:val="left"/>
      <w:pPr>
        <w:ind w:left="1836" w:hanging="504"/>
      </w:pPr>
    </w:lvl>
    <w:lvl w:ilvl="3">
      <w:start w:val="1"/>
      <w:numFmt w:val="decimal"/>
      <w:lvlText w:val="%1.%2.%3.%4."/>
      <w:lvlJc w:val="left"/>
      <w:pPr>
        <w:ind w:left="2340" w:hanging="648"/>
      </w:pPr>
    </w:lvl>
    <w:lvl w:ilvl="4">
      <w:start w:val="1"/>
      <w:numFmt w:val="decimal"/>
      <w:lvlText w:val="%1.%2.%3.%4.%5."/>
      <w:lvlJc w:val="left"/>
      <w:pPr>
        <w:ind w:left="2844" w:hanging="792"/>
      </w:pPr>
    </w:lvl>
    <w:lvl w:ilvl="5">
      <w:start w:val="1"/>
      <w:numFmt w:val="decimal"/>
      <w:lvlText w:val="%1.%2.%3.%4.%5.%6."/>
      <w:lvlJc w:val="left"/>
      <w:pPr>
        <w:ind w:left="3348" w:hanging="936"/>
      </w:pPr>
    </w:lvl>
    <w:lvl w:ilvl="6">
      <w:start w:val="1"/>
      <w:numFmt w:val="decimal"/>
      <w:lvlText w:val="%1.%2.%3.%4.%5.%6.%7."/>
      <w:lvlJc w:val="left"/>
      <w:pPr>
        <w:ind w:left="3852" w:hanging="1080"/>
      </w:pPr>
    </w:lvl>
    <w:lvl w:ilvl="7">
      <w:start w:val="1"/>
      <w:numFmt w:val="decimal"/>
      <w:lvlText w:val="%1.%2.%3.%4.%5.%6.%7.%8."/>
      <w:lvlJc w:val="left"/>
      <w:pPr>
        <w:ind w:left="4356" w:hanging="1224"/>
      </w:pPr>
    </w:lvl>
    <w:lvl w:ilvl="8">
      <w:start w:val="1"/>
      <w:numFmt w:val="decimal"/>
      <w:lvlText w:val="%1.%2.%3.%4.%5.%6.%7.%8.%9."/>
      <w:lvlJc w:val="left"/>
      <w:pPr>
        <w:ind w:left="4932" w:hanging="1440"/>
      </w:pPr>
    </w:lvl>
  </w:abstractNum>
  <w:abstractNum w:abstractNumId="27">
    <w:nsid w:val="69105A69"/>
    <w:multiLevelType w:val="hybridMultilevel"/>
    <w:tmpl w:val="CC1CF512"/>
    <w:lvl w:ilvl="0" w:tplc="751081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5E73CA"/>
    <w:multiLevelType w:val="hybridMultilevel"/>
    <w:tmpl w:val="C1707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1895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1BB60A5"/>
    <w:multiLevelType w:val="hybridMultilevel"/>
    <w:tmpl w:val="1F4CFCB0"/>
    <w:lvl w:ilvl="0" w:tplc="C944E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1"/>
  </w:num>
  <w:num w:numId="13">
    <w:abstractNumId w:val="22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3"/>
  </w:num>
  <w:num w:numId="17">
    <w:abstractNumId w:val="10"/>
  </w:num>
  <w:num w:numId="18">
    <w:abstractNumId w:val="31"/>
  </w:num>
  <w:num w:numId="19">
    <w:abstractNumId w:val="17"/>
  </w:num>
  <w:num w:numId="20">
    <w:abstractNumId w:val="25"/>
  </w:num>
  <w:num w:numId="21">
    <w:abstractNumId w:val="28"/>
  </w:num>
  <w:num w:numId="22">
    <w:abstractNumId w:val="24"/>
  </w:num>
  <w:num w:numId="23">
    <w:abstractNumId w:val="21"/>
  </w:num>
  <w:num w:numId="24">
    <w:abstractNumId w:val="30"/>
  </w:num>
  <w:num w:numId="25">
    <w:abstractNumId w:val="19"/>
  </w:num>
  <w:num w:numId="26">
    <w:abstractNumId w:val="14"/>
  </w:num>
  <w:num w:numId="27">
    <w:abstractNumId w:val="26"/>
  </w:num>
  <w:num w:numId="28">
    <w:abstractNumId w:val="20"/>
  </w:num>
  <w:num w:numId="29">
    <w:abstractNumId w:val="15"/>
  </w:num>
  <w:num w:numId="30">
    <w:abstractNumId w:val="12"/>
  </w:num>
  <w:num w:numId="31">
    <w:abstractNumId w:val="29"/>
  </w:num>
  <w:num w:numId="32">
    <w:abstractNumId w:val="1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29D"/>
    <w:rsid w:val="00007AC0"/>
    <w:rsid w:val="00011220"/>
    <w:rsid w:val="00012FF4"/>
    <w:rsid w:val="00014A87"/>
    <w:rsid w:val="00017C04"/>
    <w:rsid w:val="00020477"/>
    <w:rsid w:val="00022932"/>
    <w:rsid w:val="00033976"/>
    <w:rsid w:val="00033B54"/>
    <w:rsid w:val="00033DD4"/>
    <w:rsid w:val="000342B6"/>
    <w:rsid w:val="0003526B"/>
    <w:rsid w:val="000359AC"/>
    <w:rsid w:val="000424A9"/>
    <w:rsid w:val="0004687A"/>
    <w:rsid w:val="0005052F"/>
    <w:rsid w:val="00050DCE"/>
    <w:rsid w:val="00052F6D"/>
    <w:rsid w:val="00057161"/>
    <w:rsid w:val="00060A9A"/>
    <w:rsid w:val="000665A8"/>
    <w:rsid w:val="00066641"/>
    <w:rsid w:val="0006739D"/>
    <w:rsid w:val="00071DA3"/>
    <w:rsid w:val="00076588"/>
    <w:rsid w:val="000765D5"/>
    <w:rsid w:val="00076998"/>
    <w:rsid w:val="000803F1"/>
    <w:rsid w:val="000840B1"/>
    <w:rsid w:val="00085879"/>
    <w:rsid w:val="00086693"/>
    <w:rsid w:val="00087192"/>
    <w:rsid w:val="00091799"/>
    <w:rsid w:val="0009298F"/>
    <w:rsid w:val="00092E15"/>
    <w:rsid w:val="000952CF"/>
    <w:rsid w:val="00095AD0"/>
    <w:rsid w:val="00096D68"/>
    <w:rsid w:val="000A5B22"/>
    <w:rsid w:val="000B35F8"/>
    <w:rsid w:val="000B3BE4"/>
    <w:rsid w:val="000C038C"/>
    <w:rsid w:val="000C14B3"/>
    <w:rsid w:val="000C1D33"/>
    <w:rsid w:val="000C4ACB"/>
    <w:rsid w:val="000C6D9B"/>
    <w:rsid w:val="000C76C5"/>
    <w:rsid w:val="000D3F2A"/>
    <w:rsid w:val="000E01DD"/>
    <w:rsid w:val="000E219D"/>
    <w:rsid w:val="000E2E6F"/>
    <w:rsid w:val="000E7505"/>
    <w:rsid w:val="000F2C80"/>
    <w:rsid w:val="000F4A5C"/>
    <w:rsid w:val="000F5185"/>
    <w:rsid w:val="00101BF4"/>
    <w:rsid w:val="001049CE"/>
    <w:rsid w:val="00107BF3"/>
    <w:rsid w:val="00112360"/>
    <w:rsid w:val="0011305E"/>
    <w:rsid w:val="0011549F"/>
    <w:rsid w:val="001172EF"/>
    <w:rsid w:val="001218E8"/>
    <w:rsid w:val="00123671"/>
    <w:rsid w:val="0012553C"/>
    <w:rsid w:val="00125F8E"/>
    <w:rsid w:val="00132E9B"/>
    <w:rsid w:val="00132F0A"/>
    <w:rsid w:val="00133920"/>
    <w:rsid w:val="00134547"/>
    <w:rsid w:val="00134CFB"/>
    <w:rsid w:val="001436A4"/>
    <w:rsid w:val="00162056"/>
    <w:rsid w:val="0017046C"/>
    <w:rsid w:val="00172BC7"/>
    <w:rsid w:val="00173A50"/>
    <w:rsid w:val="00173E9B"/>
    <w:rsid w:val="001752A3"/>
    <w:rsid w:val="001771B9"/>
    <w:rsid w:val="00181797"/>
    <w:rsid w:val="00182186"/>
    <w:rsid w:val="00186C66"/>
    <w:rsid w:val="00187CDF"/>
    <w:rsid w:val="001902CC"/>
    <w:rsid w:val="0019258E"/>
    <w:rsid w:val="00192D2B"/>
    <w:rsid w:val="001A3DF2"/>
    <w:rsid w:val="001A554B"/>
    <w:rsid w:val="001A5721"/>
    <w:rsid w:val="001B1E1D"/>
    <w:rsid w:val="001B5CD4"/>
    <w:rsid w:val="001C2AB8"/>
    <w:rsid w:val="001C2B30"/>
    <w:rsid w:val="001C33DD"/>
    <w:rsid w:val="001C5F88"/>
    <w:rsid w:val="001C7EED"/>
    <w:rsid w:val="001D2CD8"/>
    <w:rsid w:val="001E4FDC"/>
    <w:rsid w:val="001E523E"/>
    <w:rsid w:val="001E6D9C"/>
    <w:rsid w:val="001F13AC"/>
    <w:rsid w:val="001F1437"/>
    <w:rsid w:val="001F2CD0"/>
    <w:rsid w:val="001F781E"/>
    <w:rsid w:val="002008AB"/>
    <w:rsid w:val="002051CD"/>
    <w:rsid w:val="00205D55"/>
    <w:rsid w:val="002067D9"/>
    <w:rsid w:val="002074F2"/>
    <w:rsid w:val="00210EF3"/>
    <w:rsid w:val="00215504"/>
    <w:rsid w:val="00215E49"/>
    <w:rsid w:val="002213E4"/>
    <w:rsid w:val="00223575"/>
    <w:rsid w:val="00223BDF"/>
    <w:rsid w:val="00224D62"/>
    <w:rsid w:val="00225503"/>
    <w:rsid w:val="00225F9B"/>
    <w:rsid w:val="002320E4"/>
    <w:rsid w:val="00233CF1"/>
    <w:rsid w:val="00234982"/>
    <w:rsid w:val="00242860"/>
    <w:rsid w:val="002430EB"/>
    <w:rsid w:val="0024740D"/>
    <w:rsid w:val="00247D02"/>
    <w:rsid w:val="002520BC"/>
    <w:rsid w:val="00254D03"/>
    <w:rsid w:val="00256054"/>
    <w:rsid w:val="00261998"/>
    <w:rsid w:val="00261C8D"/>
    <w:rsid w:val="002622AE"/>
    <w:rsid w:val="00262ECB"/>
    <w:rsid w:val="00264018"/>
    <w:rsid w:val="002646D0"/>
    <w:rsid w:val="00264847"/>
    <w:rsid w:val="0026625A"/>
    <w:rsid w:val="00274D6C"/>
    <w:rsid w:val="00276FD2"/>
    <w:rsid w:val="002814BB"/>
    <w:rsid w:val="002818ED"/>
    <w:rsid w:val="002877A9"/>
    <w:rsid w:val="00292185"/>
    <w:rsid w:val="002949C8"/>
    <w:rsid w:val="002A5BC6"/>
    <w:rsid w:val="002A6D8B"/>
    <w:rsid w:val="002A736A"/>
    <w:rsid w:val="002A7515"/>
    <w:rsid w:val="002A76CD"/>
    <w:rsid w:val="002A7CD0"/>
    <w:rsid w:val="002B1320"/>
    <w:rsid w:val="002B7163"/>
    <w:rsid w:val="002C0208"/>
    <w:rsid w:val="002C1BDC"/>
    <w:rsid w:val="002C2248"/>
    <w:rsid w:val="002C2953"/>
    <w:rsid w:val="002C2BC7"/>
    <w:rsid w:val="002C3E3E"/>
    <w:rsid w:val="002C5D97"/>
    <w:rsid w:val="002C63A4"/>
    <w:rsid w:val="002D0A2F"/>
    <w:rsid w:val="002D2E0E"/>
    <w:rsid w:val="002D3AD0"/>
    <w:rsid w:val="002D6DB5"/>
    <w:rsid w:val="002D6EB8"/>
    <w:rsid w:val="002E1E01"/>
    <w:rsid w:val="002E254D"/>
    <w:rsid w:val="002E34A9"/>
    <w:rsid w:val="002E5A48"/>
    <w:rsid w:val="002F1E34"/>
    <w:rsid w:val="00300343"/>
    <w:rsid w:val="003010A2"/>
    <w:rsid w:val="00301AFC"/>
    <w:rsid w:val="003037A4"/>
    <w:rsid w:val="003126DC"/>
    <w:rsid w:val="00312AFD"/>
    <w:rsid w:val="003133A3"/>
    <w:rsid w:val="00313492"/>
    <w:rsid w:val="003147E8"/>
    <w:rsid w:val="00315559"/>
    <w:rsid w:val="003167C1"/>
    <w:rsid w:val="0032135D"/>
    <w:rsid w:val="003247D2"/>
    <w:rsid w:val="00325F59"/>
    <w:rsid w:val="00327E9C"/>
    <w:rsid w:val="00333BD6"/>
    <w:rsid w:val="00334672"/>
    <w:rsid w:val="003373BC"/>
    <w:rsid w:val="00343AC7"/>
    <w:rsid w:val="00346D78"/>
    <w:rsid w:val="00347FBF"/>
    <w:rsid w:val="00362503"/>
    <w:rsid w:val="00363918"/>
    <w:rsid w:val="0038099A"/>
    <w:rsid w:val="0038459B"/>
    <w:rsid w:val="00386F77"/>
    <w:rsid w:val="00390689"/>
    <w:rsid w:val="00393871"/>
    <w:rsid w:val="0039585E"/>
    <w:rsid w:val="003A3137"/>
    <w:rsid w:val="003B0678"/>
    <w:rsid w:val="003B107A"/>
    <w:rsid w:val="003B2123"/>
    <w:rsid w:val="003B41E5"/>
    <w:rsid w:val="003B69AD"/>
    <w:rsid w:val="003C0A00"/>
    <w:rsid w:val="003C13A4"/>
    <w:rsid w:val="003C1E9E"/>
    <w:rsid w:val="003C395A"/>
    <w:rsid w:val="003E15A8"/>
    <w:rsid w:val="003E17C1"/>
    <w:rsid w:val="003E4652"/>
    <w:rsid w:val="003F0341"/>
    <w:rsid w:val="003F08E1"/>
    <w:rsid w:val="003F6DFD"/>
    <w:rsid w:val="00401E69"/>
    <w:rsid w:val="00402FE7"/>
    <w:rsid w:val="00405B50"/>
    <w:rsid w:val="004073E1"/>
    <w:rsid w:val="00413188"/>
    <w:rsid w:val="004138D2"/>
    <w:rsid w:val="004150C7"/>
    <w:rsid w:val="00416869"/>
    <w:rsid w:val="0041693A"/>
    <w:rsid w:val="004266F7"/>
    <w:rsid w:val="0043072A"/>
    <w:rsid w:val="00433869"/>
    <w:rsid w:val="00436EE9"/>
    <w:rsid w:val="0043784A"/>
    <w:rsid w:val="004450E3"/>
    <w:rsid w:val="004452C8"/>
    <w:rsid w:val="00446F14"/>
    <w:rsid w:val="00450361"/>
    <w:rsid w:val="004529A6"/>
    <w:rsid w:val="00453E54"/>
    <w:rsid w:val="00454FBE"/>
    <w:rsid w:val="00460418"/>
    <w:rsid w:val="004605D7"/>
    <w:rsid w:val="00462CB3"/>
    <w:rsid w:val="00463546"/>
    <w:rsid w:val="00464F9C"/>
    <w:rsid w:val="004673AA"/>
    <w:rsid w:val="004776DF"/>
    <w:rsid w:val="00477749"/>
    <w:rsid w:val="00477B2B"/>
    <w:rsid w:val="00483FC4"/>
    <w:rsid w:val="004944AD"/>
    <w:rsid w:val="00495A5E"/>
    <w:rsid w:val="004A4CBB"/>
    <w:rsid w:val="004A5CF9"/>
    <w:rsid w:val="004A7AB9"/>
    <w:rsid w:val="004B15C8"/>
    <w:rsid w:val="004B5077"/>
    <w:rsid w:val="004B597A"/>
    <w:rsid w:val="004B6102"/>
    <w:rsid w:val="004B6219"/>
    <w:rsid w:val="004B7843"/>
    <w:rsid w:val="004C0F0C"/>
    <w:rsid w:val="004C7143"/>
    <w:rsid w:val="004C77A7"/>
    <w:rsid w:val="004D0CE7"/>
    <w:rsid w:val="004D326D"/>
    <w:rsid w:val="004D3337"/>
    <w:rsid w:val="004E0743"/>
    <w:rsid w:val="004E0A7D"/>
    <w:rsid w:val="004E5997"/>
    <w:rsid w:val="004E5BC0"/>
    <w:rsid w:val="004E6E46"/>
    <w:rsid w:val="004F07CD"/>
    <w:rsid w:val="004F1432"/>
    <w:rsid w:val="0050036D"/>
    <w:rsid w:val="00500420"/>
    <w:rsid w:val="00500A2A"/>
    <w:rsid w:val="0050164F"/>
    <w:rsid w:val="00503307"/>
    <w:rsid w:val="005039D1"/>
    <w:rsid w:val="00503CF1"/>
    <w:rsid w:val="00503E3C"/>
    <w:rsid w:val="00504CC3"/>
    <w:rsid w:val="00504CD7"/>
    <w:rsid w:val="005059F7"/>
    <w:rsid w:val="00506A39"/>
    <w:rsid w:val="00511D65"/>
    <w:rsid w:val="005143AC"/>
    <w:rsid w:val="0051761D"/>
    <w:rsid w:val="00517D9C"/>
    <w:rsid w:val="00523791"/>
    <w:rsid w:val="0053215B"/>
    <w:rsid w:val="00537FB2"/>
    <w:rsid w:val="00547A27"/>
    <w:rsid w:val="00550402"/>
    <w:rsid w:val="0055109E"/>
    <w:rsid w:val="0055708A"/>
    <w:rsid w:val="0055773E"/>
    <w:rsid w:val="00557955"/>
    <w:rsid w:val="005608DD"/>
    <w:rsid w:val="0056255F"/>
    <w:rsid w:val="00564545"/>
    <w:rsid w:val="005649B2"/>
    <w:rsid w:val="00577E09"/>
    <w:rsid w:val="0058243B"/>
    <w:rsid w:val="00584F60"/>
    <w:rsid w:val="00586ABB"/>
    <w:rsid w:val="005A3DDD"/>
    <w:rsid w:val="005A54E7"/>
    <w:rsid w:val="005B10B9"/>
    <w:rsid w:val="005B4E1C"/>
    <w:rsid w:val="005C16E3"/>
    <w:rsid w:val="005C1F3D"/>
    <w:rsid w:val="005C31F3"/>
    <w:rsid w:val="005C32C6"/>
    <w:rsid w:val="005D0770"/>
    <w:rsid w:val="005D2676"/>
    <w:rsid w:val="005D6191"/>
    <w:rsid w:val="005E5E9C"/>
    <w:rsid w:val="005E7D98"/>
    <w:rsid w:val="005F01CC"/>
    <w:rsid w:val="005F2E02"/>
    <w:rsid w:val="005F3743"/>
    <w:rsid w:val="006023B5"/>
    <w:rsid w:val="006043C5"/>
    <w:rsid w:val="00604A2F"/>
    <w:rsid w:val="006065E0"/>
    <w:rsid w:val="00612A5A"/>
    <w:rsid w:val="00613425"/>
    <w:rsid w:val="00613DA7"/>
    <w:rsid w:val="006150F7"/>
    <w:rsid w:val="006156E1"/>
    <w:rsid w:val="00617E05"/>
    <w:rsid w:val="00626FF0"/>
    <w:rsid w:val="00630EB3"/>
    <w:rsid w:val="00633EAA"/>
    <w:rsid w:val="0064218D"/>
    <w:rsid w:val="006426A0"/>
    <w:rsid w:val="00653247"/>
    <w:rsid w:val="00660B32"/>
    <w:rsid w:val="006621B0"/>
    <w:rsid w:val="00666CB1"/>
    <w:rsid w:val="00673AA4"/>
    <w:rsid w:val="006741FE"/>
    <w:rsid w:val="00675923"/>
    <w:rsid w:val="006762CE"/>
    <w:rsid w:val="00681B95"/>
    <w:rsid w:val="00684858"/>
    <w:rsid w:val="006860C4"/>
    <w:rsid w:val="00687374"/>
    <w:rsid w:val="0068739B"/>
    <w:rsid w:val="00687C5A"/>
    <w:rsid w:val="006925E8"/>
    <w:rsid w:val="00692D20"/>
    <w:rsid w:val="006A7B8C"/>
    <w:rsid w:val="006B2D31"/>
    <w:rsid w:val="006B4681"/>
    <w:rsid w:val="006B4889"/>
    <w:rsid w:val="006B4ABD"/>
    <w:rsid w:val="006C123B"/>
    <w:rsid w:val="006D0A3E"/>
    <w:rsid w:val="006D1BF5"/>
    <w:rsid w:val="006D4BF6"/>
    <w:rsid w:val="006D6F35"/>
    <w:rsid w:val="006E26EF"/>
    <w:rsid w:val="006E496B"/>
    <w:rsid w:val="006E4BE9"/>
    <w:rsid w:val="006E64D5"/>
    <w:rsid w:val="006E6918"/>
    <w:rsid w:val="006E74D5"/>
    <w:rsid w:val="006F76FA"/>
    <w:rsid w:val="00706048"/>
    <w:rsid w:val="00712C13"/>
    <w:rsid w:val="007208CF"/>
    <w:rsid w:val="0072671E"/>
    <w:rsid w:val="0073218C"/>
    <w:rsid w:val="00732209"/>
    <w:rsid w:val="0073224F"/>
    <w:rsid w:val="007335F8"/>
    <w:rsid w:val="00734A91"/>
    <w:rsid w:val="00736A18"/>
    <w:rsid w:val="007402A4"/>
    <w:rsid w:val="00740D35"/>
    <w:rsid w:val="00741CE0"/>
    <w:rsid w:val="0074428B"/>
    <w:rsid w:val="0074725B"/>
    <w:rsid w:val="00751164"/>
    <w:rsid w:val="00755011"/>
    <w:rsid w:val="00760D78"/>
    <w:rsid w:val="00761408"/>
    <w:rsid w:val="00772455"/>
    <w:rsid w:val="00772D16"/>
    <w:rsid w:val="00772DA0"/>
    <w:rsid w:val="00772FB5"/>
    <w:rsid w:val="00773BBE"/>
    <w:rsid w:val="00775604"/>
    <w:rsid w:val="0077763F"/>
    <w:rsid w:val="007777A2"/>
    <w:rsid w:val="00777D28"/>
    <w:rsid w:val="00780EA2"/>
    <w:rsid w:val="007848D1"/>
    <w:rsid w:val="00786656"/>
    <w:rsid w:val="00794242"/>
    <w:rsid w:val="007A14D4"/>
    <w:rsid w:val="007A2236"/>
    <w:rsid w:val="007A3B0F"/>
    <w:rsid w:val="007A4C1D"/>
    <w:rsid w:val="007B0554"/>
    <w:rsid w:val="007B1E9A"/>
    <w:rsid w:val="007B614B"/>
    <w:rsid w:val="007C4BB2"/>
    <w:rsid w:val="007D368A"/>
    <w:rsid w:val="007E042D"/>
    <w:rsid w:val="007E38D6"/>
    <w:rsid w:val="007F212B"/>
    <w:rsid w:val="007F4FFE"/>
    <w:rsid w:val="00801126"/>
    <w:rsid w:val="008012C1"/>
    <w:rsid w:val="00805857"/>
    <w:rsid w:val="00812902"/>
    <w:rsid w:val="008160A8"/>
    <w:rsid w:val="00817EE0"/>
    <w:rsid w:val="00821AA4"/>
    <w:rsid w:val="00824A3C"/>
    <w:rsid w:val="008316AB"/>
    <w:rsid w:val="00831781"/>
    <w:rsid w:val="00835CE5"/>
    <w:rsid w:val="008362E2"/>
    <w:rsid w:val="008429C5"/>
    <w:rsid w:val="008441C4"/>
    <w:rsid w:val="008468DD"/>
    <w:rsid w:val="008520EC"/>
    <w:rsid w:val="008530FA"/>
    <w:rsid w:val="00853D34"/>
    <w:rsid w:val="00854FC1"/>
    <w:rsid w:val="008559BD"/>
    <w:rsid w:val="00857160"/>
    <w:rsid w:val="00861DE7"/>
    <w:rsid w:val="00863BD1"/>
    <w:rsid w:val="0086665C"/>
    <w:rsid w:val="00875B0B"/>
    <w:rsid w:val="00882411"/>
    <w:rsid w:val="008827AA"/>
    <w:rsid w:val="00887D98"/>
    <w:rsid w:val="00891C54"/>
    <w:rsid w:val="00894488"/>
    <w:rsid w:val="008949A1"/>
    <w:rsid w:val="0089578A"/>
    <w:rsid w:val="00895B42"/>
    <w:rsid w:val="00895F27"/>
    <w:rsid w:val="00896C17"/>
    <w:rsid w:val="008A10CF"/>
    <w:rsid w:val="008A12E1"/>
    <w:rsid w:val="008A24C2"/>
    <w:rsid w:val="008A3942"/>
    <w:rsid w:val="008B0C68"/>
    <w:rsid w:val="008B371B"/>
    <w:rsid w:val="008C45C3"/>
    <w:rsid w:val="008C604C"/>
    <w:rsid w:val="008C6651"/>
    <w:rsid w:val="008C6D44"/>
    <w:rsid w:val="008C7B83"/>
    <w:rsid w:val="008D0279"/>
    <w:rsid w:val="008D5CFC"/>
    <w:rsid w:val="008D6D3F"/>
    <w:rsid w:val="008E1C8D"/>
    <w:rsid w:val="008E3C09"/>
    <w:rsid w:val="008E5C71"/>
    <w:rsid w:val="008F5CF8"/>
    <w:rsid w:val="00900F84"/>
    <w:rsid w:val="009142F3"/>
    <w:rsid w:val="00916800"/>
    <w:rsid w:val="00920756"/>
    <w:rsid w:val="0092112F"/>
    <w:rsid w:val="0092143E"/>
    <w:rsid w:val="0092597F"/>
    <w:rsid w:val="009271FD"/>
    <w:rsid w:val="00927212"/>
    <w:rsid w:val="00933B28"/>
    <w:rsid w:val="00934C83"/>
    <w:rsid w:val="00935B90"/>
    <w:rsid w:val="0094319C"/>
    <w:rsid w:val="009457D6"/>
    <w:rsid w:val="0094631D"/>
    <w:rsid w:val="00951146"/>
    <w:rsid w:val="00951B4B"/>
    <w:rsid w:val="00953AB1"/>
    <w:rsid w:val="00953BBB"/>
    <w:rsid w:val="00956EF6"/>
    <w:rsid w:val="00964BDB"/>
    <w:rsid w:val="00965F77"/>
    <w:rsid w:val="009669FC"/>
    <w:rsid w:val="00974FA5"/>
    <w:rsid w:val="009769B2"/>
    <w:rsid w:val="00977E38"/>
    <w:rsid w:val="00982190"/>
    <w:rsid w:val="0098297B"/>
    <w:rsid w:val="00985BA9"/>
    <w:rsid w:val="00985BB2"/>
    <w:rsid w:val="009864BB"/>
    <w:rsid w:val="0098709E"/>
    <w:rsid w:val="00987A9F"/>
    <w:rsid w:val="00992081"/>
    <w:rsid w:val="00992A90"/>
    <w:rsid w:val="009951BC"/>
    <w:rsid w:val="009A5EB7"/>
    <w:rsid w:val="009B1570"/>
    <w:rsid w:val="009B16EB"/>
    <w:rsid w:val="009C0D48"/>
    <w:rsid w:val="009C0FE6"/>
    <w:rsid w:val="009C120F"/>
    <w:rsid w:val="009C1B90"/>
    <w:rsid w:val="009C4107"/>
    <w:rsid w:val="009E058B"/>
    <w:rsid w:val="009E14D5"/>
    <w:rsid w:val="009E38EA"/>
    <w:rsid w:val="009E7659"/>
    <w:rsid w:val="009E7F75"/>
    <w:rsid w:val="009F101F"/>
    <w:rsid w:val="009F1642"/>
    <w:rsid w:val="009F711F"/>
    <w:rsid w:val="00A0347D"/>
    <w:rsid w:val="00A03B97"/>
    <w:rsid w:val="00A047D0"/>
    <w:rsid w:val="00A07EF8"/>
    <w:rsid w:val="00A11B05"/>
    <w:rsid w:val="00A120FA"/>
    <w:rsid w:val="00A16B13"/>
    <w:rsid w:val="00A211C8"/>
    <w:rsid w:val="00A21E30"/>
    <w:rsid w:val="00A2551D"/>
    <w:rsid w:val="00A3105F"/>
    <w:rsid w:val="00A31349"/>
    <w:rsid w:val="00A31BA9"/>
    <w:rsid w:val="00A32AF4"/>
    <w:rsid w:val="00A3350B"/>
    <w:rsid w:val="00A33656"/>
    <w:rsid w:val="00A34913"/>
    <w:rsid w:val="00A411C9"/>
    <w:rsid w:val="00A41D7D"/>
    <w:rsid w:val="00A44582"/>
    <w:rsid w:val="00A46498"/>
    <w:rsid w:val="00A55D5B"/>
    <w:rsid w:val="00A60045"/>
    <w:rsid w:val="00A622EE"/>
    <w:rsid w:val="00A656F7"/>
    <w:rsid w:val="00A6739C"/>
    <w:rsid w:val="00A7172B"/>
    <w:rsid w:val="00A739E9"/>
    <w:rsid w:val="00A740D9"/>
    <w:rsid w:val="00A7636F"/>
    <w:rsid w:val="00A7697F"/>
    <w:rsid w:val="00A76EE3"/>
    <w:rsid w:val="00A77E62"/>
    <w:rsid w:val="00A77F14"/>
    <w:rsid w:val="00A80882"/>
    <w:rsid w:val="00A873FD"/>
    <w:rsid w:val="00A916B8"/>
    <w:rsid w:val="00A9233A"/>
    <w:rsid w:val="00A928DA"/>
    <w:rsid w:val="00A92A3B"/>
    <w:rsid w:val="00A945EF"/>
    <w:rsid w:val="00A95D41"/>
    <w:rsid w:val="00A9658D"/>
    <w:rsid w:val="00A96AFC"/>
    <w:rsid w:val="00AA0244"/>
    <w:rsid w:val="00AA0E40"/>
    <w:rsid w:val="00AA18A8"/>
    <w:rsid w:val="00AA62D3"/>
    <w:rsid w:val="00AA68E8"/>
    <w:rsid w:val="00AC0EA3"/>
    <w:rsid w:val="00AC2206"/>
    <w:rsid w:val="00AC45E0"/>
    <w:rsid w:val="00AE128D"/>
    <w:rsid w:val="00AE1BC7"/>
    <w:rsid w:val="00AE30D9"/>
    <w:rsid w:val="00AE60D4"/>
    <w:rsid w:val="00AE761D"/>
    <w:rsid w:val="00AF21FA"/>
    <w:rsid w:val="00AF506D"/>
    <w:rsid w:val="00B00789"/>
    <w:rsid w:val="00B019EC"/>
    <w:rsid w:val="00B04E6E"/>
    <w:rsid w:val="00B051F5"/>
    <w:rsid w:val="00B11358"/>
    <w:rsid w:val="00B134D3"/>
    <w:rsid w:val="00B20B65"/>
    <w:rsid w:val="00B23ADE"/>
    <w:rsid w:val="00B251E9"/>
    <w:rsid w:val="00B361F5"/>
    <w:rsid w:val="00B40880"/>
    <w:rsid w:val="00B40AE0"/>
    <w:rsid w:val="00B419CC"/>
    <w:rsid w:val="00B41D56"/>
    <w:rsid w:val="00B44654"/>
    <w:rsid w:val="00B4527A"/>
    <w:rsid w:val="00B454BB"/>
    <w:rsid w:val="00B457FA"/>
    <w:rsid w:val="00B47D68"/>
    <w:rsid w:val="00B513AF"/>
    <w:rsid w:val="00B51A07"/>
    <w:rsid w:val="00B52A13"/>
    <w:rsid w:val="00B53CDE"/>
    <w:rsid w:val="00B554A8"/>
    <w:rsid w:val="00B63CB0"/>
    <w:rsid w:val="00B64078"/>
    <w:rsid w:val="00B67B53"/>
    <w:rsid w:val="00B70463"/>
    <w:rsid w:val="00B72296"/>
    <w:rsid w:val="00B72E90"/>
    <w:rsid w:val="00B80594"/>
    <w:rsid w:val="00B91C77"/>
    <w:rsid w:val="00BA6ECA"/>
    <w:rsid w:val="00BB0950"/>
    <w:rsid w:val="00BB4CF8"/>
    <w:rsid w:val="00BB7621"/>
    <w:rsid w:val="00BC2FA3"/>
    <w:rsid w:val="00BC31F4"/>
    <w:rsid w:val="00BC358B"/>
    <w:rsid w:val="00BC35AC"/>
    <w:rsid w:val="00BC7011"/>
    <w:rsid w:val="00BD041E"/>
    <w:rsid w:val="00BD124E"/>
    <w:rsid w:val="00BD16C7"/>
    <w:rsid w:val="00BD1869"/>
    <w:rsid w:val="00BD4C67"/>
    <w:rsid w:val="00BD6302"/>
    <w:rsid w:val="00BD68CD"/>
    <w:rsid w:val="00BE1AD5"/>
    <w:rsid w:val="00BE2B4B"/>
    <w:rsid w:val="00BE3BAD"/>
    <w:rsid w:val="00BE3CF1"/>
    <w:rsid w:val="00BE495A"/>
    <w:rsid w:val="00BE57EF"/>
    <w:rsid w:val="00BF2975"/>
    <w:rsid w:val="00BF3811"/>
    <w:rsid w:val="00C00F7C"/>
    <w:rsid w:val="00C06613"/>
    <w:rsid w:val="00C12E49"/>
    <w:rsid w:val="00C14AF8"/>
    <w:rsid w:val="00C16B73"/>
    <w:rsid w:val="00C21A30"/>
    <w:rsid w:val="00C3178C"/>
    <w:rsid w:val="00C32ABB"/>
    <w:rsid w:val="00C42758"/>
    <w:rsid w:val="00C442FC"/>
    <w:rsid w:val="00C461C0"/>
    <w:rsid w:val="00C5171A"/>
    <w:rsid w:val="00C52F36"/>
    <w:rsid w:val="00C55A89"/>
    <w:rsid w:val="00C66D93"/>
    <w:rsid w:val="00C7197B"/>
    <w:rsid w:val="00C73CB1"/>
    <w:rsid w:val="00C73DCF"/>
    <w:rsid w:val="00C7451C"/>
    <w:rsid w:val="00C74C8A"/>
    <w:rsid w:val="00C74F43"/>
    <w:rsid w:val="00C76C86"/>
    <w:rsid w:val="00C77D08"/>
    <w:rsid w:val="00C80D38"/>
    <w:rsid w:val="00C84084"/>
    <w:rsid w:val="00C9287D"/>
    <w:rsid w:val="00C978FA"/>
    <w:rsid w:val="00CA1A6E"/>
    <w:rsid w:val="00CA28BE"/>
    <w:rsid w:val="00CA2A62"/>
    <w:rsid w:val="00CA3567"/>
    <w:rsid w:val="00CA7750"/>
    <w:rsid w:val="00CA7AA4"/>
    <w:rsid w:val="00CB4B2E"/>
    <w:rsid w:val="00CC14FF"/>
    <w:rsid w:val="00CD3200"/>
    <w:rsid w:val="00CD7A91"/>
    <w:rsid w:val="00CE1357"/>
    <w:rsid w:val="00CE220E"/>
    <w:rsid w:val="00CE35F1"/>
    <w:rsid w:val="00CE5476"/>
    <w:rsid w:val="00CE750D"/>
    <w:rsid w:val="00CF375B"/>
    <w:rsid w:val="00D031A8"/>
    <w:rsid w:val="00D04318"/>
    <w:rsid w:val="00D04BE0"/>
    <w:rsid w:val="00D10046"/>
    <w:rsid w:val="00D14D62"/>
    <w:rsid w:val="00D22F0A"/>
    <w:rsid w:val="00D25F17"/>
    <w:rsid w:val="00D277A4"/>
    <w:rsid w:val="00D32793"/>
    <w:rsid w:val="00D327C5"/>
    <w:rsid w:val="00D33088"/>
    <w:rsid w:val="00D333DE"/>
    <w:rsid w:val="00D37908"/>
    <w:rsid w:val="00D447D8"/>
    <w:rsid w:val="00D44802"/>
    <w:rsid w:val="00D51FE3"/>
    <w:rsid w:val="00D55DF5"/>
    <w:rsid w:val="00D62A82"/>
    <w:rsid w:val="00D62F9A"/>
    <w:rsid w:val="00D63326"/>
    <w:rsid w:val="00D646C8"/>
    <w:rsid w:val="00D707E2"/>
    <w:rsid w:val="00D71504"/>
    <w:rsid w:val="00D72238"/>
    <w:rsid w:val="00D73EDD"/>
    <w:rsid w:val="00D74AE9"/>
    <w:rsid w:val="00D755EC"/>
    <w:rsid w:val="00D7619C"/>
    <w:rsid w:val="00D836EE"/>
    <w:rsid w:val="00D83B6F"/>
    <w:rsid w:val="00D8477E"/>
    <w:rsid w:val="00D86202"/>
    <w:rsid w:val="00D87D36"/>
    <w:rsid w:val="00D904BD"/>
    <w:rsid w:val="00D90976"/>
    <w:rsid w:val="00D93165"/>
    <w:rsid w:val="00D94B8D"/>
    <w:rsid w:val="00D96C8B"/>
    <w:rsid w:val="00D96E99"/>
    <w:rsid w:val="00DA3CC7"/>
    <w:rsid w:val="00DA3F51"/>
    <w:rsid w:val="00DA5FB4"/>
    <w:rsid w:val="00DA68E9"/>
    <w:rsid w:val="00DB430C"/>
    <w:rsid w:val="00DB450F"/>
    <w:rsid w:val="00DC68AD"/>
    <w:rsid w:val="00DC6D2C"/>
    <w:rsid w:val="00DD3D6E"/>
    <w:rsid w:val="00DD3DDC"/>
    <w:rsid w:val="00DD6447"/>
    <w:rsid w:val="00DE0020"/>
    <w:rsid w:val="00DE007B"/>
    <w:rsid w:val="00DF1CF5"/>
    <w:rsid w:val="00DF25B9"/>
    <w:rsid w:val="00DF3AFC"/>
    <w:rsid w:val="00DF4437"/>
    <w:rsid w:val="00DF7DBE"/>
    <w:rsid w:val="00E01D21"/>
    <w:rsid w:val="00E03247"/>
    <w:rsid w:val="00E14D5A"/>
    <w:rsid w:val="00E30857"/>
    <w:rsid w:val="00E355A4"/>
    <w:rsid w:val="00E37C1F"/>
    <w:rsid w:val="00E434E3"/>
    <w:rsid w:val="00E50B70"/>
    <w:rsid w:val="00E5101D"/>
    <w:rsid w:val="00E52FAD"/>
    <w:rsid w:val="00E56985"/>
    <w:rsid w:val="00E60B24"/>
    <w:rsid w:val="00E60D51"/>
    <w:rsid w:val="00E62939"/>
    <w:rsid w:val="00E65B8F"/>
    <w:rsid w:val="00E74A3B"/>
    <w:rsid w:val="00E7538E"/>
    <w:rsid w:val="00E81F4C"/>
    <w:rsid w:val="00E854D0"/>
    <w:rsid w:val="00E91B13"/>
    <w:rsid w:val="00E96136"/>
    <w:rsid w:val="00E97655"/>
    <w:rsid w:val="00EA70CC"/>
    <w:rsid w:val="00EB038D"/>
    <w:rsid w:val="00EB1014"/>
    <w:rsid w:val="00EB16FD"/>
    <w:rsid w:val="00EB2D81"/>
    <w:rsid w:val="00EB62BD"/>
    <w:rsid w:val="00EB77E6"/>
    <w:rsid w:val="00EC1212"/>
    <w:rsid w:val="00EC1F69"/>
    <w:rsid w:val="00EC2F45"/>
    <w:rsid w:val="00EC2FF6"/>
    <w:rsid w:val="00EC4FDC"/>
    <w:rsid w:val="00EC5D54"/>
    <w:rsid w:val="00ED3248"/>
    <w:rsid w:val="00EE4AED"/>
    <w:rsid w:val="00EE5274"/>
    <w:rsid w:val="00EE6555"/>
    <w:rsid w:val="00EF6E85"/>
    <w:rsid w:val="00F0109D"/>
    <w:rsid w:val="00F0121D"/>
    <w:rsid w:val="00F0146B"/>
    <w:rsid w:val="00F030EB"/>
    <w:rsid w:val="00F04489"/>
    <w:rsid w:val="00F04BD3"/>
    <w:rsid w:val="00F13B5D"/>
    <w:rsid w:val="00F15C98"/>
    <w:rsid w:val="00F208DE"/>
    <w:rsid w:val="00F328C8"/>
    <w:rsid w:val="00F33D7E"/>
    <w:rsid w:val="00F4251E"/>
    <w:rsid w:val="00F4474E"/>
    <w:rsid w:val="00F46446"/>
    <w:rsid w:val="00F55238"/>
    <w:rsid w:val="00F56AA1"/>
    <w:rsid w:val="00F57D3F"/>
    <w:rsid w:val="00F644EF"/>
    <w:rsid w:val="00F70023"/>
    <w:rsid w:val="00F7088F"/>
    <w:rsid w:val="00F729AF"/>
    <w:rsid w:val="00F8297C"/>
    <w:rsid w:val="00F82DD6"/>
    <w:rsid w:val="00F8365A"/>
    <w:rsid w:val="00F85F88"/>
    <w:rsid w:val="00F87577"/>
    <w:rsid w:val="00F93433"/>
    <w:rsid w:val="00F97F57"/>
    <w:rsid w:val="00FA0688"/>
    <w:rsid w:val="00FA39E0"/>
    <w:rsid w:val="00FA4A98"/>
    <w:rsid w:val="00FB0BDD"/>
    <w:rsid w:val="00FB17F4"/>
    <w:rsid w:val="00FB2B24"/>
    <w:rsid w:val="00FB68B2"/>
    <w:rsid w:val="00FB7C86"/>
    <w:rsid w:val="00FC010B"/>
    <w:rsid w:val="00FC25C7"/>
    <w:rsid w:val="00FD45B5"/>
    <w:rsid w:val="00FD5D9D"/>
    <w:rsid w:val="00FD7127"/>
    <w:rsid w:val="00FE2DD3"/>
    <w:rsid w:val="00FE4515"/>
    <w:rsid w:val="00FE4B40"/>
    <w:rsid w:val="00FF1499"/>
    <w:rsid w:val="00FF2597"/>
    <w:rsid w:val="00FF4AFF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C5E53"/>
  <w15:docId w15:val="{537FEBE3-60F7-4F5B-A259-6CACBF38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qFormat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ColorfulList-Accent11">
    <w:name w:val="Colorful List - Accent 11"/>
    <w:basedOn w:val="Normal"/>
    <w:qFormat/>
    <w:rsid w:val="00346D7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F3811"/>
    <w:rPr>
      <w:rFonts w:ascii="Arial" w:hAnsi="Arial"/>
      <w:sz w:val="20"/>
    </w:rPr>
  </w:style>
  <w:style w:type="character" w:customStyle="1" w:styleId="hps">
    <w:name w:val="hps"/>
    <w:basedOn w:val="Fontepargpadro"/>
    <w:rsid w:val="00EC2F45"/>
  </w:style>
  <w:style w:type="character" w:styleId="HiperlinkVisitado">
    <w:name w:val="FollowedHyperlink"/>
    <w:basedOn w:val="Fontepargpadro"/>
    <w:uiPriority w:val="99"/>
    <w:semiHidden/>
    <w:unhideWhenUsed/>
    <w:rsid w:val="00D031A8"/>
    <w:rPr>
      <w:color w:val="954F72" w:themeColor="followedHyperlink"/>
      <w:u w:val="single"/>
    </w:rPr>
  </w:style>
  <w:style w:type="character" w:customStyle="1" w:styleId="shorttext">
    <w:name w:val="short_text"/>
    <w:basedOn w:val="Fontepargpadro"/>
    <w:rsid w:val="00C1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dpress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A7F20-6F40-4F19-8AB2-FDECC3CF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2127</TotalTime>
  <Pages>1</Pages>
  <Words>467</Words>
  <Characters>2523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Bruno Medeiros</cp:lastModifiedBy>
  <cp:revision>234</cp:revision>
  <cp:lastPrinted>2014-07-24T16:51:00Z</cp:lastPrinted>
  <dcterms:created xsi:type="dcterms:W3CDTF">2015-08-10T01:05:00Z</dcterms:created>
  <dcterms:modified xsi:type="dcterms:W3CDTF">2017-05-29T14:12:00Z</dcterms:modified>
</cp:coreProperties>
</file>