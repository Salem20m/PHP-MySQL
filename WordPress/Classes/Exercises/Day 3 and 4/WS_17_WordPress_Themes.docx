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3BF7FA" w14:textId="75ECFE21" w:rsidR="00B3381F" w:rsidRDefault="00B3381F" w:rsidP="00E854D0">
      <w:pPr>
        <w:pStyle w:val="Ttulo"/>
        <w:spacing w:line="240" w:lineRule="auto"/>
        <w:rPr>
          <w:lang w:val="pt-BR"/>
        </w:rPr>
      </w:pPr>
      <w:r>
        <w:rPr>
          <w:lang w:val="pt-BR"/>
        </w:rPr>
        <w:t>RUsSIA</w:t>
      </w:r>
    </w:p>
    <w:p w14:paraId="54961E0A" w14:textId="045CC48D" w:rsidR="00706048" w:rsidRPr="0086665C" w:rsidRDefault="000E234C" w:rsidP="00E854D0">
      <w:pPr>
        <w:pStyle w:val="Ttulo"/>
        <w:spacing w:line="240" w:lineRule="auto"/>
        <w:rPr>
          <w:lang w:val="pt-BR"/>
        </w:rPr>
      </w:pPr>
      <w:r>
        <w:rPr>
          <w:lang w:val="pt-BR"/>
        </w:rPr>
        <w:t>TRAINING</w:t>
      </w:r>
    </w:p>
    <w:p w14:paraId="1E0B4133" w14:textId="77777777" w:rsidR="00706048" w:rsidRPr="0086665C" w:rsidRDefault="00706048" w:rsidP="00E854D0">
      <w:pPr>
        <w:spacing w:line="240" w:lineRule="auto"/>
      </w:pPr>
    </w:p>
    <w:p w14:paraId="30D0F3A8" w14:textId="77777777" w:rsidR="00706048" w:rsidRPr="0086665C" w:rsidRDefault="00706048" w:rsidP="00E854D0">
      <w:pPr>
        <w:spacing w:line="240" w:lineRule="auto"/>
      </w:pPr>
    </w:p>
    <w:p w14:paraId="5B203B5D" w14:textId="5CBB2709" w:rsidR="00706048" w:rsidRPr="0086665C" w:rsidRDefault="000E234C" w:rsidP="00E854D0">
      <w:pPr>
        <w:pStyle w:val="Subttulo"/>
        <w:spacing w:line="240" w:lineRule="auto"/>
        <w:rPr>
          <w:lang w:val="pt-BR"/>
        </w:rPr>
      </w:pPr>
      <w:r>
        <w:rPr>
          <w:lang w:val="pt-BR"/>
        </w:rPr>
        <w:t>WordPress Themes</w:t>
      </w:r>
    </w:p>
    <w:p w14:paraId="7E9235A0" w14:textId="77777777" w:rsidR="00706048" w:rsidRPr="0086665C" w:rsidRDefault="00706048" w:rsidP="00E854D0">
      <w:pPr>
        <w:spacing w:line="240" w:lineRule="auto"/>
      </w:pPr>
    </w:p>
    <w:p w14:paraId="4A2028F8" w14:textId="77777777" w:rsidR="00706048" w:rsidRPr="0086665C" w:rsidRDefault="00706048" w:rsidP="00E854D0">
      <w:pPr>
        <w:spacing w:line="240" w:lineRule="auto"/>
      </w:pPr>
    </w:p>
    <w:p w14:paraId="4ED09706" w14:textId="77777777" w:rsidR="00706048" w:rsidRPr="0086665C" w:rsidRDefault="00706048" w:rsidP="00E854D0">
      <w:pPr>
        <w:spacing w:line="240" w:lineRule="auto"/>
      </w:pPr>
    </w:p>
    <w:p w14:paraId="333E8E5B" w14:textId="0FFB1135" w:rsidR="00706048" w:rsidRPr="0086665C" w:rsidRDefault="000E234C" w:rsidP="00E854D0">
      <w:p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Developed by</w:t>
      </w:r>
      <w:r w:rsidR="00706048" w:rsidRPr="0086665C">
        <w:rPr>
          <w:b/>
          <w:sz w:val="28"/>
          <w:szCs w:val="28"/>
        </w:rPr>
        <w:t>:</w:t>
      </w:r>
    </w:p>
    <w:p w14:paraId="1EF2F95B" w14:textId="2C2135E9" w:rsidR="000342B6" w:rsidRPr="0086665C" w:rsidRDefault="00D707E2" w:rsidP="00E854D0">
      <w:pPr>
        <w:spacing w:line="24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Bruno </w:t>
      </w:r>
      <w:r w:rsidR="00B3381F">
        <w:rPr>
          <w:color w:val="000000" w:themeColor="text1"/>
          <w:sz w:val="28"/>
          <w:szCs w:val="28"/>
        </w:rPr>
        <w:t xml:space="preserve">Angelo </w:t>
      </w:r>
      <w:r>
        <w:rPr>
          <w:color w:val="000000" w:themeColor="text1"/>
          <w:sz w:val="28"/>
          <w:szCs w:val="28"/>
        </w:rPr>
        <w:t>Medeiros</w:t>
      </w:r>
      <w:r w:rsidR="00B3381F">
        <w:rPr>
          <w:color w:val="000000" w:themeColor="text1"/>
          <w:sz w:val="28"/>
          <w:szCs w:val="28"/>
        </w:rPr>
        <w:t xml:space="preserve"> and Giovanni Kenji Shiroma</w:t>
      </w:r>
    </w:p>
    <w:p w14:paraId="518AE4A1" w14:textId="77777777" w:rsidR="000342B6" w:rsidRPr="0086665C" w:rsidRDefault="000342B6" w:rsidP="00E854D0">
      <w:pPr>
        <w:spacing w:line="240" w:lineRule="auto"/>
        <w:rPr>
          <w:b/>
          <w:bCs/>
          <w:sz w:val="28"/>
          <w:szCs w:val="28"/>
        </w:rPr>
      </w:pPr>
    </w:p>
    <w:p w14:paraId="5BC97FA1" w14:textId="77777777" w:rsidR="00E60B24" w:rsidRPr="0086665C" w:rsidRDefault="00E60B24" w:rsidP="00E854D0">
      <w:pPr>
        <w:spacing w:line="240" w:lineRule="auto"/>
        <w:rPr>
          <w:sz w:val="28"/>
          <w:szCs w:val="28"/>
        </w:rPr>
      </w:pPr>
    </w:p>
    <w:p w14:paraId="5C3229EA" w14:textId="77777777" w:rsidR="00E60B24" w:rsidRPr="0086665C" w:rsidRDefault="00E60B24" w:rsidP="00E854D0">
      <w:pPr>
        <w:spacing w:line="360" w:lineRule="auto"/>
      </w:pPr>
    </w:p>
    <w:p w14:paraId="227F71BF" w14:textId="77777777" w:rsidR="00706048" w:rsidRPr="0086665C" w:rsidRDefault="00706048" w:rsidP="00E854D0">
      <w:pPr>
        <w:spacing w:line="360" w:lineRule="auto"/>
        <w:rPr>
          <w:color w:val="000000" w:themeColor="text1"/>
        </w:rPr>
      </w:pPr>
    </w:p>
    <w:p w14:paraId="5592B6B7" w14:textId="77777777" w:rsidR="00346D78" w:rsidRPr="0086665C" w:rsidRDefault="00346D78" w:rsidP="00E854D0">
      <w:pPr>
        <w:spacing w:line="360" w:lineRule="auto"/>
        <w:rPr>
          <w:color w:val="000000" w:themeColor="text1"/>
          <w:sz w:val="28"/>
          <w:szCs w:val="28"/>
        </w:rPr>
      </w:pPr>
    </w:p>
    <w:p w14:paraId="759C82ED" w14:textId="77777777" w:rsidR="001C2B30" w:rsidRPr="0086665C" w:rsidRDefault="001C2B30" w:rsidP="00E854D0">
      <w:pPr>
        <w:spacing w:line="360" w:lineRule="auto"/>
      </w:pPr>
    </w:p>
    <w:p w14:paraId="1057B16A" w14:textId="77777777" w:rsidR="008827AA" w:rsidRPr="0086665C" w:rsidRDefault="008827AA" w:rsidP="00E854D0">
      <w:pPr>
        <w:spacing w:line="360" w:lineRule="auto"/>
      </w:pPr>
    </w:p>
    <w:p w14:paraId="0F3DF7F7" w14:textId="77777777" w:rsidR="001C2B30" w:rsidRPr="0086665C" w:rsidRDefault="001C2B30" w:rsidP="00E854D0">
      <w:pPr>
        <w:pStyle w:val="Commarcadores"/>
        <w:numPr>
          <w:ilvl w:val="0"/>
          <w:numId w:val="0"/>
        </w:numPr>
        <w:spacing w:line="360" w:lineRule="auto"/>
        <w:ind w:left="284"/>
        <w:sectPr w:rsidR="001C2B30" w:rsidRPr="0086665C" w:rsidSect="001C5F88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 w:code="9"/>
          <w:pgMar w:top="1985" w:right="1134" w:bottom="1985" w:left="1134" w:header="567" w:footer="567" w:gutter="0"/>
          <w:cols w:space="708"/>
          <w:titlePg/>
          <w:docGrid w:linePitch="360"/>
        </w:sectPr>
      </w:pPr>
    </w:p>
    <w:p w14:paraId="7CE3434B" w14:textId="43CF4109" w:rsidR="001C2B30" w:rsidRDefault="00F43E11" w:rsidP="00416869">
      <w:pPr>
        <w:pStyle w:val="Ttulo2"/>
        <w:spacing w:line="360" w:lineRule="auto"/>
        <w:jc w:val="both"/>
        <w:rPr>
          <w:color w:val="auto"/>
        </w:rPr>
      </w:pPr>
      <w:r>
        <w:rPr>
          <w:color w:val="auto"/>
        </w:rPr>
        <w:lastRenderedPageBreak/>
        <w:t xml:space="preserve">TASK DESCRIPTION </w:t>
      </w:r>
    </w:p>
    <w:p w14:paraId="64331157" w14:textId="5E1E2612" w:rsidR="00CB0620" w:rsidRPr="00F42661" w:rsidRDefault="00CB0620" w:rsidP="00F42661">
      <w:pPr>
        <w:rPr>
          <w:sz w:val="24"/>
        </w:rPr>
      </w:pPr>
      <w:r w:rsidRPr="00F42661">
        <w:rPr>
          <w:sz w:val="24"/>
        </w:rPr>
        <w:t>Study the wordpress structure to create a theme based on HTML provided in medias with the follow areas:</w:t>
      </w:r>
    </w:p>
    <w:p w14:paraId="4C3A600E" w14:textId="6F1E1652" w:rsidR="00F43E11" w:rsidRPr="00F43E11" w:rsidRDefault="006973EA" w:rsidP="00CB0620">
      <w:pPr>
        <w:pStyle w:val="PargrafodaLista"/>
        <w:numPr>
          <w:ilvl w:val="0"/>
          <w:numId w:val="32"/>
        </w:numPr>
        <w:rPr>
          <w:sz w:val="24"/>
        </w:rPr>
      </w:pPr>
      <w:r>
        <w:rPr>
          <w:sz w:val="24"/>
        </w:rPr>
        <w:t>Pages</w:t>
      </w:r>
    </w:p>
    <w:p w14:paraId="1096DE64" w14:textId="25AFC775" w:rsidR="00F43E11" w:rsidRPr="00F43E11" w:rsidRDefault="00F43E11" w:rsidP="00F43E11">
      <w:pPr>
        <w:pStyle w:val="PargrafodaLista"/>
        <w:numPr>
          <w:ilvl w:val="0"/>
          <w:numId w:val="32"/>
        </w:numPr>
        <w:rPr>
          <w:sz w:val="24"/>
        </w:rPr>
      </w:pPr>
      <w:r w:rsidRPr="00F43E11">
        <w:rPr>
          <w:sz w:val="24"/>
        </w:rPr>
        <w:t>Posts</w:t>
      </w:r>
    </w:p>
    <w:p w14:paraId="198BDD26" w14:textId="2C452723" w:rsidR="00F43E11" w:rsidRPr="00F43E11" w:rsidRDefault="00F43E11" w:rsidP="00F43E11">
      <w:pPr>
        <w:pStyle w:val="PargrafodaLista"/>
        <w:numPr>
          <w:ilvl w:val="0"/>
          <w:numId w:val="32"/>
        </w:numPr>
        <w:rPr>
          <w:sz w:val="24"/>
        </w:rPr>
      </w:pPr>
      <w:r w:rsidRPr="00F43E11">
        <w:rPr>
          <w:sz w:val="24"/>
        </w:rPr>
        <w:t>Sidebar</w:t>
      </w:r>
    </w:p>
    <w:p w14:paraId="4C9286AB" w14:textId="20B3A857" w:rsidR="00F43E11" w:rsidRPr="00F43E11" w:rsidRDefault="006973EA" w:rsidP="00F43E11">
      <w:pPr>
        <w:pStyle w:val="PargrafodaLista"/>
        <w:numPr>
          <w:ilvl w:val="0"/>
          <w:numId w:val="32"/>
        </w:numPr>
        <w:rPr>
          <w:sz w:val="24"/>
        </w:rPr>
      </w:pPr>
      <w:r>
        <w:rPr>
          <w:sz w:val="24"/>
        </w:rPr>
        <w:t>Forms</w:t>
      </w:r>
    </w:p>
    <w:p w14:paraId="290569C0" w14:textId="3C9663E9" w:rsidR="000E7505" w:rsidRPr="002A3D74" w:rsidRDefault="004D555C" w:rsidP="002A3D74">
      <w:pPr>
        <w:pStyle w:val="Ttulo2"/>
        <w:spacing w:line="360" w:lineRule="auto"/>
        <w:jc w:val="both"/>
        <w:rPr>
          <w:color w:val="auto"/>
        </w:rPr>
      </w:pPr>
      <w:r>
        <w:rPr>
          <w:color w:val="auto"/>
        </w:rPr>
        <w:t xml:space="preserve">INSTRUCTIONS </w:t>
      </w:r>
      <w:r w:rsidR="00A57B66">
        <w:rPr>
          <w:color w:val="auto"/>
        </w:rPr>
        <w:t>to</w:t>
      </w:r>
      <w:r>
        <w:rPr>
          <w:color w:val="auto"/>
        </w:rPr>
        <w:t xml:space="preserve"> THE COMPETITOR</w:t>
      </w:r>
    </w:p>
    <w:p w14:paraId="52090CC4" w14:textId="41D8BD01" w:rsidR="001F33BE" w:rsidRDefault="002F200E" w:rsidP="001F33BE">
      <w:pPr>
        <w:pStyle w:val="PargrafodaLista"/>
        <w:numPr>
          <w:ilvl w:val="0"/>
          <w:numId w:val="33"/>
        </w:numPr>
        <w:spacing w:line="240" w:lineRule="auto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File</w:t>
      </w:r>
      <w:r w:rsidRPr="002F200E">
        <w:rPr>
          <w:rFonts w:cs="Arial"/>
          <w:sz w:val="24"/>
          <w:szCs w:val="24"/>
        </w:rPr>
        <w:t xml:space="preserve"> medias were provided by the client and are a</w:t>
      </w:r>
      <w:r>
        <w:rPr>
          <w:rFonts w:cs="Arial"/>
          <w:sz w:val="24"/>
          <w:szCs w:val="24"/>
        </w:rPr>
        <w:t>vailable in the folder "</w:t>
      </w:r>
      <w:r w:rsidR="00754494">
        <w:rPr>
          <w:rFonts w:cs="Arial"/>
          <w:sz w:val="24"/>
          <w:szCs w:val="24"/>
        </w:rPr>
        <w:t>medias</w:t>
      </w:r>
      <w:bookmarkStart w:id="0" w:name="_GoBack"/>
      <w:bookmarkEnd w:id="0"/>
      <w:r>
        <w:rPr>
          <w:rFonts w:cs="Arial"/>
          <w:sz w:val="24"/>
          <w:szCs w:val="24"/>
        </w:rPr>
        <w:t>"</w:t>
      </w:r>
      <w:r w:rsidRPr="002F200E">
        <w:rPr>
          <w:rFonts w:cs="Arial"/>
          <w:sz w:val="24"/>
          <w:szCs w:val="24"/>
        </w:rPr>
        <w:t xml:space="preserve"> to help in the development. You are free to use the files in anyway you wish, being able to create new medias based on the provided files.</w:t>
      </w:r>
    </w:p>
    <w:p w14:paraId="4A5B66F3" w14:textId="77777777" w:rsidR="001F33BE" w:rsidRDefault="001F33BE" w:rsidP="001F33BE">
      <w:pPr>
        <w:pStyle w:val="PargrafodaLista"/>
        <w:spacing w:line="240" w:lineRule="auto"/>
        <w:ind w:left="709"/>
        <w:jc w:val="both"/>
        <w:rPr>
          <w:rFonts w:cs="Arial"/>
          <w:sz w:val="24"/>
          <w:szCs w:val="24"/>
        </w:rPr>
      </w:pPr>
    </w:p>
    <w:p w14:paraId="2B118854" w14:textId="77777777" w:rsidR="007255FF" w:rsidRPr="007255FF" w:rsidRDefault="001F33BE" w:rsidP="00E30857">
      <w:pPr>
        <w:pStyle w:val="PargrafodaLista"/>
        <w:numPr>
          <w:ilvl w:val="0"/>
          <w:numId w:val="33"/>
        </w:numPr>
        <w:spacing w:line="240" w:lineRule="auto"/>
        <w:jc w:val="both"/>
        <w:rPr>
          <w:rStyle w:val="Hyperlink"/>
          <w:rFonts w:cs="Arial"/>
          <w:color w:val="auto"/>
          <w:sz w:val="24"/>
          <w:szCs w:val="24"/>
          <w:u w:val="none"/>
        </w:rPr>
      </w:pPr>
      <w:r w:rsidRPr="001F33BE">
        <w:rPr>
          <w:rFonts w:cs="Arial"/>
          <w:sz w:val="24"/>
          <w:szCs w:val="24"/>
        </w:rPr>
        <w:t xml:space="preserve">You must do the wordpress download </w:t>
      </w:r>
      <w:r>
        <w:rPr>
          <w:rFonts w:cs="Arial"/>
          <w:sz w:val="24"/>
          <w:szCs w:val="24"/>
        </w:rPr>
        <w:t>at</w:t>
      </w:r>
      <w:r w:rsidRPr="001F33BE">
        <w:rPr>
          <w:rFonts w:cs="Arial"/>
          <w:sz w:val="24"/>
          <w:szCs w:val="24"/>
        </w:rPr>
        <w:t xml:space="preserve"> tool official </w:t>
      </w:r>
      <w:r>
        <w:rPr>
          <w:rFonts w:cs="Arial"/>
          <w:sz w:val="24"/>
          <w:szCs w:val="24"/>
        </w:rPr>
        <w:t>web</w:t>
      </w:r>
      <w:r w:rsidR="007255FF">
        <w:rPr>
          <w:rFonts w:cs="Arial"/>
          <w:sz w:val="24"/>
          <w:szCs w:val="24"/>
        </w:rPr>
        <w:t xml:space="preserve">site: </w:t>
      </w:r>
      <w:r w:rsidR="007255FF">
        <w:rPr>
          <w:rFonts w:cs="Arial"/>
          <w:sz w:val="24"/>
          <w:szCs w:val="24"/>
        </w:rPr>
        <w:br/>
      </w:r>
      <w:hyperlink r:id="rId12" w:history="1">
        <w:r w:rsidR="00060A9A" w:rsidRPr="001F33BE">
          <w:rPr>
            <w:rStyle w:val="Hyperlink"/>
            <w:rFonts w:cs="Arial"/>
            <w:sz w:val="24"/>
            <w:szCs w:val="24"/>
          </w:rPr>
          <w:t>https://wordpress.com</w:t>
        </w:r>
      </w:hyperlink>
      <w:r w:rsidRPr="001F33BE">
        <w:rPr>
          <w:rFonts w:cs="Arial"/>
          <w:sz w:val="24"/>
          <w:szCs w:val="24"/>
        </w:rPr>
        <w:t xml:space="preserve"> or</w:t>
      </w:r>
      <w:r w:rsidR="00060A9A" w:rsidRPr="001F33BE">
        <w:rPr>
          <w:rFonts w:cs="Arial"/>
          <w:sz w:val="24"/>
          <w:szCs w:val="24"/>
        </w:rPr>
        <w:t xml:space="preserve"> </w:t>
      </w:r>
      <w:hyperlink r:id="rId13" w:history="1">
        <w:r w:rsidR="00060A9A" w:rsidRPr="001F33BE">
          <w:rPr>
            <w:rStyle w:val="Hyperlink"/>
            <w:rFonts w:cs="Arial"/>
            <w:sz w:val="24"/>
            <w:szCs w:val="24"/>
          </w:rPr>
          <w:t>https://wordpress.org/download/</w:t>
        </w:r>
      </w:hyperlink>
    </w:p>
    <w:p w14:paraId="729A1E72" w14:textId="77777777" w:rsidR="007255FF" w:rsidRPr="007255FF" w:rsidRDefault="007255FF" w:rsidP="007255FF">
      <w:pPr>
        <w:pStyle w:val="PargrafodaLista"/>
        <w:rPr>
          <w:rFonts w:cs="Arial"/>
          <w:sz w:val="24"/>
          <w:szCs w:val="24"/>
        </w:rPr>
      </w:pPr>
    </w:p>
    <w:p w14:paraId="51A365B1" w14:textId="77777777" w:rsidR="007255FF" w:rsidRDefault="007255FF" w:rsidP="007255FF">
      <w:pPr>
        <w:pStyle w:val="PargrafodaLista"/>
        <w:numPr>
          <w:ilvl w:val="0"/>
          <w:numId w:val="33"/>
        </w:numPr>
        <w:spacing w:line="240" w:lineRule="auto"/>
        <w:jc w:val="both"/>
        <w:rPr>
          <w:rFonts w:cs="Arial"/>
          <w:sz w:val="24"/>
          <w:szCs w:val="24"/>
        </w:rPr>
      </w:pPr>
      <w:r w:rsidRPr="007255FF">
        <w:rPr>
          <w:rFonts w:cs="Arial"/>
          <w:sz w:val="24"/>
          <w:szCs w:val="24"/>
        </w:rPr>
        <w:t>Do the database backup in the folder dump inside the module folder</w:t>
      </w:r>
    </w:p>
    <w:p w14:paraId="6824D09C" w14:textId="77777777" w:rsidR="007255FF" w:rsidRPr="007255FF" w:rsidRDefault="007255FF" w:rsidP="007255FF">
      <w:pPr>
        <w:pStyle w:val="PargrafodaLista"/>
        <w:rPr>
          <w:rFonts w:cs="Arial"/>
          <w:sz w:val="24"/>
          <w:szCs w:val="24"/>
        </w:rPr>
      </w:pPr>
    </w:p>
    <w:p w14:paraId="00428EC9" w14:textId="6CFD202E" w:rsidR="00060A9A" w:rsidRDefault="007255FF" w:rsidP="007255FF">
      <w:pPr>
        <w:pStyle w:val="PargrafodaLista"/>
        <w:numPr>
          <w:ilvl w:val="0"/>
          <w:numId w:val="33"/>
        </w:numPr>
        <w:spacing w:line="240" w:lineRule="auto"/>
        <w:jc w:val="both"/>
        <w:rPr>
          <w:rFonts w:cs="Arial"/>
          <w:sz w:val="24"/>
          <w:szCs w:val="24"/>
        </w:rPr>
      </w:pPr>
      <w:r w:rsidRPr="007255FF">
        <w:rPr>
          <w:rFonts w:cs="Arial"/>
          <w:sz w:val="24"/>
          <w:szCs w:val="24"/>
        </w:rPr>
        <w:t xml:space="preserve">Its </w:t>
      </w:r>
      <w:r w:rsidR="00424AEA">
        <w:rPr>
          <w:rFonts w:cs="Arial"/>
          <w:sz w:val="24"/>
          <w:szCs w:val="24"/>
        </w:rPr>
        <w:t>is part of your job to install and</w:t>
      </w:r>
      <w:r w:rsidRPr="007255FF">
        <w:rPr>
          <w:rFonts w:cs="Arial"/>
          <w:sz w:val="24"/>
          <w:szCs w:val="24"/>
        </w:rPr>
        <w:t xml:space="preserve"> configur</w:t>
      </w:r>
      <w:r w:rsidR="00424AEA">
        <w:rPr>
          <w:rFonts w:cs="Arial"/>
          <w:sz w:val="24"/>
          <w:szCs w:val="24"/>
        </w:rPr>
        <w:t>ate whole the application for it t</w:t>
      </w:r>
      <w:r w:rsidRPr="007255FF">
        <w:rPr>
          <w:rFonts w:cs="Arial"/>
          <w:sz w:val="24"/>
          <w:szCs w:val="24"/>
        </w:rPr>
        <w:t xml:space="preserve">o work properly and  have the </w:t>
      </w:r>
      <w:r w:rsidR="00424AEA">
        <w:rPr>
          <w:rFonts w:cs="Arial"/>
          <w:sz w:val="24"/>
          <w:szCs w:val="24"/>
        </w:rPr>
        <w:t>e</w:t>
      </w:r>
      <w:r w:rsidRPr="007255FF">
        <w:rPr>
          <w:rFonts w:cs="Arial"/>
          <w:sz w:val="24"/>
          <w:szCs w:val="24"/>
        </w:rPr>
        <w:t>stablished requirements including the database.</w:t>
      </w:r>
    </w:p>
    <w:p w14:paraId="36271405" w14:textId="77777777" w:rsidR="007255FF" w:rsidRPr="00120884" w:rsidRDefault="007255FF" w:rsidP="00120884">
      <w:pPr>
        <w:spacing w:line="240" w:lineRule="auto"/>
        <w:jc w:val="both"/>
        <w:rPr>
          <w:rFonts w:cs="Arial"/>
          <w:sz w:val="24"/>
          <w:szCs w:val="24"/>
        </w:rPr>
      </w:pPr>
    </w:p>
    <w:p w14:paraId="66F2CD29" w14:textId="19D4A894" w:rsidR="00264847" w:rsidRPr="001E2654" w:rsidRDefault="00120884" w:rsidP="00120884">
      <w:pPr>
        <w:pStyle w:val="PargrafodaLista"/>
        <w:numPr>
          <w:ilvl w:val="0"/>
          <w:numId w:val="30"/>
        </w:numPr>
        <w:spacing w:line="240" w:lineRule="auto"/>
        <w:jc w:val="both"/>
        <w:rPr>
          <w:rFonts w:cs="Arial"/>
          <w:sz w:val="24"/>
          <w:szCs w:val="24"/>
        </w:rPr>
      </w:pPr>
      <w:r w:rsidRPr="00120884">
        <w:rPr>
          <w:rFonts w:cs="Arial"/>
          <w:sz w:val="24"/>
          <w:szCs w:val="24"/>
        </w:rPr>
        <w:t xml:space="preserve">You are free to used the internet for searchs as </w:t>
      </w:r>
      <w:r w:rsidR="00E02C8B">
        <w:rPr>
          <w:rFonts w:cs="Arial"/>
          <w:sz w:val="24"/>
          <w:szCs w:val="24"/>
        </w:rPr>
        <w:t xml:space="preserve">you </w:t>
      </w:r>
      <w:r w:rsidRPr="00120884">
        <w:rPr>
          <w:rFonts w:cs="Arial"/>
          <w:sz w:val="24"/>
          <w:szCs w:val="24"/>
        </w:rPr>
        <w:t>wish</w:t>
      </w:r>
    </w:p>
    <w:sectPr w:rsidR="00264847" w:rsidRPr="001E2654" w:rsidSect="00300343">
      <w:headerReference w:type="default" r:id="rId14"/>
      <w:footerReference w:type="first" r:id="rId15"/>
      <w:pgSz w:w="11906" w:h="16838" w:code="9"/>
      <w:pgMar w:top="1985" w:right="1134" w:bottom="1418" w:left="1134" w:header="567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7C0D4D" w14:textId="77777777" w:rsidR="00EF2766" w:rsidRDefault="00EF2766" w:rsidP="00313492">
      <w:r>
        <w:separator/>
      </w:r>
    </w:p>
    <w:p w14:paraId="4B173863" w14:textId="77777777" w:rsidR="00EF2766" w:rsidRDefault="00EF2766" w:rsidP="00313492"/>
    <w:p w14:paraId="54DAF9B7" w14:textId="77777777" w:rsidR="00EF2766" w:rsidRDefault="00EF2766"/>
  </w:endnote>
  <w:endnote w:type="continuationSeparator" w:id="0">
    <w:p w14:paraId="078D002D" w14:textId="77777777" w:rsidR="00EF2766" w:rsidRDefault="00EF2766" w:rsidP="00313492">
      <w:r>
        <w:continuationSeparator/>
      </w:r>
    </w:p>
    <w:p w14:paraId="474C6C94" w14:textId="77777777" w:rsidR="00EF2766" w:rsidRDefault="00EF2766" w:rsidP="00313492"/>
    <w:p w14:paraId="59EE4660" w14:textId="77777777" w:rsidR="00EF2766" w:rsidRDefault="00EF276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Frutiger LT Com 45 Light">
    <w:altName w:val="Arial"/>
    <w:charset w:val="00"/>
    <w:family w:val="swiss"/>
    <w:pitch w:val="variable"/>
    <w:sig w:usb0="00000001" w:usb1="5000204A" w:usb2="00000000" w:usb3="00000000" w:csb0="0000009B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930" w:type="dxa"/>
      <w:tblBorders>
        <w:top w:val="single" w:sz="48" w:space="0" w:color="97D700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142" w:type="dxa"/>
        <w:left w:w="142" w:type="dxa"/>
        <w:bottom w:w="142" w:type="dxa"/>
        <w:right w:w="142" w:type="dxa"/>
      </w:tblCellMar>
      <w:tblLook w:val="04A0" w:firstRow="1" w:lastRow="0" w:firstColumn="1" w:lastColumn="0" w:noHBand="0" w:noVBand="1"/>
    </w:tblPr>
    <w:tblGrid>
      <w:gridCol w:w="4196"/>
      <w:gridCol w:w="1537"/>
      <w:gridCol w:w="4197"/>
    </w:tblGrid>
    <w:tr w:rsidR="00D10046" w:rsidRPr="00893901" w14:paraId="74314C2A" w14:textId="77777777" w:rsidTr="00460418">
      <w:tc>
        <w:tcPr>
          <w:tcW w:w="4073" w:type="dxa"/>
          <w:vAlign w:val="center"/>
          <w:hideMark/>
        </w:tcPr>
        <w:p w14:paraId="4404B88C" w14:textId="6B820AC0" w:rsidR="00D10046" w:rsidRPr="00893901" w:rsidRDefault="006925E8" w:rsidP="008F7F33">
          <w:pPr>
            <w:pStyle w:val="Rodap"/>
          </w:pPr>
          <w:r>
            <w:t>OC201</w:t>
          </w:r>
          <w:r w:rsidR="008F7F33">
            <w:t>7</w:t>
          </w:r>
          <w:r>
            <w:t>_</w:t>
          </w:r>
          <w:r w:rsidR="00D83B6F" w:rsidRPr="00D83B6F">
            <w:t>17_</w:t>
          </w:r>
          <w:r w:rsidR="008F7F33">
            <w:t>CMS</w:t>
          </w:r>
        </w:p>
      </w:tc>
      <w:tc>
        <w:tcPr>
          <w:tcW w:w="1492" w:type="dxa"/>
          <w:vAlign w:val="center"/>
          <w:hideMark/>
        </w:tcPr>
        <w:p w14:paraId="04289E51" w14:textId="45F94A0F" w:rsidR="00D10046" w:rsidRPr="00893901" w:rsidRDefault="00D10046" w:rsidP="00300343">
          <w:pPr>
            <w:pStyle w:val="Rodap"/>
            <w:jc w:val="center"/>
          </w:pPr>
          <w:r w:rsidRPr="00893901">
            <w:t>Vers</w:t>
          </w:r>
          <w:r w:rsidR="009F101F">
            <w:t>ão</w:t>
          </w:r>
          <w:r w:rsidRPr="00893901">
            <w:t xml:space="preserve">: </w:t>
          </w:r>
          <w:r w:rsidR="006925E8">
            <w:t>1</w:t>
          </w:r>
          <w:r w:rsidR="009B1570">
            <w:t>.</w:t>
          </w:r>
          <w:r w:rsidR="006925E8">
            <w:t>0</w:t>
          </w:r>
        </w:p>
        <w:p w14:paraId="254E3988" w14:textId="32830220" w:rsidR="008F7F33" w:rsidRPr="00893901" w:rsidRDefault="009F101F" w:rsidP="008F7F33">
          <w:pPr>
            <w:pStyle w:val="Rodap"/>
            <w:jc w:val="center"/>
          </w:pPr>
          <w:r>
            <w:t>Data</w:t>
          </w:r>
          <w:r w:rsidR="00D10046">
            <w:t>:</w:t>
          </w:r>
          <w:r w:rsidR="008F7F33">
            <w:t>13</w:t>
          </w:r>
          <w:r w:rsidR="00D10046">
            <w:t>.</w:t>
          </w:r>
          <w:r w:rsidR="008F7F33">
            <w:t>02</w:t>
          </w:r>
          <w:r w:rsidR="00D10046">
            <w:t>.</w:t>
          </w:r>
          <w:r w:rsidR="008F7F33">
            <w:t>17</w:t>
          </w:r>
        </w:p>
      </w:tc>
      <w:tc>
        <w:tcPr>
          <w:tcW w:w="4074" w:type="dxa"/>
          <w:vAlign w:val="center"/>
          <w:hideMark/>
        </w:tcPr>
        <w:p w14:paraId="4501E169" w14:textId="6B693FA7" w:rsidR="00D10046" w:rsidRPr="00893901" w:rsidRDefault="00D10046" w:rsidP="00A03B97">
          <w:pPr>
            <w:pStyle w:val="Rodap"/>
            <w:jc w:val="right"/>
          </w:pPr>
          <w:r w:rsidRPr="00893901">
            <w:fldChar w:fldCharType="begin"/>
          </w:r>
          <w:r w:rsidRPr="00893901">
            <w:instrText xml:space="preserve"> PAGE   \* MERGEFORMAT </w:instrText>
          </w:r>
          <w:r w:rsidRPr="00893901">
            <w:fldChar w:fldCharType="separate"/>
          </w:r>
          <w:r w:rsidR="00754494">
            <w:rPr>
              <w:noProof/>
            </w:rPr>
            <w:t>2</w:t>
          </w:r>
          <w:r w:rsidRPr="00893901">
            <w:fldChar w:fldCharType="end"/>
          </w:r>
          <w:r w:rsidRPr="00893901">
            <w:t xml:space="preserve"> </w:t>
          </w:r>
          <w:r w:rsidR="00A03B97">
            <w:t>de</w:t>
          </w:r>
          <w:r w:rsidRPr="00893901">
            <w:t xml:space="preserve"> </w:t>
          </w:r>
          <w:r w:rsidR="00EF2766">
            <w:fldChar w:fldCharType="begin"/>
          </w:r>
          <w:r w:rsidR="00EF2766">
            <w:instrText xml:space="preserve"> NUMPAGES   \* MERGEFORMAT </w:instrText>
          </w:r>
          <w:r w:rsidR="00EF2766">
            <w:fldChar w:fldCharType="separate"/>
          </w:r>
          <w:r w:rsidR="00754494">
            <w:rPr>
              <w:noProof/>
            </w:rPr>
            <w:t>2</w:t>
          </w:r>
          <w:r w:rsidR="00EF2766">
            <w:rPr>
              <w:noProof/>
            </w:rPr>
            <w:fldChar w:fldCharType="end"/>
          </w:r>
        </w:p>
      </w:tc>
    </w:tr>
  </w:tbl>
  <w:p w14:paraId="2243CAFD" w14:textId="7A192A91" w:rsidR="00D10046" w:rsidRDefault="00D10046" w:rsidP="00300343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351D50" w14:textId="2ED80163" w:rsidR="00584F60" w:rsidRPr="00F729AF" w:rsidRDefault="00D10046" w:rsidP="00F729AF">
    <w:pPr>
      <w:pStyle w:val="Rodap"/>
      <w:rPr>
        <w:sz w:val="16"/>
        <w:szCs w:val="16"/>
      </w:rPr>
    </w:pPr>
    <w:r w:rsidRPr="00BD124E">
      <w:rPr>
        <w:noProof/>
        <w:lang w:eastAsia="pt-BR"/>
      </w:rPr>
      <w:drawing>
        <wp:anchor distT="0" distB="0" distL="114300" distR="114300" simplePos="0" relativeHeight="251664896" behindDoc="1" locked="0" layoutInCell="1" allowOverlap="1" wp14:anchorId="7C70732C" wp14:editId="00FF4C02">
          <wp:simplePos x="0" y="0"/>
          <wp:positionH relativeFrom="page">
            <wp:posOffset>730186</wp:posOffset>
          </wp:positionH>
          <wp:positionV relativeFrom="page">
            <wp:posOffset>8461375</wp:posOffset>
          </wp:positionV>
          <wp:extent cx="1274400" cy="1296000"/>
          <wp:effectExtent l="0" t="0" r="2540" b="0"/>
          <wp:wrapNone/>
          <wp:docPr id="27" name="Picture 27" descr="\\psf\Home\\Dropbox (WS Secretariat)\WSI DESIGN\Updated templates (JC)\PowerPoint\elements\focus_competition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\\psf\Home\\Dropbox (WS Secretariat)\WSI DESIGN\Updated templates (JC)\PowerPoint\elements\focus_competitions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4400" cy="1296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925E8">
      <w:rPr>
        <w:sz w:val="16"/>
        <w:szCs w:val="16"/>
      </w:rPr>
      <w:t>OC2016_</w:t>
    </w:r>
    <w:r w:rsidR="00D83B6F" w:rsidRPr="00D83B6F">
      <w:rPr>
        <w:sz w:val="16"/>
        <w:szCs w:val="16"/>
      </w:rPr>
      <w:t>17_</w:t>
    </w:r>
    <w:r w:rsidR="00A03B97">
      <w:rPr>
        <w:sz w:val="16"/>
        <w:szCs w:val="16"/>
      </w:rPr>
      <w:t>CMS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3B7763" w14:textId="77777777" w:rsidR="00D10046" w:rsidRDefault="00D10046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91127F" w14:textId="77777777" w:rsidR="00EF2766" w:rsidRDefault="00EF2766">
      <w:r>
        <w:separator/>
      </w:r>
    </w:p>
  </w:footnote>
  <w:footnote w:type="continuationSeparator" w:id="0">
    <w:p w14:paraId="0F504AAC" w14:textId="77777777" w:rsidR="00EF2766" w:rsidRDefault="00EF2766" w:rsidP="00313492">
      <w:r>
        <w:continuationSeparator/>
      </w:r>
    </w:p>
    <w:p w14:paraId="164D640E" w14:textId="77777777" w:rsidR="00EF2766" w:rsidRDefault="00EF2766" w:rsidP="00313492"/>
    <w:p w14:paraId="32043013" w14:textId="77777777" w:rsidR="00EF2766" w:rsidRDefault="00EF2766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1BC236" w14:textId="77777777" w:rsidR="00D10046" w:rsidRDefault="00D10046" w:rsidP="00313492">
    <w:pPr>
      <w:pStyle w:val="Cabealho"/>
    </w:pPr>
    <w:r w:rsidRPr="00A77E62">
      <w:rPr>
        <w:noProof/>
        <w:lang w:eastAsia="pt-BR"/>
      </w:rPr>
      <w:drawing>
        <wp:anchor distT="0" distB="0" distL="114300" distR="114300" simplePos="0" relativeHeight="251658752" behindDoc="0" locked="0" layoutInCell="1" allowOverlap="1" wp14:anchorId="015D4DDB" wp14:editId="73806A07">
          <wp:simplePos x="0" y="0"/>
          <wp:positionH relativeFrom="column">
            <wp:posOffset>5710555</wp:posOffset>
          </wp:positionH>
          <wp:positionV relativeFrom="paragraph">
            <wp:posOffset>-170180</wp:posOffset>
          </wp:positionV>
          <wp:extent cx="914400" cy="624840"/>
          <wp:effectExtent l="0" t="0" r="0" b="3810"/>
          <wp:wrapNone/>
          <wp:docPr id="18" name="Pictur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arge-WorldSkills-White-RGB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4400" cy="624840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77E62">
      <w:rPr>
        <w:noProof/>
        <w:lang w:eastAsia="pt-BR"/>
      </w:rPr>
      <w:drawing>
        <wp:anchor distT="0" distB="0" distL="114300" distR="114300" simplePos="0" relativeHeight="251661824" behindDoc="1" locked="0" layoutInCell="1" allowOverlap="1" wp14:anchorId="2070737A" wp14:editId="150AC1C0">
          <wp:simplePos x="0" y="0"/>
          <wp:positionH relativeFrom="column">
            <wp:posOffset>-708660</wp:posOffset>
          </wp:positionH>
          <wp:positionV relativeFrom="paragraph">
            <wp:posOffset>-453390</wp:posOffset>
          </wp:positionV>
          <wp:extent cx="7572375" cy="9372600"/>
          <wp:effectExtent l="0" t="0" r="9525" b="0"/>
          <wp:wrapNone/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72375" cy="93726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8F17F1" w14:textId="77777777" w:rsidR="00D10046" w:rsidRDefault="00D10046" w:rsidP="00313492">
    <w:pPr>
      <w:pStyle w:val="Cabealho"/>
    </w:pPr>
    <w:r w:rsidRPr="00BD124E">
      <w:rPr>
        <w:noProof/>
        <w:lang w:eastAsia="pt-BR"/>
      </w:rPr>
      <w:drawing>
        <wp:anchor distT="0" distB="0" distL="114300" distR="114300" simplePos="0" relativeHeight="251652608" behindDoc="1" locked="0" layoutInCell="1" allowOverlap="1" wp14:anchorId="58B79F97" wp14:editId="17725094">
          <wp:simplePos x="0" y="0"/>
          <wp:positionH relativeFrom="page">
            <wp:posOffset>10731</wp:posOffset>
          </wp:positionH>
          <wp:positionV relativeFrom="page">
            <wp:posOffset>10795</wp:posOffset>
          </wp:positionV>
          <wp:extent cx="7614000" cy="10746000"/>
          <wp:effectExtent l="0" t="0" r="6350" b="0"/>
          <wp:wrapNone/>
          <wp:docPr id="20" name="Picture 20" descr="\\psf\Home\\Dropbox (WS Secretariat)\WSI DESIGN\Updated templates (JC)\Word\elements\Cube_Comp_wor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\\psf\Home\\Dropbox (WS Secretariat)\WSI DESIGN\Updated templates (JC)\Word\elements\Cube_Comp_word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14000" cy="10746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655680" behindDoc="1" locked="0" layoutInCell="1" allowOverlap="1" wp14:anchorId="178A06C0" wp14:editId="2531A415">
          <wp:simplePos x="0" y="0"/>
          <wp:positionH relativeFrom="page">
            <wp:posOffset>6362065</wp:posOffset>
          </wp:positionH>
          <wp:positionV relativeFrom="page">
            <wp:posOffset>212725</wp:posOffset>
          </wp:positionV>
          <wp:extent cx="1080000" cy="795600"/>
          <wp:effectExtent l="0" t="0" r="0" b="0"/>
          <wp:wrapNone/>
          <wp:docPr id="26" name="Picture 26" descr="\\psf\Home\\Dropbox (WS Secretariat)\WSI DESIGN\WS_Logos_Updated_SJ\RGB PNG\worldskills_white_RGB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\\psf\Home\\Dropbox (WS Secretariat)\WSI DESIGN\WS_Logos_Updated_SJ\RGB PNG\worldskills_white_RGB-01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000" cy="795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6B8AFC" w14:textId="77777777" w:rsidR="00D10046" w:rsidRDefault="00D10046" w:rsidP="00313492">
    <w:pPr>
      <w:pStyle w:val="Cabealho"/>
    </w:pPr>
    <w:r w:rsidRPr="00BD124E">
      <w:rPr>
        <w:noProof/>
        <w:lang w:eastAsia="pt-BR"/>
      </w:rPr>
      <w:drawing>
        <wp:anchor distT="0" distB="0" distL="114300" distR="114300" simplePos="0" relativeHeight="251677696" behindDoc="1" locked="0" layoutInCell="1" allowOverlap="1" wp14:anchorId="5D13A74A" wp14:editId="5605B56C">
          <wp:simplePos x="0" y="0"/>
          <wp:positionH relativeFrom="page">
            <wp:posOffset>5897245</wp:posOffset>
          </wp:positionH>
          <wp:positionV relativeFrom="page">
            <wp:posOffset>248285</wp:posOffset>
          </wp:positionV>
          <wp:extent cx="1080000" cy="795600"/>
          <wp:effectExtent l="0" t="0" r="0" b="0"/>
          <wp:wrapNone/>
          <wp:docPr id="4" name="Picture 4" descr="\\psf\Home\\Dropbox (WS Secretariat)\WSI DESIGN\WS_Logos_Updated_SJ\RGB PNG\worldskills_lightgreen_RGB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\\psf\Home\\Dropbox (WS Secretariat)\WSI DESIGN\WS_Logos_Updated_SJ\RGB PNG\worldskills_lightgreen_RGB-0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000" cy="795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D124E">
      <w:rPr>
        <w:noProof/>
        <w:lang w:eastAsia="pt-BR"/>
      </w:rPr>
      <w:drawing>
        <wp:anchor distT="0" distB="0" distL="114300" distR="114300" simplePos="0" relativeHeight="251678720" behindDoc="1" locked="0" layoutInCell="1" allowOverlap="1" wp14:anchorId="340DD8FC" wp14:editId="124A12D7">
          <wp:simplePos x="0" y="0"/>
          <wp:positionH relativeFrom="page">
            <wp:posOffset>720090</wp:posOffset>
          </wp:positionH>
          <wp:positionV relativeFrom="page">
            <wp:posOffset>360045</wp:posOffset>
          </wp:positionV>
          <wp:extent cx="550800" cy="561600"/>
          <wp:effectExtent l="0" t="0" r="1905" b="0"/>
          <wp:wrapNone/>
          <wp:docPr id="5" name="Picture 5" descr="\\psf\Home\\Dropbox (WS Secretariat)\WSI DESIGN\Updated templates (JC)\PowerPoint\elements\focus_competition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\\psf\Home\\Dropbox (WS Secretariat)\WSI DESIGN\Updated templates (JC)\PowerPoint\elements\focus_competitions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0800" cy="561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A91E8256"/>
    <w:lvl w:ilvl="0">
      <w:start w:val="1"/>
      <w:numFmt w:val="decimal"/>
      <w:pStyle w:val="Numerada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D8D436"/>
    <w:lvl w:ilvl="0">
      <w:start w:val="1"/>
      <w:numFmt w:val="decimal"/>
      <w:pStyle w:val="Numerada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3E8AB16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F58A79D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3F46F1B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4788B7A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B666F6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04A45E2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349818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CBE144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32E266B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036D2C0B"/>
    <w:multiLevelType w:val="hybridMultilevel"/>
    <w:tmpl w:val="9E4EBE3A"/>
    <w:lvl w:ilvl="0" w:tplc="62D4F2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197F5C63"/>
    <w:multiLevelType w:val="hybridMultilevel"/>
    <w:tmpl w:val="336AB934"/>
    <w:lvl w:ilvl="0" w:tplc="04160001">
      <w:start w:val="1"/>
      <w:numFmt w:val="bullet"/>
      <w:lvlText w:val=""/>
      <w:lvlJc w:val="left"/>
      <w:pPr>
        <w:ind w:left="70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</w:abstractNum>
  <w:abstractNum w:abstractNumId="13">
    <w:nsid w:val="1AFF6E9C"/>
    <w:multiLevelType w:val="multilevel"/>
    <w:tmpl w:val="A00A1864"/>
    <w:styleLink w:val="ListNumbers"/>
    <w:lvl w:ilvl="0">
      <w:start w:val="1"/>
      <w:numFmt w:val="decimal"/>
      <w:pStyle w:val="Numerada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pStyle w:val="Numerada2"/>
      <w:lvlText w:val="(%2)"/>
      <w:lvlJc w:val="left"/>
      <w:pPr>
        <w:ind w:left="568" w:hanging="284"/>
      </w:pPr>
      <w:rPr>
        <w:rFonts w:hint="default"/>
      </w:rPr>
    </w:lvl>
    <w:lvl w:ilvl="2">
      <w:start w:val="1"/>
      <w:numFmt w:val="lowerRoman"/>
      <w:pStyle w:val="Numerada3"/>
      <w:lvlText w:val="(%3)"/>
      <w:lvlJc w:val="left"/>
      <w:pPr>
        <w:ind w:left="852" w:hanging="284"/>
      </w:pPr>
      <w:rPr>
        <w:rFonts w:hint="default"/>
      </w:rPr>
    </w:lvl>
    <w:lvl w:ilvl="3">
      <w:start w:val="1"/>
      <w:numFmt w:val="none"/>
      <w:lvlText w:val=""/>
      <w:lvlJc w:val="left"/>
      <w:pPr>
        <w:ind w:left="1136" w:hanging="284"/>
      </w:pPr>
      <w:rPr>
        <w:rFonts w:hint="default"/>
      </w:rPr>
    </w:lvl>
    <w:lvl w:ilvl="4">
      <w:start w:val="1"/>
      <w:numFmt w:val="none"/>
      <w:lvlText w:val=""/>
      <w:lvlJc w:val="left"/>
      <w:pPr>
        <w:ind w:left="1420" w:hanging="284"/>
      </w:pPr>
      <w:rPr>
        <w:rFonts w:hint="default"/>
      </w:rPr>
    </w:lvl>
    <w:lvl w:ilvl="5">
      <w:start w:val="1"/>
      <w:numFmt w:val="none"/>
      <w:lvlText w:val=""/>
      <w:lvlJc w:val="left"/>
      <w:pPr>
        <w:ind w:left="1704" w:hanging="284"/>
      </w:pPr>
      <w:rPr>
        <w:rFonts w:hint="default"/>
      </w:rPr>
    </w:lvl>
    <w:lvl w:ilvl="6">
      <w:start w:val="1"/>
      <w:numFmt w:val="none"/>
      <w:lvlText w:val=""/>
      <w:lvlJc w:val="left"/>
      <w:pPr>
        <w:ind w:left="1988" w:hanging="284"/>
      </w:pPr>
      <w:rPr>
        <w:rFonts w:hint="default"/>
      </w:rPr>
    </w:lvl>
    <w:lvl w:ilvl="7">
      <w:start w:val="1"/>
      <w:numFmt w:val="none"/>
      <w:lvlText w:val=""/>
      <w:lvlJc w:val="left"/>
      <w:pPr>
        <w:ind w:left="2272" w:hanging="284"/>
      </w:pPr>
      <w:rPr>
        <w:rFonts w:hint="default"/>
      </w:rPr>
    </w:lvl>
    <w:lvl w:ilvl="8">
      <w:start w:val="1"/>
      <w:numFmt w:val="none"/>
      <w:lvlText w:val=""/>
      <w:lvlJc w:val="left"/>
      <w:pPr>
        <w:ind w:left="2556" w:hanging="284"/>
      </w:pPr>
      <w:rPr>
        <w:rFonts w:hint="default"/>
      </w:rPr>
    </w:lvl>
  </w:abstractNum>
  <w:abstractNum w:abstractNumId="14">
    <w:nsid w:val="1B7E5646"/>
    <w:multiLevelType w:val="hybridMultilevel"/>
    <w:tmpl w:val="0302AE2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BE43675"/>
    <w:multiLevelType w:val="hybridMultilevel"/>
    <w:tmpl w:val="B0D8FB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D7957DD"/>
    <w:multiLevelType w:val="hybridMultilevel"/>
    <w:tmpl w:val="F18633CA"/>
    <w:lvl w:ilvl="0" w:tplc="04160001">
      <w:start w:val="1"/>
      <w:numFmt w:val="bullet"/>
      <w:lvlText w:val=""/>
      <w:lvlJc w:val="left"/>
      <w:pPr>
        <w:ind w:left="70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</w:abstractNum>
  <w:abstractNum w:abstractNumId="17">
    <w:nsid w:val="1E821296"/>
    <w:multiLevelType w:val="hybridMultilevel"/>
    <w:tmpl w:val="96640F8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1FC177F1"/>
    <w:multiLevelType w:val="multilevel"/>
    <w:tmpl w:val="7954FA08"/>
    <w:lvl w:ilvl="0">
      <w:start w:val="1"/>
      <w:numFmt w:val="none"/>
      <w:pStyle w:val="Sumrio1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pStyle w:val="Sumrio2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Sumrio3"/>
      <w:suff w:val="nothing"/>
      <w:lvlText w:val="%3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9">
    <w:nsid w:val="202A2610"/>
    <w:multiLevelType w:val="multilevel"/>
    <w:tmpl w:val="DD963F12"/>
    <w:styleLink w:val="ListBullets"/>
    <w:lvl w:ilvl="0">
      <w:start w:val="1"/>
      <w:numFmt w:val="bullet"/>
      <w:pStyle w:val="Commarcadores"/>
      <w:lvlText w:val=""/>
      <w:lvlJc w:val="left"/>
      <w:pPr>
        <w:ind w:left="284" w:hanging="284"/>
      </w:pPr>
      <w:rPr>
        <w:rFonts w:ascii="Symbol" w:hAnsi="Symbol" w:hint="default"/>
      </w:rPr>
    </w:lvl>
    <w:lvl w:ilvl="1">
      <w:start w:val="1"/>
      <w:numFmt w:val="bullet"/>
      <w:pStyle w:val="Commarcadores2"/>
      <w:lvlText w:val=""/>
      <w:lvlJc w:val="left"/>
      <w:pPr>
        <w:ind w:left="568" w:hanging="284"/>
      </w:pPr>
      <w:rPr>
        <w:rFonts w:ascii="Symbol" w:hAnsi="Symbol" w:hint="default"/>
      </w:rPr>
    </w:lvl>
    <w:lvl w:ilvl="2">
      <w:start w:val="1"/>
      <w:numFmt w:val="bullet"/>
      <w:pStyle w:val="Commarcadores3"/>
      <w:lvlText w:val=""/>
      <w:lvlJc w:val="left"/>
      <w:pPr>
        <w:ind w:left="852" w:hanging="284"/>
      </w:pPr>
      <w:rPr>
        <w:rFonts w:ascii="Symbol" w:hAnsi="Symbol" w:hint="default"/>
      </w:rPr>
    </w:lvl>
    <w:lvl w:ilvl="3">
      <w:start w:val="1"/>
      <w:numFmt w:val="bullet"/>
      <w:pStyle w:val="Commarcadores4"/>
      <w:lvlText w:val=""/>
      <w:lvlJc w:val="left"/>
      <w:pPr>
        <w:ind w:left="1136" w:hanging="284"/>
      </w:pPr>
      <w:rPr>
        <w:rFonts w:ascii="Symbol" w:hAnsi="Symbol" w:hint="default"/>
      </w:rPr>
    </w:lvl>
    <w:lvl w:ilvl="4">
      <w:start w:val="1"/>
      <w:numFmt w:val="bullet"/>
      <w:pStyle w:val="Commarcadores5"/>
      <w:lvlText w:val=""/>
      <w:lvlJc w:val="left"/>
      <w:pPr>
        <w:ind w:left="1420" w:hanging="284"/>
      </w:pPr>
      <w:rPr>
        <w:rFonts w:ascii="Symbol" w:hAnsi="Symbol" w:hint="default"/>
      </w:rPr>
    </w:lvl>
    <w:lvl w:ilvl="5">
      <w:start w:val="1"/>
      <w:numFmt w:val="none"/>
      <w:lvlText w:val=""/>
      <w:lvlJc w:val="left"/>
      <w:pPr>
        <w:ind w:left="1704" w:hanging="284"/>
      </w:pPr>
      <w:rPr>
        <w:rFonts w:hint="default"/>
      </w:rPr>
    </w:lvl>
    <w:lvl w:ilvl="6">
      <w:start w:val="1"/>
      <w:numFmt w:val="none"/>
      <w:lvlText w:val=""/>
      <w:lvlJc w:val="left"/>
      <w:pPr>
        <w:ind w:left="1988" w:hanging="284"/>
      </w:pPr>
      <w:rPr>
        <w:rFonts w:hint="default"/>
      </w:rPr>
    </w:lvl>
    <w:lvl w:ilvl="7">
      <w:start w:val="1"/>
      <w:numFmt w:val="none"/>
      <w:lvlText w:val=""/>
      <w:lvlJc w:val="left"/>
      <w:pPr>
        <w:ind w:left="2272" w:hanging="284"/>
      </w:pPr>
      <w:rPr>
        <w:rFonts w:hint="default"/>
      </w:rPr>
    </w:lvl>
    <w:lvl w:ilvl="8">
      <w:start w:val="1"/>
      <w:numFmt w:val="none"/>
      <w:lvlText w:val=""/>
      <w:lvlJc w:val="left"/>
      <w:pPr>
        <w:ind w:left="2556" w:hanging="284"/>
      </w:pPr>
      <w:rPr>
        <w:rFonts w:hint="default"/>
      </w:rPr>
    </w:lvl>
  </w:abstractNum>
  <w:abstractNum w:abstractNumId="20">
    <w:nsid w:val="229C7A5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23A0684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3D5079A3"/>
    <w:multiLevelType w:val="hybridMultilevel"/>
    <w:tmpl w:val="7A6E5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0425CCA"/>
    <w:multiLevelType w:val="multilevel"/>
    <w:tmpl w:val="23420E3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>
    <w:nsid w:val="48250714"/>
    <w:multiLevelType w:val="hybridMultilevel"/>
    <w:tmpl w:val="091EFEBE"/>
    <w:lvl w:ilvl="0" w:tplc="7E5043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F2F0CE6"/>
    <w:multiLevelType w:val="hybridMultilevel"/>
    <w:tmpl w:val="F45E6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8853FC6"/>
    <w:multiLevelType w:val="hybridMultilevel"/>
    <w:tmpl w:val="B33A42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50D7BDB"/>
    <w:multiLevelType w:val="multilevel"/>
    <w:tmpl w:val="B06A41F8"/>
    <w:lvl w:ilvl="0">
      <w:start w:val="1"/>
      <w:numFmt w:val="decimal"/>
      <w:lvlText w:val="%1."/>
      <w:lvlJc w:val="left"/>
      <w:pPr>
        <w:ind w:left="972" w:hanging="360"/>
      </w:pPr>
    </w:lvl>
    <w:lvl w:ilvl="1">
      <w:start w:val="1"/>
      <w:numFmt w:val="decimal"/>
      <w:lvlText w:val="%1.%2."/>
      <w:lvlJc w:val="left"/>
      <w:pPr>
        <w:ind w:left="4305" w:hanging="432"/>
      </w:pPr>
    </w:lvl>
    <w:lvl w:ilvl="2">
      <w:start w:val="1"/>
      <w:numFmt w:val="decimal"/>
      <w:lvlText w:val="%1.%2.%3."/>
      <w:lvlJc w:val="left"/>
      <w:pPr>
        <w:ind w:left="1836" w:hanging="504"/>
      </w:pPr>
    </w:lvl>
    <w:lvl w:ilvl="3">
      <w:start w:val="1"/>
      <w:numFmt w:val="decimal"/>
      <w:lvlText w:val="%1.%2.%3.%4."/>
      <w:lvlJc w:val="left"/>
      <w:pPr>
        <w:ind w:left="2340" w:hanging="648"/>
      </w:pPr>
    </w:lvl>
    <w:lvl w:ilvl="4">
      <w:start w:val="1"/>
      <w:numFmt w:val="decimal"/>
      <w:lvlText w:val="%1.%2.%3.%4.%5."/>
      <w:lvlJc w:val="left"/>
      <w:pPr>
        <w:ind w:left="2844" w:hanging="792"/>
      </w:pPr>
    </w:lvl>
    <w:lvl w:ilvl="5">
      <w:start w:val="1"/>
      <w:numFmt w:val="decimal"/>
      <w:lvlText w:val="%1.%2.%3.%4.%5.%6."/>
      <w:lvlJc w:val="left"/>
      <w:pPr>
        <w:ind w:left="3348" w:hanging="936"/>
      </w:pPr>
    </w:lvl>
    <w:lvl w:ilvl="6">
      <w:start w:val="1"/>
      <w:numFmt w:val="decimal"/>
      <w:lvlText w:val="%1.%2.%3.%4.%5.%6.%7."/>
      <w:lvlJc w:val="left"/>
      <w:pPr>
        <w:ind w:left="3852" w:hanging="1080"/>
      </w:pPr>
    </w:lvl>
    <w:lvl w:ilvl="7">
      <w:start w:val="1"/>
      <w:numFmt w:val="decimal"/>
      <w:lvlText w:val="%1.%2.%3.%4.%5.%6.%7.%8."/>
      <w:lvlJc w:val="left"/>
      <w:pPr>
        <w:ind w:left="4356" w:hanging="1224"/>
      </w:pPr>
    </w:lvl>
    <w:lvl w:ilvl="8">
      <w:start w:val="1"/>
      <w:numFmt w:val="decimal"/>
      <w:lvlText w:val="%1.%2.%3.%4.%5.%6.%7.%8.%9."/>
      <w:lvlJc w:val="left"/>
      <w:pPr>
        <w:ind w:left="4932" w:hanging="1440"/>
      </w:pPr>
    </w:lvl>
  </w:abstractNum>
  <w:abstractNum w:abstractNumId="28">
    <w:nsid w:val="6D5E73CA"/>
    <w:multiLevelType w:val="hybridMultilevel"/>
    <w:tmpl w:val="C17072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718957E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>
    <w:nsid w:val="71BB60A5"/>
    <w:multiLevelType w:val="hybridMultilevel"/>
    <w:tmpl w:val="1F4CFCB0"/>
    <w:lvl w:ilvl="0" w:tplc="C944EE0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38E5365"/>
    <w:multiLevelType w:val="multilevel"/>
    <w:tmpl w:val="0809001D"/>
    <w:styleLink w:val="TO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4"/>
  </w:num>
  <w:num w:numId="12">
    <w:abstractNumId w:val="11"/>
  </w:num>
  <w:num w:numId="13">
    <w:abstractNumId w:val="23"/>
  </w:num>
  <w:num w:numId="14">
    <w:abstractNumId w:val="11"/>
    <w:lvlOverride w:ilvl="0">
      <w:startOverride w:val="1"/>
    </w:lvlOverride>
  </w:num>
  <w:num w:numId="15">
    <w:abstractNumId w:val="19"/>
  </w:num>
  <w:num w:numId="16">
    <w:abstractNumId w:val="13"/>
  </w:num>
  <w:num w:numId="17">
    <w:abstractNumId w:val="10"/>
  </w:num>
  <w:num w:numId="18">
    <w:abstractNumId w:val="31"/>
  </w:num>
  <w:num w:numId="19">
    <w:abstractNumId w:val="18"/>
  </w:num>
  <w:num w:numId="20">
    <w:abstractNumId w:val="26"/>
  </w:num>
  <w:num w:numId="21">
    <w:abstractNumId w:val="28"/>
  </w:num>
  <w:num w:numId="22">
    <w:abstractNumId w:val="25"/>
  </w:num>
  <w:num w:numId="23">
    <w:abstractNumId w:val="22"/>
  </w:num>
  <w:num w:numId="24">
    <w:abstractNumId w:val="30"/>
  </w:num>
  <w:num w:numId="25">
    <w:abstractNumId w:val="20"/>
  </w:num>
  <w:num w:numId="26">
    <w:abstractNumId w:val="14"/>
  </w:num>
  <w:num w:numId="27">
    <w:abstractNumId w:val="27"/>
  </w:num>
  <w:num w:numId="28">
    <w:abstractNumId w:val="21"/>
  </w:num>
  <w:num w:numId="29">
    <w:abstractNumId w:val="15"/>
  </w:num>
  <w:num w:numId="30">
    <w:abstractNumId w:val="12"/>
  </w:num>
  <w:num w:numId="31">
    <w:abstractNumId w:val="29"/>
  </w:num>
  <w:num w:numId="32">
    <w:abstractNumId w:val="17"/>
  </w:num>
  <w:num w:numId="3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0"/>
  <w:activeWritingStyle w:appName="MSWord" w:lang="en-GB" w:vendorID="64" w:dllVersion="131078" w:nlCheck="1" w:checkStyle="0"/>
  <w:activeWritingStyle w:appName="MSWord" w:lang="en-AU" w:vendorID="64" w:dllVersion="131078" w:nlCheck="1" w:checkStyle="0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B30"/>
    <w:rsid w:val="0000329D"/>
    <w:rsid w:val="00007AC0"/>
    <w:rsid w:val="00011220"/>
    <w:rsid w:val="00012FF4"/>
    <w:rsid w:val="00014A87"/>
    <w:rsid w:val="00017C04"/>
    <w:rsid w:val="00020477"/>
    <w:rsid w:val="00022932"/>
    <w:rsid w:val="00033976"/>
    <w:rsid w:val="00033B54"/>
    <w:rsid w:val="00033DD4"/>
    <w:rsid w:val="000342B6"/>
    <w:rsid w:val="0003526B"/>
    <w:rsid w:val="000424A9"/>
    <w:rsid w:val="0004687A"/>
    <w:rsid w:val="0005052F"/>
    <w:rsid w:val="00050DCE"/>
    <w:rsid w:val="00052F6D"/>
    <w:rsid w:val="00057161"/>
    <w:rsid w:val="00060A9A"/>
    <w:rsid w:val="000665A8"/>
    <w:rsid w:val="00066641"/>
    <w:rsid w:val="00071DA3"/>
    <w:rsid w:val="00076588"/>
    <w:rsid w:val="000765D5"/>
    <w:rsid w:val="00076998"/>
    <w:rsid w:val="000803F1"/>
    <w:rsid w:val="000840B1"/>
    <w:rsid w:val="00085879"/>
    <w:rsid w:val="00086693"/>
    <w:rsid w:val="00087192"/>
    <w:rsid w:val="00091799"/>
    <w:rsid w:val="0009298F"/>
    <w:rsid w:val="00092E15"/>
    <w:rsid w:val="000952CF"/>
    <w:rsid w:val="00095AD0"/>
    <w:rsid w:val="00096D68"/>
    <w:rsid w:val="000A5B22"/>
    <w:rsid w:val="000B3BE4"/>
    <w:rsid w:val="000C038C"/>
    <w:rsid w:val="000C1D33"/>
    <w:rsid w:val="000C4ACB"/>
    <w:rsid w:val="000C76C5"/>
    <w:rsid w:val="000E01DD"/>
    <w:rsid w:val="000E219D"/>
    <w:rsid w:val="000E234C"/>
    <w:rsid w:val="000E2E6F"/>
    <w:rsid w:val="000E7505"/>
    <w:rsid w:val="000F4A5C"/>
    <w:rsid w:val="00101BF4"/>
    <w:rsid w:val="001049CE"/>
    <w:rsid w:val="00107BF3"/>
    <w:rsid w:val="00112360"/>
    <w:rsid w:val="0011305E"/>
    <w:rsid w:val="0011549F"/>
    <w:rsid w:val="001172EF"/>
    <w:rsid w:val="00120884"/>
    <w:rsid w:val="001218E8"/>
    <w:rsid w:val="00123671"/>
    <w:rsid w:val="0012553C"/>
    <w:rsid w:val="00125F8E"/>
    <w:rsid w:val="00132E9B"/>
    <w:rsid w:val="00133920"/>
    <w:rsid w:val="00134547"/>
    <w:rsid w:val="00134CFB"/>
    <w:rsid w:val="001436A4"/>
    <w:rsid w:val="00162056"/>
    <w:rsid w:val="0017046C"/>
    <w:rsid w:val="00172BC7"/>
    <w:rsid w:val="00173A50"/>
    <w:rsid w:val="00173E9B"/>
    <w:rsid w:val="001752A3"/>
    <w:rsid w:val="001771B9"/>
    <w:rsid w:val="00181797"/>
    <w:rsid w:val="00182186"/>
    <w:rsid w:val="00186C66"/>
    <w:rsid w:val="00187CDF"/>
    <w:rsid w:val="0019258E"/>
    <w:rsid w:val="00192D2B"/>
    <w:rsid w:val="001A3DF2"/>
    <w:rsid w:val="001A554B"/>
    <w:rsid w:val="001A5721"/>
    <w:rsid w:val="001B1E1D"/>
    <w:rsid w:val="001B5CD4"/>
    <w:rsid w:val="001C2AB8"/>
    <w:rsid w:val="001C2B30"/>
    <w:rsid w:val="001C33DD"/>
    <w:rsid w:val="001C5F88"/>
    <w:rsid w:val="001D2CD8"/>
    <w:rsid w:val="001E2654"/>
    <w:rsid w:val="001E4FDC"/>
    <w:rsid w:val="001E523E"/>
    <w:rsid w:val="001E6D9C"/>
    <w:rsid w:val="001F13AC"/>
    <w:rsid w:val="001F1437"/>
    <w:rsid w:val="001F2CD0"/>
    <w:rsid w:val="001F33BE"/>
    <w:rsid w:val="001F781E"/>
    <w:rsid w:val="002008AB"/>
    <w:rsid w:val="002051CD"/>
    <w:rsid w:val="00205D55"/>
    <w:rsid w:val="002067D9"/>
    <w:rsid w:val="00210EF3"/>
    <w:rsid w:val="00215504"/>
    <w:rsid w:val="00215E49"/>
    <w:rsid w:val="002213E4"/>
    <w:rsid w:val="00223575"/>
    <w:rsid w:val="00223BDF"/>
    <w:rsid w:val="00224D62"/>
    <w:rsid w:val="00225F9B"/>
    <w:rsid w:val="002320E4"/>
    <w:rsid w:val="00233CF1"/>
    <w:rsid w:val="00234982"/>
    <w:rsid w:val="00242860"/>
    <w:rsid w:val="002430EB"/>
    <w:rsid w:val="00247D02"/>
    <w:rsid w:val="002520BC"/>
    <w:rsid w:val="00254D03"/>
    <w:rsid w:val="00256054"/>
    <w:rsid w:val="00261998"/>
    <w:rsid w:val="00261C8D"/>
    <w:rsid w:val="00262ECB"/>
    <w:rsid w:val="00263285"/>
    <w:rsid w:val="00264018"/>
    <w:rsid w:val="002646D0"/>
    <w:rsid w:val="00264847"/>
    <w:rsid w:val="0026625A"/>
    <w:rsid w:val="00274D6C"/>
    <w:rsid w:val="00276FD2"/>
    <w:rsid w:val="002814BB"/>
    <w:rsid w:val="002818ED"/>
    <w:rsid w:val="00292185"/>
    <w:rsid w:val="002949C8"/>
    <w:rsid w:val="002A3D74"/>
    <w:rsid w:val="002A5BC6"/>
    <w:rsid w:val="002A6D8B"/>
    <w:rsid w:val="002A736A"/>
    <w:rsid w:val="002A7515"/>
    <w:rsid w:val="002A76CD"/>
    <w:rsid w:val="002A7CD0"/>
    <w:rsid w:val="002B1320"/>
    <w:rsid w:val="002B7163"/>
    <w:rsid w:val="002C0208"/>
    <w:rsid w:val="002C1BDC"/>
    <w:rsid w:val="002C2248"/>
    <w:rsid w:val="002C2953"/>
    <w:rsid w:val="002C2BC7"/>
    <w:rsid w:val="002C63A4"/>
    <w:rsid w:val="002D0A2F"/>
    <w:rsid w:val="002D2E0E"/>
    <w:rsid w:val="002D3AD0"/>
    <w:rsid w:val="002D6DB5"/>
    <w:rsid w:val="002D6EB8"/>
    <w:rsid w:val="002E1E01"/>
    <w:rsid w:val="002E34A9"/>
    <w:rsid w:val="002E5A48"/>
    <w:rsid w:val="002F1E34"/>
    <w:rsid w:val="002F200E"/>
    <w:rsid w:val="00300343"/>
    <w:rsid w:val="003010A2"/>
    <w:rsid w:val="00301AFC"/>
    <w:rsid w:val="003126DC"/>
    <w:rsid w:val="00312AFD"/>
    <w:rsid w:val="003133A3"/>
    <w:rsid w:val="00313492"/>
    <w:rsid w:val="003147E8"/>
    <w:rsid w:val="003167C1"/>
    <w:rsid w:val="0032135D"/>
    <w:rsid w:val="00322C89"/>
    <w:rsid w:val="003247D2"/>
    <w:rsid w:val="00325F59"/>
    <w:rsid w:val="00327E9C"/>
    <w:rsid w:val="00333BD6"/>
    <w:rsid w:val="00334672"/>
    <w:rsid w:val="00343AC7"/>
    <w:rsid w:val="00346D78"/>
    <w:rsid w:val="00347FBF"/>
    <w:rsid w:val="003534EF"/>
    <w:rsid w:val="00362503"/>
    <w:rsid w:val="00363918"/>
    <w:rsid w:val="0038099A"/>
    <w:rsid w:val="0038459B"/>
    <w:rsid w:val="00390689"/>
    <w:rsid w:val="00393871"/>
    <w:rsid w:val="003A3137"/>
    <w:rsid w:val="003B0678"/>
    <w:rsid w:val="003B107A"/>
    <w:rsid w:val="003B2123"/>
    <w:rsid w:val="003B41E5"/>
    <w:rsid w:val="003B69AD"/>
    <w:rsid w:val="003C0A00"/>
    <w:rsid w:val="003C13A4"/>
    <w:rsid w:val="003C1E9E"/>
    <w:rsid w:val="003C395A"/>
    <w:rsid w:val="003E15A8"/>
    <w:rsid w:val="003E17C1"/>
    <w:rsid w:val="003E4652"/>
    <w:rsid w:val="003F0341"/>
    <w:rsid w:val="003F08E1"/>
    <w:rsid w:val="003F6DFD"/>
    <w:rsid w:val="00401E69"/>
    <w:rsid w:val="00402FE7"/>
    <w:rsid w:val="00405B50"/>
    <w:rsid w:val="004073E1"/>
    <w:rsid w:val="00413188"/>
    <w:rsid w:val="004138D2"/>
    <w:rsid w:val="004150C7"/>
    <w:rsid w:val="00416869"/>
    <w:rsid w:val="0041693A"/>
    <w:rsid w:val="00424AEA"/>
    <w:rsid w:val="004266F7"/>
    <w:rsid w:val="0043072A"/>
    <w:rsid w:val="00433869"/>
    <w:rsid w:val="00436EE9"/>
    <w:rsid w:val="0043784A"/>
    <w:rsid w:val="004450E3"/>
    <w:rsid w:val="004452C8"/>
    <w:rsid w:val="00446F14"/>
    <w:rsid w:val="00450361"/>
    <w:rsid w:val="004529A6"/>
    <w:rsid w:val="00453E54"/>
    <w:rsid w:val="00454FBE"/>
    <w:rsid w:val="00460418"/>
    <w:rsid w:val="004605D7"/>
    <w:rsid w:val="00462CB3"/>
    <w:rsid w:val="00464F9C"/>
    <w:rsid w:val="004673AA"/>
    <w:rsid w:val="004776DF"/>
    <w:rsid w:val="00477749"/>
    <w:rsid w:val="00477B2B"/>
    <w:rsid w:val="00483FC4"/>
    <w:rsid w:val="004944AD"/>
    <w:rsid w:val="004A4CBB"/>
    <w:rsid w:val="004A5CF9"/>
    <w:rsid w:val="004B15C8"/>
    <w:rsid w:val="004B597A"/>
    <w:rsid w:val="004B6102"/>
    <w:rsid w:val="004B6219"/>
    <w:rsid w:val="004B7843"/>
    <w:rsid w:val="004C0F0C"/>
    <w:rsid w:val="004C7143"/>
    <w:rsid w:val="004C77A7"/>
    <w:rsid w:val="004D0CE7"/>
    <w:rsid w:val="004D326D"/>
    <w:rsid w:val="004D3337"/>
    <w:rsid w:val="004D555C"/>
    <w:rsid w:val="004E0743"/>
    <w:rsid w:val="004E0A7D"/>
    <w:rsid w:val="004E5997"/>
    <w:rsid w:val="004E5BC0"/>
    <w:rsid w:val="004F1432"/>
    <w:rsid w:val="00500420"/>
    <w:rsid w:val="00500A2A"/>
    <w:rsid w:val="0050164F"/>
    <w:rsid w:val="00503307"/>
    <w:rsid w:val="005039D1"/>
    <w:rsid w:val="00503CF1"/>
    <w:rsid w:val="00503E3C"/>
    <w:rsid w:val="00504CC3"/>
    <w:rsid w:val="00504CD7"/>
    <w:rsid w:val="005059F7"/>
    <w:rsid w:val="00506A39"/>
    <w:rsid w:val="00511D65"/>
    <w:rsid w:val="005143AC"/>
    <w:rsid w:val="0051761D"/>
    <w:rsid w:val="00517D9C"/>
    <w:rsid w:val="00523791"/>
    <w:rsid w:val="0053215B"/>
    <w:rsid w:val="00537FB2"/>
    <w:rsid w:val="00545A98"/>
    <w:rsid w:val="00547A27"/>
    <w:rsid w:val="00550402"/>
    <w:rsid w:val="0055109E"/>
    <w:rsid w:val="0055708A"/>
    <w:rsid w:val="0055773E"/>
    <w:rsid w:val="005608DD"/>
    <w:rsid w:val="0056255F"/>
    <w:rsid w:val="00564545"/>
    <w:rsid w:val="005649B2"/>
    <w:rsid w:val="00577E09"/>
    <w:rsid w:val="0058243B"/>
    <w:rsid w:val="00584F60"/>
    <w:rsid w:val="00586ABB"/>
    <w:rsid w:val="005A3DDD"/>
    <w:rsid w:val="005A54E7"/>
    <w:rsid w:val="005B10B9"/>
    <w:rsid w:val="005B4E1C"/>
    <w:rsid w:val="005C1F3D"/>
    <w:rsid w:val="005C31F3"/>
    <w:rsid w:val="005C32C6"/>
    <w:rsid w:val="005C7912"/>
    <w:rsid w:val="005D0770"/>
    <w:rsid w:val="005D2676"/>
    <w:rsid w:val="005D6191"/>
    <w:rsid w:val="005E5E9C"/>
    <w:rsid w:val="005E7D98"/>
    <w:rsid w:val="005F01CC"/>
    <w:rsid w:val="005F2E02"/>
    <w:rsid w:val="005F3743"/>
    <w:rsid w:val="006023B5"/>
    <w:rsid w:val="006043C5"/>
    <w:rsid w:val="00604A2F"/>
    <w:rsid w:val="006065E0"/>
    <w:rsid w:val="00612A5A"/>
    <w:rsid w:val="00613425"/>
    <w:rsid w:val="00613DA7"/>
    <w:rsid w:val="006150F7"/>
    <w:rsid w:val="006156E1"/>
    <w:rsid w:val="00617E05"/>
    <w:rsid w:val="00626FF0"/>
    <w:rsid w:val="00630EB3"/>
    <w:rsid w:val="00633EAA"/>
    <w:rsid w:val="0064218D"/>
    <w:rsid w:val="006426A0"/>
    <w:rsid w:val="006621B0"/>
    <w:rsid w:val="00673AA4"/>
    <w:rsid w:val="006741FE"/>
    <w:rsid w:val="00675923"/>
    <w:rsid w:val="006762CE"/>
    <w:rsid w:val="00681B95"/>
    <w:rsid w:val="00684858"/>
    <w:rsid w:val="00687374"/>
    <w:rsid w:val="0068739B"/>
    <w:rsid w:val="00687C5A"/>
    <w:rsid w:val="006925E8"/>
    <w:rsid w:val="00692D20"/>
    <w:rsid w:val="006973EA"/>
    <w:rsid w:val="006A7B8C"/>
    <w:rsid w:val="006B2D31"/>
    <w:rsid w:val="006B4681"/>
    <w:rsid w:val="006B4889"/>
    <w:rsid w:val="006C123B"/>
    <w:rsid w:val="006D0A3E"/>
    <w:rsid w:val="006D1BF5"/>
    <w:rsid w:val="006D4BF6"/>
    <w:rsid w:val="006D6F35"/>
    <w:rsid w:val="006E26EF"/>
    <w:rsid w:val="006E496B"/>
    <w:rsid w:val="006E4BE9"/>
    <w:rsid w:val="006E64D5"/>
    <w:rsid w:val="006E6918"/>
    <w:rsid w:val="006E74D5"/>
    <w:rsid w:val="006F76FA"/>
    <w:rsid w:val="00706048"/>
    <w:rsid w:val="00712C13"/>
    <w:rsid w:val="007255FF"/>
    <w:rsid w:val="0072671E"/>
    <w:rsid w:val="0073218C"/>
    <w:rsid w:val="00732209"/>
    <w:rsid w:val="0073224F"/>
    <w:rsid w:val="00734A91"/>
    <w:rsid w:val="00736A18"/>
    <w:rsid w:val="007402A4"/>
    <w:rsid w:val="00741CE0"/>
    <w:rsid w:val="0074428B"/>
    <w:rsid w:val="0074725B"/>
    <w:rsid w:val="00751164"/>
    <w:rsid w:val="00754494"/>
    <w:rsid w:val="00755011"/>
    <w:rsid w:val="00760D78"/>
    <w:rsid w:val="00761408"/>
    <w:rsid w:val="00772455"/>
    <w:rsid w:val="00772D16"/>
    <w:rsid w:val="00772DA0"/>
    <w:rsid w:val="00773BBE"/>
    <w:rsid w:val="00775604"/>
    <w:rsid w:val="0077763F"/>
    <w:rsid w:val="007777A2"/>
    <w:rsid w:val="00777D28"/>
    <w:rsid w:val="00780EA2"/>
    <w:rsid w:val="007848D1"/>
    <w:rsid w:val="00786656"/>
    <w:rsid w:val="00794242"/>
    <w:rsid w:val="007A14D4"/>
    <w:rsid w:val="007A2236"/>
    <w:rsid w:val="007A4C1D"/>
    <w:rsid w:val="007B0554"/>
    <w:rsid w:val="007B1E9A"/>
    <w:rsid w:val="007B614B"/>
    <w:rsid w:val="007C4BB2"/>
    <w:rsid w:val="007D368A"/>
    <w:rsid w:val="007E042D"/>
    <w:rsid w:val="007F212B"/>
    <w:rsid w:val="007F4FFE"/>
    <w:rsid w:val="00801126"/>
    <w:rsid w:val="008012C1"/>
    <w:rsid w:val="008160A8"/>
    <w:rsid w:val="00817EE0"/>
    <w:rsid w:val="00821AA4"/>
    <w:rsid w:val="00824A3C"/>
    <w:rsid w:val="008316AB"/>
    <w:rsid w:val="00831781"/>
    <w:rsid w:val="00835CE5"/>
    <w:rsid w:val="008362E2"/>
    <w:rsid w:val="008429C5"/>
    <w:rsid w:val="008441C4"/>
    <w:rsid w:val="008468DD"/>
    <w:rsid w:val="008520EC"/>
    <w:rsid w:val="008530FA"/>
    <w:rsid w:val="00854FC1"/>
    <w:rsid w:val="008559BD"/>
    <w:rsid w:val="00857160"/>
    <w:rsid w:val="00861DE7"/>
    <w:rsid w:val="00863BD1"/>
    <w:rsid w:val="0086665C"/>
    <w:rsid w:val="00875B0B"/>
    <w:rsid w:val="00882411"/>
    <w:rsid w:val="008827AA"/>
    <w:rsid w:val="00887D98"/>
    <w:rsid w:val="00891C54"/>
    <w:rsid w:val="00894488"/>
    <w:rsid w:val="008949A1"/>
    <w:rsid w:val="0089578A"/>
    <w:rsid w:val="00895B42"/>
    <w:rsid w:val="00895F27"/>
    <w:rsid w:val="00896C17"/>
    <w:rsid w:val="008A10CF"/>
    <w:rsid w:val="008A12E1"/>
    <w:rsid w:val="008A24C2"/>
    <w:rsid w:val="008A3942"/>
    <w:rsid w:val="008B0C68"/>
    <w:rsid w:val="008B371B"/>
    <w:rsid w:val="008C45C3"/>
    <w:rsid w:val="008C604C"/>
    <w:rsid w:val="008C6651"/>
    <w:rsid w:val="008C6D44"/>
    <w:rsid w:val="008D0279"/>
    <w:rsid w:val="008D5CFC"/>
    <w:rsid w:val="008D6D3F"/>
    <w:rsid w:val="008E1C8D"/>
    <w:rsid w:val="008E3C09"/>
    <w:rsid w:val="008E5C71"/>
    <w:rsid w:val="008F5CF8"/>
    <w:rsid w:val="008F7F33"/>
    <w:rsid w:val="00900F84"/>
    <w:rsid w:val="009142F3"/>
    <w:rsid w:val="00916800"/>
    <w:rsid w:val="00920756"/>
    <w:rsid w:val="0092112F"/>
    <w:rsid w:val="0092143E"/>
    <w:rsid w:val="0092597F"/>
    <w:rsid w:val="009271FD"/>
    <w:rsid w:val="00927212"/>
    <w:rsid w:val="00933B28"/>
    <w:rsid w:val="00934C83"/>
    <w:rsid w:val="00935B90"/>
    <w:rsid w:val="0094319C"/>
    <w:rsid w:val="009457D6"/>
    <w:rsid w:val="009472FE"/>
    <w:rsid w:val="00951146"/>
    <w:rsid w:val="00951B4B"/>
    <w:rsid w:val="00953AB1"/>
    <w:rsid w:val="00953BBB"/>
    <w:rsid w:val="00956EF6"/>
    <w:rsid w:val="00964BDB"/>
    <w:rsid w:val="00965F77"/>
    <w:rsid w:val="009669FC"/>
    <w:rsid w:val="00974FA5"/>
    <w:rsid w:val="00975CD8"/>
    <w:rsid w:val="009769B2"/>
    <w:rsid w:val="00977E38"/>
    <w:rsid w:val="00982190"/>
    <w:rsid w:val="0098297B"/>
    <w:rsid w:val="00985BA9"/>
    <w:rsid w:val="00985BB2"/>
    <w:rsid w:val="009864BB"/>
    <w:rsid w:val="0098709E"/>
    <w:rsid w:val="00987A9F"/>
    <w:rsid w:val="00992081"/>
    <w:rsid w:val="00992A90"/>
    <w:rsid w:val="009A5EB7"/>
    <w:rsid w:val="009B1570"/>
    <w:rsid w:val="009B16EB"/>
    <w:rsid w:val="009C0D48"/>
    <w:rsid w:val="009C0FE6"/>
    <w:rsid w:val="009C120F"/>
    <w:rsid w:val="009C4107"/>
    <w:rsid w:val="009E058B"/>
    <w:rsid w:val="009E14D5"/>
    <w:rsid w:val="009E38EA"/>
    <w:rsid w:val="009E7659"/>
    <w:rsid w:val="009E7F75"/>
    <w:rsid w:val="009F101F"/>
    <w:rsid w:val="009F711F"/>
    <w:rsid w:val="00A03B97"/>
    <w:rsid w:val="00A047D0"/>
    <w:rsid w:val="00A07EF8"/>
    <w:rsid w:val="00A11B05"/>
    <w:rsid w:val="00A120FA"/>
    <w:rsid w:val="00A16B13"/>
    <w:rsid w:val="00A211C8"/>
    <w:rsid w:val="00A21E30"/>
    <w:rsid w:val="00A3105F"/>
    <w:rsid w:val="00A31349"/>
    <w:rsid w:val="00A32AF4"/>
    <w:rsid w:val="00A3350B"/>
    <w:rsid w:val="00A33656"/>
    <w:rsid w:val="00A34913"/>
    <w:rsid w:val="00A411C9"/>
    <w:rsid w:val="00A41D7D"/>
    <w:rsid w:val="00A44582"/>
    <w:rsid w:val="00A46498"/>
    <w:rsid w:val="00A55D5B"/>
    <w:rsid w:val="00A57B66"/>
    <w:rsid w:val="00A60045"/>
    <w:rsid w:val="00A622EE"/>
    <w:rsid w:val="00A656F7"/>
    <w:rsid w:val="00A6739C"/>
    <w:rsid w:val="00A7172B"/>
    <w:rsid w:val="00A739E9"/>
    <w:rsid w:val="00A740D9"/>
    <w:rsid w:val="00A7636F"/>
    <w:rsid w:val="00A7697F"/>
    <w:rsid w:val="00A76EE3"/>
    <w:rsid w:val="00A77E62"/>
    <w:rsid w:val="00A77F14"/>
    <w:rsid w:val="00A873FD"/>
    <w:rsid w:val="00A916B8"/>
    <w:rsid w:val="00A9233A"/>
    <w:rsid w:val="00A928DA"/>
    <w:rsid w:val="00A92A3B"/>
    <w:rsid w:val="00A945EF"/>
    <w:rsid w:val="00A9658D"/>
    <w:rsid w:val="00A96AFC"/>
    <w:rsid w:val="00AA0244"/>
    <w:rsid w:val="00AA0E40"/>
    <w:rsid w:val="00AA18A8"/>
    <w:rsid w:val="00AA62D3"/>
    <w:rsid w:val="00AA68E8"/>
    <w:rsid w:val="00AC0EA3"/>
    <w:rsid w:val="00AC2206"/>
    <w:rsid w:val="00AC45E0"/>
    <w:rsid w:val="00AE128D"/>
    <w:rsid w:val="00AE1BC7"/>
    <w:rsid w:val="00AE30D9"/>
    <w:rsid w:val="00AE60D4"/>
    <w:rsid w:val="00AE761D"/>
    <w:rsid w:val="00AF21FA"/>
    <w:rsid w:val="00AF506D"/>
    <w:rsid w:val="00B00789"/>
    <w:rsid w:val="00B019EC"/>
    <w:rsid w:val="00B04E6E"/>
    <w:rsid w:val="00B051F5"/>
    <w:rsid w:val="00B11358"/>
    <w:rsid w:val="00B134D3"/>
    <w:rsid w:val="00B20B65"/>
    <w:rsid w:val="00B23ADE"/>
    <w:rsid w:val="00B251E9"/>
    <w:rsid w:val="00B3381F"/>
    <w:rsid w:val="00B361F5"/>
    <w:rsid w:val="00B40880"/>
    <w:rsid w:val="00B40AE0"/>
    <w:rsid w:val="00B419CC"/>
    <w:rsid w:val="00B41D56"/>
    <w:rsid w:val="00B44654"/>
    <w:rsid w:val="00B4527A"/>
    <w:rsid w:val="00B454BB"/>
    <w:rsid w:val="00B457FA"/>
    <w:rsid w:val="00B47D68"/>
    <w:rsid w:val="00B513AF"/>
    <w:rsid w:val="00B51A07"/>
    <w:rsid w:val="00B52A13"/>
    <w:rsid w:val="00B53CDE"/>
    <w:rsid w:val="00B554A8"/>
    <w:rsid w:val="00B67B53"/>
    <w:rsid w:val="00B70463"/>
    <w:rsid w:val="00B72E90"/>
    <w:rsid w:val="00B80594"/>
    <w:rsid w:val="00B91C77"/>
    <w:rsid w:val="00BA6ECA"/>
    <w:rsid w:val="00BB0950"/>
    <w:rsid w:val="00BB4CF8"/>
    <w:rsid w:val="00BB7621"/>
    <w:rsid w:val="00BC2FA3"/>
    <w:rsid w:val="00BC31F4"/>
    <w:rsid w:val="00BC358B"/>
    <w:rsid w:val="00BC35AC"/>
    <w:rsid w:val="00BC7011"/>
    <w:rsid w:val="00BD041E"/>
    <w:rsid w:val="00BD124E"/>
    <w:rsid w:val="00BD16C7"/>
    <w:rsid w:val="00BD1869"/>
    <w:rsid w:val="00BD4C67"/>
    <w:rsid w:val="00BD6302"/>
    <w:rsid w:val="00BD68CD"/>
    <w:rsid w:val="00BE1AD5"/>
    <w:rsid w:val="00BE3BAD"/>
    <w:rsid w:val="00BE3CF1"/>
    <w:rsid w:val="00BE495A"/>
    <w:rsid w:val="00BE57EF"/>
    <w:rsid w:val="00BF2975"/>
    <w:rsid w:val="00BF3811"/>
    <w:rsid w:val="00C00F7C"/>
    <w:rsid w:val="00C06613"/>
    <w:rsid w:val="00C12E49"/>
    <w:rsid w:val="00C14AF8"/>
    <w:rsid w:val="00C21A30"/>
    <w:rsid w:val="00C32ABB"/>
    <w:rsid w:val="00C42758"/>
    <w:rsid w:val="00C461C0"/>
    <w:rsid w:val="00C5171A"/>
    <w:rsid w:val="00C66D93"/>
    <w:rsid w:val="00C73CB1"/>
    <w:rsid w:val="00C73DCF"/>
    <w:rsid w:val="00C7451C"/>
    <w:rsid w:val="00C74C8A"/>
    <w:rsid w:val="00C74F43"/>
    <w:rsid w:val="00C76C86"/>
    <w:rsid w:val="00C77D08"/>
    <w:rsid w:val="00C80D38"/>
    <w:rsid w:val="00C84084"/>
    <w:rsid w:val="00C9287D"/>
    <w:rsid w:val="00C978FA"/>
    <w:rsid w:val="00CA1A6E"/>
    <w:rsid w:val="00CA28BE"/>
    <w:rsid w:val="00CA3567"/>
    <w:rsid w:val="00CA7750"/>
    <w:rsid w:val="00CA7AA4"/>
    <w:rsid w:val="00CB0620"/>
    <w:rsid w:val="00CB4B2E"/>
    <w:rsid w:val="00CC14FF"/>
    <w:rsid w:val="00CD3200"/>
    <w:rsid w:val="00CD7A91"/>
    <w:rsid w:val="00CE1357"/>
    <w:rsid w:val="00CE220E"/>
    <w:rsid w:val="00CE35F1"/>
    <w:rsid w:val="00CE750D"/>
    <w:rsid w:val="00CF375B"/>
    <w:rsid w:val="00CF3F17"/>
    <w:rsid w:val="00D031A8"/>
    <w:rsid w:val="00D04318"/>
    <w:rsid w:val="00D04BE0"/>
    <w:rsid w:val="00D10046"/>
    <w:rsid w:val="00D14D62"/>
    <w:rsid w:val="00D22F0A"/>
    <w:rsid w:val="00D25F17"/>
    <w:rsid w:val="00D277A4"/>
    <w:rsid w:val="00D32793"/>
    <w:rsid w:val="00D327C5"/>
    <w:rsid w:val="00D33088"/>
    <w:rsid w:val="00D333DE"/>
    <w:rsid w:val="00D37908"/>
    <w:rsid w:val="00D447D8"/>
    <w:rsid w:val="00D44802"/>
    <w:rsid w:val="00D51FE3"/>
    <w:rsid w:val="00D55DF5"/>
    <w:rsid w:val="00D62A82"/>
    <w:rsid w:val="00D63326"/>
    <w:rsid w:val="00D707E2"/>
    <w:rsid w:val="00D72238"/>
    <w:rsid w:val="00D73EDD"/>
    <w:rsid w:val="00D74AE9"/>
    <w:rsid w:val="00D755EC"/>
    <w:rsid w:val="00D7619C"/>
    <w:rsid w:val="00D836EE"/>
    <w:rsid w:val="00D83B6F"/>
    <w:rsid w:val="00D8477E"/>
    <w:rsid w:val="00D86202"/>
    <w:rsid w:val="00D87D36"/>
    <w:rsid w:val="00D904BD"/>
    <w:rsid w:val="00D90976"/>
    <w:rsid w:val="00D93165"/>
    <w:rsid w:val="00D94B8D"/>
    <w:rsid w:val="00D96C8B"/>
    <w:rsid w:val="00D96E99"/>
    <w:rsid w:val="00DA3CC7"/>
    <w:rsid w:val="00DA3F51"/>
    <w:rsid w:val="00DA5FB4"/>
    <w:rsid w:val="00DA68E9"/>
    <w:rsid w:val="00DB430C"/>
    <w:rsid w:val="00DC68AD"/>
    <w:rsid w:val="00DC6D2C"/>
    <w:rsid w:val="00DD3D6E"/>
    <w:rsid w:val="00DD3DDC"/>
    <w:rsid w:val="00DE0020"/>
    <w:rsid w:val="00DE007B"/>
    <w:rsid w:val="00DF1CF5"/>
    <w:rsid w:val="00DF25B9"/>
    <w:rsid w:val="00DF3AFC"/>
    <w:rsid w:val="00DF4437"/>
    <w:rsid w:val="00E01D21"/>
    <w:rsid w:val="00E02C8B"/>
    <w:rsid w:val="00E03247"/>
    <w:rsid w:val="00E14D5A"/>
    <w:rsid w:val="00E30857"/>
    <w:rsid w:val="00E355A4"/>
    <w:rsid w:val="00E37C1F"/>
    <w:rsid w:val="00E434E3"/>
    <w:rsid w:val="00E50B70"/>
    <w:rsid w:val="00E5101D"/>
    <w:rsid w:val="00E52FAD"/>
    <w:rsid w:val="00E56985"/>
    <w:rsid w:val="00E60B24"/>
    <w:rsid w:val="00E60D51"/>
    <w:rsid w:val="00E74A3B"/>
    <w:rsid w:val="00E7538E"/>
    <w:rsid w:val="00E81F4C"/>
    <w:rsid w:val="00E854D0"/>
    <w:rsid w:val="00E91B13"/>
    <w:rsid w:val="00E96136"/>
    <w:rsid w:val="00E97655"/>
    <w:rsid w:val="00EA70CC"/>
    <w:rsid w:val="00EB038D"/>
    <w:rsid w:val="00EB1014"/>
    <w:rsid w:val="00EB16FD"/>
    <w:rsid w:val="00EB2D81"/>
    <w:rsid w:val="00EB62BD"/>
    <w:rsid w:val="00EB77E6"/>
    <w:rsid w:val="00EC1212"/>
    <w:rsid w:val="00EC1F69"/>
    <w:rsid w:val="00EC2F45"/>
    <w:rsid w:val="00EC2FF6"/>
    <w:rsid w:val="00EC4FDC"/>
    <w:rsid w:val="00EC5D54"/>
    <w:rsid w:val="00ED3248"/>
    <w:rsid w:val="00EE4AED"/>
    <w:rsid w:val="00EE5274"/>
    <w:rsid w:val="00EE6555"/>
    <w:rsid w:val="00EF2766"/>
    <w:rsid w:val="00EF6E85"/>
    <w:rsid w:val="00F0109D"/>
    <w:rsid w:val="00F0121D"/>
    <w:rsid w:val="00F0146B"/>
    <w:rsid w:val="00F030EB"/>
    <w:rsid w:val="00F04489"/>
    <w:rsid w:val="00F04BD3"/>
    <w:rsid w:val="00F13B5D"/>
    <w:rsid w:val="00F15C98"/>
    <w:rsid w:val="00F208DE"/>
    <w:rsid w:val="00F328C8"/>
    <w:rsid w:val="00F4251E"/>
    <w:rsid w:val="00F42661"/>
    <w:rsid w:val="00F43E11"/>
    <w:rsid w:val="00F4474E"/>
    <w:rsid w:val="00F46446"/>
    <w:rsid w:val="00F55238"/>
    <w:rsid w:val="00F56AA1"/>
    <w:rsid w:val="00F57D3F"/>
    <w:rsid w:val="00F644EF"/>
    <w:rsid w:val="00F70023"/>
    <w:rsid w:val="00F7088F"/>
    <w:rsid w:val="00F729AF"/>
    <w:rsid w:val="00F8297C"/>
    <w:rsid w:val="00F82DD6"/>
    <w:rsid w:val="00F8365A"/>
    <w:rsid w:val="00F85F88"/>
    <w:rsid w:val="00F93433"/>
    <w:rsid w:val="00F97F57"/>
    <w:rsid w:val="00FA0688"/>
    <w:rsid w:val="00FA39E0"/>
    <w:rsid w:val="00FA4A98"/>
    <w:rsid w:val="00FB0BDD"/>
    <w:rsid w:val="00FB17F4"/>
    <w:rsid w:val="00FB2B24"/>
    <w:rsid w:val="00FB68B2"/>
    <w:rsid w:val="00FB7C86"/>
    <w:rsid w:val="00FC010B"/>
    <w:rsid w:val="00FC25C7"/>
    <w:rsid w:val="00FD45B5"/>
    <w:rsid w:val="00FD5D9D"/>
    <w:rsid w:val="00FD7127"/>
    <w:rsid w:val="00FE2DD3"/>
    <w:rsid w:val="00FE3951"/>
    <w:rsid w:val="00FE4515"/>
    <w:rsid w:val="00FF2597"/>
    <w:rsid w:val="00FF4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24C5E53"/>
  <w15:docId w15:val="{8EF3DEB7-E0E2-4B8C-BBAE-974C4AFA3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23B5"/>
    <w:pPr>
      <w:spacing w:after="80"/>
    </w:pPr>
    <w:rPr>
      <w:rFonts w:ascii="Arial" w:hAnsi="Arial"/>
      <w:sz w:val="20"/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300343"/>
    <w:pPr>
      <w:keepNext/>
      <w:keepLines/>
      <w:pageBreakBefore/>
      <w:spacing w:line="240" w:lineRule="auto"/>
      <w:outlineLvl w:val="0"/>
    </w:pPr>
    <w:rPr>
      <w:rFonts w:eastAsiaTheme="majorEastAsia" w:cstheme="majorBidi"/>
      <w:b/>
      <w:caps/>
      <w:color w:val="97D700"/>
      <w:sz w:val="40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00343"/>
    <w:pPr>
      <w:keepNext/>
      <w:keepLines/>
      <w:spacing w:before="400" w:line="240" w:lineRule="auto"/>
      <w:outlineLvl w:val="1"/>
    </w:pPr>
    <w:rPr>
      <w:rFonts w:eastAsiaTheme="majorEastAsia" w:cstheme="majorBidi"/>
      <w:b/>
      <w:caps/>
      <w:color w:val="000000" w:themeColor="text1"/>
      <w:sz w:val="32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B1320"/>
    <w:pPr>
      <w:keepNext/>
      <w:keepLines/>
      <w:spacing w:before="200" w:line="240" w:lineRule="auto"/>
      <w:outlineLvl w:val="2"/>
    </w:pPr>
    <w:rPr>
      <w:rFonts w:eastAsiaTheme="majorEastAsia" w:cstheme="majorBidi"/>
      <w:b/>
      <w:caps/>
      <w:color w:val="000000" w:themeColor="text1"/>
      <w:sz w:val="22"/>
      <w:szCs w:val="24"/>
    </w:rPr>
  </w:style>
  <w:style w:type="paragraph" w:styleId="Ttulo4">
    <w:name w:val="heading 4"/>
    <w:basedOn w:val="Ttulo3"/>
    <w:next w:val="Normal"/>
    <w:link w:val="Ttulo4Char"/>
    <w:uiPriority w:val="9"/>
    <w:unhideWhenUsed/>
    <w:rsid w:val="00BE57EF"/>
    <w:pPr>
      <w:outlineLvl w:val="3"/>
    </w:pPr>
  </w:style>
  <w:style w:type="paragraph" w:styleId="Ttulo5">
    <w:name w:val="heading 5"/>
    <w:basedOn w:val="Ttulo4"/>
    <w:next w:val="Normal"/>
    <w:link w:val="Ttulo5Char"/>
    <w:uiPriority w:val="9"/>
    <w:unhideWhenUsed/>
    <w:qFormat/>
    <w:rsid w:val="00BE57EF"/>
    <w:pPr>
      <w:outlineLvl w:val="4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tulodoLivro">
    <w:name w:val="Book Title"/>
    <w:basedOn w:val="Fontepargpadro"/>
    <w:uiPriority w:val="33"/>
    <w:rsid w:val="003133A3"/>
    <w:rPr>
      <w:b/>
      <w:bCs/>
      <w:i/>
      <w:iCs/>
      <w:spacing w:val="5"/>
    </w:rPr>
  </w:style>
  <w:style w:type="paragraph" w:styleId="Ttulo">
    <w:name w:val="Title"/>
    <w:basedOn w:val="Normal"/>
    <w:next w:val="Normal"/>
    <w:link w:val="TtuloChar"/>
    <w:uiPriority w:val="10"/>
    <w:rsid w:val="001172EF"/>
    <w:pPr>
      <w:spacing w:after="0" w:line="1000" w:lineRule="exact"/>
      <w:contextualSpacing/>
    </w:pPr>
    <w:rPr>
      <w:rFonts w:eastAsiaTheme="majorEastAsia" w:cstheme="majorBidi"/>
      <w:b/>
      <w:caps/>
      <w:color w:val="FFFFFF" w:themeColor="background1"/>
      <w:spacing w:val="-10"/>
      <w:kern w:val="28"/>
      <w:sz w:val="108"/>
      <w:szCs w:val="56"/>
      <w:lang w:val="en-AU"/>
    </w:rPr>
  </w:style>
  <w:style w:type="character" w:customStyle="1" w:styleId="TtuloChar">
    <w:name w:val="Título Char"/>
    <w:basedOn w:val="Fontepargpadro"/>
    <w:link w:val="Ttulo"/>
    <w:uiPriority w:val="10"/>
    <w:rsid w:val="001172EF"/>
    <w:rPr>
      <w:rFonts w:ascii="Frutiger LT Com 45 Light" w:eastAsiaTheme="majorEastAsia" w:hAnsi="Frutiger LT Com 45 Light" w:cstheme="majorBidi"/>
      <w:b/>
      <w:caps/>
      <w:color w:val="FFFFFF" w:themeColor="background1"/>
      <w:spacing w:val="-10"/>
      <w:kern w:val="28"/>
      <w:sz w:val="108"/>
      <w:szCs w:val="56"/>
      <w:lang w:val="en-AU"/>
    </w:rPr>
  </w:style>
  <w:style w:type="character" w:customStyle="1" w:styleId="Ttulo1Char">
    <w:name w:val="Título 1 Char"/>
    <w:basedOn w:val="Fontepargpadro"/>
    <w:link w:val="Ttulo1"/>
    <w:uiPriority w:val="9"/>
    <w:rsid w:val="00300343"/>
    <w:rPr>
      <w:rFonts w:ascii="Frutiger LT Com 45 Light" w:eastAsiaTheme="majorEastAsia" w:hAnsi="Frutiger LT Com 45 Light" w:cstheme="majorBidi"/>
      <w:b/>
      <w:caps/>
      <w:color w:val="97D700"/>
      <w:sz w:val="40"/>
      <w:szCs w:val="32"/>
    </w:rPr>
  </w:style>
  <w:style w:type="paragraph" w:styleId="Cabealho">
    <w:name w:val="header"/>
    <w:basedOn w:val="Normal"/>
    <w:link w:val="CabealhoChar"/>
    <w:uiPriority w:val="99"/>
    <w:unhideWhenUsed/>
    <w:rsid w:val="00A77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77E62"/>
  </w:style>
  <w:style w:type="paragraph" w:styleId="Rodap">
    <w:name w:val="footer"/>
    <w:basedOn w:val="Normal"/>
    <w:link w:val="RodapChar"/>
    <w:uiPriority w:val="99"/>
    <w:unhideWhenUsed/>
    <w:rsid w:val="00300343"/>
    <w:pPr>
      <w:tabs>
        <w:tab w:val="center" w:pos="4513"/>
        <w:tab w:val="right" w:pos="9026"/>
      </w:tabs>
      <w:spacing w:after="0" w:line="240" w:lineRule="auto"/>
    </w:pPr>
    <w:rPr>
      <w:sz w:val="14"/>
    </w:rPr>
  </w:style>
  <w:style w:type="character" w:customStyle="1" w:styleId="RodapChar">
    <w:name w:val="Rodapé Char"/>
    <w:basedOn w:val="Fontepargpadro"/>
    <w:link w:val="Rodap"/>
    <w:uiPriority w:val="99"/>
    <w:rsid w:val="00300343"/>
    <w:rPr>
      <w:rFonts w:ascii="Frutiger LT Com 45 Light" w:hAnsi="Frutiger LT Com 45 Light"/>
      <w:sz w:val="14"/>
    </w:rPr>
  </w:style>
  <w:style w:type="paragraph" w:styleId="Subttulo">
    <w:name w:val="Subtitle"/>
    <w:basedOn w:val="Normal"/>
    <w:next w:val="Normal"/>
    <w:link w:val="SubttuloChar"/>
    <w:qFormat/>
    <w:rsid w:val="00BD124E"/>
    <w:pPr>
      <w:numPr>
        <w:ilvl w:val="1"/>
      </w:numPr>
      <w:spacing w:after="0" w:line="720" w:lineRule="exact"/>
    </w:pPr>
    <w:rPr>
      <w:rFonts w:eastAsiaTheme="minorEastAsia"/>
      <w:color w:val="00594F"/>
      <w:spacing w:val="15"/>
      <w:sz w:val="64"/>
      <w:szCs w:val="64"/>
      <w:lang w:val="en-AU"/>
    </w:rPr>
  </w:style>
  <w:style w:type="character" w:customStyle="1" w:styleId="SubttuloChar">
    <w:name w:val="Subtítulo Char"/>
    <w:basedOn w:val="Fontepargpadro"/>
    <w:link w:val="Subttulo"/>
    <w:rsid w:val="00BD124E"/>
    <w:rPr>
      <w:rFonts w:ascii="Frutiger LT Com 45 Light" w:eastAsiaTheme="minorEastAsia" w:hAnsi="Frutiger LT Com 45 Light"/>
      <w:color w:val="00594F"/>
      <w:spacing w:val="15"/>
      <w:sz w:val="64"/>
      <w:szCs w:val="64"/>
      <w:lang w:val="en-AU"/>
    </w:rPr>
  </w:style>
  <w:style w:type="character" w:customStyle="1" w:styleId="Ttulo2Char">
    <w:name w:val="Título 2 Char"/>
    <w:basedOn w:val="Fontepargpadro"/>
    <w:link w:val="Ttulo2"/>
    <w:uiPriority w:val="9"/>
    <w:rsid w:val="00300343"/>
    <w:rPr>
      <w:rFonts w:ascii="Frutiger LT Com 45 Light" w:eastAsiaTheme="majorEastAsia" w:hAnsi="Frutiger LT Com 45 Light" w:cstheme="majorBidi"/>
      <w:b/>
      <w:caps/>
      <w:color w:val="000000" w:themeColor="text1"/>
      <w:sz w:val="32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2B1320"/>
    <w:rPr>
      <w:rFonts w:ascii="Frutiger LT Com 45 Light" w:eastAsiaTheme="majorEastAsia" w:hAnsi="Frutiger LT Com 45 Light" w:cstheme="majorBidi"/>
      <w:b/>
      <w:caps/>
      <w:color w:val="000000" w:themeColor="text1"/>
      <w:szCs w:val="24"/>
    </w:rPr>
  </w:style>
  <w:style w:type="table" w:styleId="Tabelacomgrade">
    <w:name w:val="Table Grid"/>
    <w:basedOn w:val="Tabelanormal"/>
    <w:uiPriority w:val="39"/>
    <w:rsid w:val="00F700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462C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62CB3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link w:val="PargrafodaListaChar"/>
    <w:uiPriority w:val="34"/>
    <w:qFormat/>
    <w:rsid w:val="007F212B"/>
    <w:pPr>
      <w:ind w:left="720"/>
      <w:contextualSpacing/>
    </w:pPr>
  </w:style>
  <w:style w:type="table" w:customStyle="1" w:styleId="TableGridLight1">
    <w:name w:val="Table Grid Light1"/>
    <w:basedOn w:val="Tabelanormal"/>
    <w:uiPriority w:val="40"/>
    <w:rsid w:val="00D333DE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WSI-Table">
    <w:name w:val="WSI - Table"/>
    <w:basedOn w:val="Tabelanormal"/>
    <w:uiPriority w:val="99"/>
    <w:rsid w:val="00BD124E"/>
    <w:pPr>
      <w:spacing w:after="0" w:line="240" w:lineRule="auto"/>
    </w:pPr>
    <w:rPr>
      <w:rFonts w:ascii="Frutiger LT Com 45 Light" w:hAnsi="Frutiger LT Com 45 Light"/>
      <w:color w:val="000000" w:themeColor="text1"/>
      <w:sz w:val="20"/>
    </w:rPr>
    <w:tblPr>
      <w:tblInd w:w="0" w:type="dxa"/>
      <w:tblBorders>
        <w:top w:val="single" w:sz="8" w:space="0" w:color="97D700"/>
        <w:left w:val="single" w:sz="8" w:space="0" w:color="97D700"/>
        <w:bottom w:val="single" w:sz="8" w:space="0" w:color="97D700"/>
        <w:right w:val="single" w:sz="8" w:space="0" w:color="97D700"/>
        <w:insideH w:val="single" w:sz="8" w:space="0" w:color="97D700"/>
        <w:insideV w:val="single" w:sz="8" w:space="0" w:color="97D700"/>
      </w:tblBorders>
      <w:tblCellMar>
        <w:top w:w="57" w:type="dxa"/>
        <w:left w:w="142" w:type="dxa"/>
        <w:bottom w:w="57" w:type="dxa"/>
        <w:right w:w="142" w:type="dxa"/>
      </w:tblCellMar>
    </w:tblPr>
    <w:tcPr>
      <w:shd w:val="clear" w:color="auto" w:fill="FFFFFF" w:themeFill="background1"/>
    </w:tcPr>
    <w:tblStylePr w:type="firstRow">
      <w:pPr>
        <w:wordWrap/>
        <w:spacing w:beforeLines="0" w:before="0" w:beforeAutospacing="0" w:afterLines="0" w:after="0" w:afterAutospacing="0"/>
      </w:pPr>
      <w:rPr>
        <w:rFonts w:ascii="Frutiger LT Com 45 Light" w:hAnsi="Frutiger LT Com 45 Light"/>
        <w:b/>
        <w:i w:val="0"/>
        <w:caps/>
        <w:smallCaps w:val="0"/>
        <w:color w:val="FFFFFF" w:themeColor="background1"/>
        <w:sz w:val="20"/>
      </w:rPr>
      <w:tblPr/>
      <w:tcPr>
        <w:shd w:val="clear" w:color="auto" w:fill="97D700"/>
      </w:tcPr>
    </w:tblStylePr>
  </w:style>
  <w:style w:type="numbering" w:customStyle="1" w:styleId="ListNumbers">
    <w:name w:val="ListNumbers"/>
    <w:uiPriority w:val="99"/>
    <w:rsid w:val="00EF6E85"/>
    <w:pPr>
      <w:numPr>
        <w:numId w:val="16"/>
      </w:numPr>
    </w:pPr>
  </w:style>
  <w:style w:type="paragraph" w:styleId="Numerada4">
    <w:name w:val="List Number 4"/>
    <w:basedOn w:val="Normal"/>
    <w:uiPriority w:val="99"/>
    <w:semiHidden/>
    <w:unhideWhenUsed/>
    <w:rsid w:val="00D04BE0"/>
    <w:pPr>
      <w:numPr>
        <w:numId w:val="9"/>
      </w:numPr>
      <w:ind w:left="1208" w:hanging="357"/>
      <w:contextualSpacing/>
    </w:pPr>
  </w:style>
  <w:style w:type="character" w:styleId="Hyperlink">
    <w:name w:val="Hyperlink"/>
    <w:basedOn w:val="Fontepargpadro"/>
    <w:uiPriority w:val="99"/>
    <w:unhideWhenUsed/>
    <w:rsid w:val="00F729AF"/>
    <w:rPr>
      <w:color w:val="0563C1" w:themeColor="hyperlink"/>
      <w:u w:val="single"/>
    </w:rPr>
  </w:style>
  <w:style w:type="numbering" w:customStyle="1" w:styleId="ListBullets">
    <w:name w:val="ListBullets"/>
    <w:uiPriority w:val="99"/>
    <w:rsid w:val="001A554B"/>
    <w:pPr>
      <w:numPr>
        <w:numId w:val="15"/>
      </w:numPr>
    </w:pPr>
  </w:style>
  <w:style w:type="paragraph" w:styleId="Numerada">
    <w:name w:val="List Number"/>
    <w:basedOn w:val="Normal"/>
    <w:uiPriority w:val="99"/>
    <w:unhideWhenUsed/>
    <w:qFormat/>
    <w:rsid w:val="00D04BE0"/>
    <w:pPr>
      <w:numPr>
        <w:numId w:val="16"/>
      </w:numPr>
      <w:contextualSpacing/>
    </w:pPr>
  </w:style>
  <w:style w:type="paragraph" w:styleId="Commarcadores">
    <w:name w:val="List Bullet"/>
    <w:basedOn w:val="Normal"/>
    <w:uiPriority w:val="99"/>
    <w:unhideWhenUsed/>
    <w:qFormat/>
    <w:rsid w:val="008429C5"/>
    <w:pPr>
      <w:numPr>
        <w:numId w:val="15"/>
      </w:numPr>
      <w:contextualSpacing/>
    </w:pPr>
  </w:style>
  <w:style w:type="paragraph" w:styleId="Commarcadores2">
    <w:name w:val="List Bullet 2"/>
    <w:basedOn w:val="Normal"/>
    <w:uiPriority w:val="99"/>
    <w:unhideWhenUsed/>
    <w:rsid w:val="00192D2B"/>
    <w:pPr>
      <w:numPr>
        <w:ilvl w:val="1"/>
        <w:numId w:val="15"/>
      </w:numPr>
      <w:contextualSpacing/>
    </w:pPr>
  </w:style>
  <w:style w:type="paragraph" w:styleId="Commarcadores3">
    <w:name w:val="List Bullet 3"/>
    <w:basedOn w:val="Normal"/>
    <w:uiPriority w:val="99"/>
    <w:unhideWhenUsed/>
    <w:rsid w:val="00192D2B"/>
    <w:pPr>
      <w:numPr>
        <w:ilvl w:val="2"/>
        <w:numId w:val="15"/>
      </w:numPr>
      <w:ind w:left="851"/>
      <w:contextualSpacing/>
    </w:pPr>
  </w:style>
  <w:style w:type="paragraph" w:styleId="Commarcadores4">
    <w:name w:val="List Bullet 4"/>
    <w:basedOn w:val="Normal"/>
    <w:uiPriority w:val="99"/>
    <w:unhideWhenUsed/>
    <w:rsid w:val="008429C5"/>
    <w:pPr>
      <w:numPr>
        <w:ilvl w:val="3"/>
        <w:numId w:val="15"/>
      </w:numPr>
      <w:ind w:left="1135"/>
      <w:contextualSpacing/>
    </w:pPr>
  </w:style>
  <w:style w:type="paragraph" w:styleId="Commarcadores5">
    <w:name w:val="List Bullet 5"/>
    <w:basedOn w:val="Normal"/>
    <w:uiPriority w:val="99"/>
    <w:unhideWhenUsed/>
    <w:rsid w:val="008429C5"/>
    <w:pPr>
      <w:numPr>
        <w:ilvl w:val="4"/>
        <w:numId w:val="15"/>
      </w:numPr>
      <w:ind w:left="1418"/>
      <w:contextualSpacing/>
    </w:pPr>
  </w:style>
  <w:style w:type="paragraph" w:styleId="Numerada2">
    <w:name w:val="List Number 2"/>
    <w:basedOn w:val="Normal"/>
    <w:uiPriority w:val="99"/>
    <w:unhideWhenUsed/>
    <w:rsid w:val="00D04BE0"/>
    <w:pPr>
      <w:numPr>
        <w:ilvl w:val="1"/>
        <w:numId w:val="16"/>
      </w:numPr>
      <w:contextualSpacing/>
    </w:pPr>
  </w:style>
  <w:style w:type="paragraph" w:styleId="Numerada3">
    <w:name w:val="List Number 3"/>
    <w:basedOn w:val="Normal"/>
    <w:uiPriority w:val="99"/>
    <w:unhideWhenUsed/>
    <w:rsid w:val="00D04BE0"/>
    <w:pPr>
      <w:numPr>
        <w:ilvl w:val="2"/>
        <w:numId w:val="16"/>
      </w:numPr>
      <w:ind w:left="851"/>
      <w:contextualSpacing/>
    </w:pPr>
  </w:style>
  <w:style w:type="paragraph" w:styleId="Numerada5">
    <w:name w:val="List Number 5"/>
    <w:basedOn w:val="Normal"/>
    <w:uiPriority w:val="99"/>
    <w:semiHidden/>
    <w:unhideWhenUsed/>
    <w:rsid w:val="00D04BE0"/>
    <w:pPr>
      <w:numPr>
        <w:numId w:val="10"/>
      </w:numPr>
      <w:ind w:left="1491" w:hanging="357"/>
      <w:contextualSpacing/>
    </w:p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03526B"/>
    <w:pPr>
      <w:spacing w:line="240" w:lineRule="auto"/>
      <w:contextualSpacing/>
    </w:pPr>
    <w:rPr>
      <w:sz w:val="16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03526B"/>
    <w:rPr>
      <w:rFonts w:ascii="Frutiger LT Com 45 Light" w:hAnsi="Frutiger LT Com 45 Light"/>
      <w:sz w:val="16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03526B"/>
    <w:rPr>
      <w:rFonts w:ascii="Frutiger LT Com 45 Light" w:hAnsi="Frutiger LT Com 45 Light"/>
      <w:b w:val="0"/>
      <w:i w:val="0"/>
      <w:sz w:val="16"/>
      <w:vertAlign w:val="superscript"/>
    </w:rPr>
  </w:style>
  <w:style w:type="paragraph" w:styleId="Sumrio2">
    <w:name w:val="toc 2"/>
    <w:basedOn w:val="Normal"/>
    <w:next w:val="Normal"/>
    <w:autoRedefine/>
    <w:uiPriority w:val="39"/>
    <w:unhideWhenUsed/>
    <w:rsid w:val="00FA0688"/>
    <w:pPr>
      <w:numPr>
        <w:ilvl w:val="1"/>
        <w:numId w:val="19"/>
      </w:numPr>
      <w:tabs>
        <w:tab w:val="right" w:leader="dot" w:pos="9628"/>
      </w:tabs>
      <w:spacing w:before="80" w:after="0"/>
      <w:contextualSpacing/>
    </w:pPr>
  </w:style>
  <w:style w:type="paragraph" w:styleId="Sumrio1">
    <w:name w:val="toc 1"/>
    <w:basedOn w:val="Normal"/>
    <w:next w:val="Normal"/>
    <w:autoRedefine/>
    <w:uiPriority w:val="39"/>
    <w:unhideWhenUsed/>
    <w:rsid w:val="00264847"/>
    <w:pPr>
      <w:numPr>
        <w:numId w:val="19"/>
      </w:numPr>
      <w:spacing w:before="120" w:after="0"/>
      <w:contextualSpacing/>
    </w:pPr>
    <w:rPr>
      <w:b/>
      <w:caps/>
    </w:rPr>
  </w:style>
  <w:style w:type="paragraph" w:styleId="Sumrio3">
    <w:name w:val="toc 3"/>
    <w:basedOn w:val="Normal"/>
    <w:next w:val="Normal"/>
    <w:autoRedefine/>
    <w:uiPriority w:val="39"/>
    <w:unhideWhenUsed/>
    <w:rsid w:val="00BE57EF"/>
    <w:pPr>
      <w:numPr>
        <w:ilvl w:val="2"/>
        <w:numId w:val="19"/>
      </w:numPr>
      <w:spacing w:after="0"/>
      <w:contextualSpacing/>
    </w:pPr>
    <w:rPr>
      <w:i/>
      <w:sz w:val="18"/>
    </w:rPr>
  </w:style>
  <w:style w:type="numbering" w:customStyle="1" w:styleId="TOC">
    <w:name w:val="TOC"/>
    <w:uiPriority w:val="99"/>
    <w:rsid w:val="00264847"/>
    <w:pPr>
      <w:numPr>
        <w:numId w:val="18"/>
      </w:numPr>
    </w:pPr>
  </w:style>
  <w:style w:type="character" w:customStyle="1" w:styleId="Ttulo4Char">
    <w:name w:val="Título 4 Char"/>
    <w:basedOn w:val="Fontepargpadro"/>
    <w:link w:val="Ttulo4"/>
    <w:uiPriority w:val="9"/>
    <w:rsid w:val="00BE57EF"/>
    <w:rPr>
      <w:rFonts w:ascii="Frutiger LT Com 45 Light" w:eastAsiaTheme="majorEastAsia" w:hAnsi="Frutiger LT Com 45 Light" w:cstheme="majorBidi"/>
      <w:b/>
      <w:caps/>
      <w:color w:val="000000" w:themeColor="text1"/>
      <w:szCs w:val="24"/>
    </w:rPr>
  </w:style>
  <w:style w:type="character" w:customStyle="1" w:styleId="Ttulo5Char">
    <w:name w:val="Título 5 Char"/>
    <w:basedOn w:val="Fontepargpadro"/>
    <w:link w:val="Ttulo5"/>
    <w:uiPriority w:val="9"/>
    <w:rsid w:val="00BE57EF"/>
    <w:rPr>
      <w:rFonts w:ascii="Frutiger LT Com 45 Light" w:eastAsiaTheme="majorEastAsia" w:hAnsi="Frutiger LT Com 45 Light" w:cstheme="majorBidi"/>
      <w:b/>
      <w:caps/>
      <w:color w:val="000000" w:themeColor="text1"/>
      <w:szCs w:val="24"/>
    </w:rPr>
  </w:style>
  <w:style w:type="paragraph" w:customStyle="1" w:styleId="ColorfulList-Accent11">
    <w:name w:val="Colorful List - Accent 11"/>
    <w:basedOn w:val="Normal"/>
    <w:qFormat/>
    <w:rsid w:val="00346D78"/>
    <w:pPr>
      <w:suppressAutoHyphens/>
      <w:spacing w:after="200" w:line="276" w:lineRule="auto"/>
      <w:ind w:left="720"/>
      <w:contextualSpacing/>
    </w:pPr>
    <w:rPr>
      <w:rFonts w:ascii="Calibri" w:eastAsia="Calibri" w:hAnsi="Calibri" w:cs="Times New Roman"/>
      <w:sz w:val="22"/>
    </w:rPr>
  </w:style>
  <w:style w:type="character" w:customStyle="1" w:styleId="PargrafodaListaChar">
    <w:name w:val="Parágrafo da Lista Char"/>
    <w:basedOn w:val="Fontepargpadro"/>
    <w:link w:val="PargrafodaLista"/>
    <w:uiPriority w:val="34"/>
    <w:rsid w:val="00BF3811"/>
    <w:rPr>
      <w:rFonts w:ascii="Arial" w:hAnsi="Arial"/>
      <w:sz w:val="20"/>
    </w:rPr>
  </w:style>
  <w:style w:type="character" w:customStyle="1" w:styleId="hps">
    <w:name w:val="hps"/>
    <w:basedOn w:val="Fontepargpadro"/>
    <w:rsid w:val="00EC2F45"/>
  </w:style>
  <w:style w:type="character" w:styleId="HiperlinkVisitado">
    <w:name w:val="FollowedHyperlink"/>
    <w:basedOn w:val="Fontepargpadro"/>
    <w:uiPriority w:val="99"/>
    <w:semiHidden/>
    <w:unhideWhenUsed/>
    <w:rsid w:val="00D031A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772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27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58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88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945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7843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661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41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7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097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416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451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119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264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32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5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2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05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554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1272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329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ordpress.org/download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ordpress.com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ise\Dropbox%20(WS%20Secretariat)\WS\Templates\Focus%20on%20Competitions%20and%20Projects\CAP_doc_cover_v2.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04A85C-B7AA-4F7F-A9C5-EBF98ADA13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CAP_doc_cover_v2.0.dotx</Template>
  <TotalTime>1974</TotalTime>
  <Pages>2</Pages>
  <Words>156</Words>
  <Characters>846</Characters>
  <Application>Microsoft Office Word</Application>
  <DocSecurity>0</DocSecurity>
  <Lines>7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Luise Kuehnel</dc:creator>
  <cp:keywords/>
  <dc:description/>
  <cp:lastModifiedBy>Bruno Medeiros</cp:lastModifiedBy>
  <cp:revision>183</cp:revision>
  <cp:lastPrinted>2014-07-24T16:51:00Z</cp:lastPrinted>
  <dcterms:created xsi:type="dcterms:W3CDTF">2015-08-10T01:05:00Z</dcterms:created>
  <dcterms:modified xsi:type="dcterms:W3CDTF">2017-04-17T14:10:00Z</dcterms:modified>
</cp:coreProperties>
</file>