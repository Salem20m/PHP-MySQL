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24BA3" w14:textId="77777777" w:rsidR="003B5C1B" w:rsidRDefault="003B5C1B" w:rsidP="00E854D0">
      <w:pPr>
        <w:pStyle w:val="Ttulo"/>
        <w:spacing w:line="240" w:lineRule="auto"/>
        <w:rPr>
          <w:lang w:val="en-US"/>
        </w:rPr>
      </w:pPr>
      <w:r>
        <w:rPr>
          <w:lang w:val="en-US"/>
        </w:rPr>
        <w:t>RUSSIA</w:t>
      </w:r>
    </w:p>
    <w:p w14:paraId="54961E0A" w14:textId="581C6ADB" w:rsidR="00706048" w:rsidRPr="004B1D35" w:rsidRDefault="000E234C" w:rsidP="00E854D0">
      <w:pPr>
        <w:pStyle w:val="Ttulo"/>
        <w:spacing w:line="240" w:lineRule="auto"/>
        <w:rPr>
          <w:lang w:val="en-US"/>
        </w:rPr>
      </w:pPr>
      <w:r w:rsidRPr="004B1D35">
        <w:rPr>
          <w:lang w:val="en-US"/>
        </w:rPr>
        <w:t>TRAINING</w:t>
      </w:r>
    </w:p>
    <w:p w14:paraId="1E0B4133" w14:textId="77777777" w:rsidR="00706048" w:rsidRPr="004B1D35" w:rsidRDefault="00706048" w:rsidP="00E854D0">
      <w:pPr>
        <w:spacing w:line="240" w:lineRule="auto"/>
        <w:rPr>
          <w:lang w:val="en-US"/>
        </w:rPr>
      </w:pPr>
    </w:p>
    <w:p w14:paraId="30D0F3A8" w14:textId="77777777" w:rsidR="00706048" w:rsidRPr="004B1D35" w:rsidRDefault="00706048" w:rsidP="00E854D0">
      <w:pPr>
        <w:spacing w:line="240" w:lineRule="auto"/>
        <w:rPr>
          <w:lang w:val="en-US"/>
        </w:rPr>
      </w:pPr>
    </w:p>
    <w:p w14:paraId="5B203B5D" w14:textId="35C362AD" w:rsidR="00706048" w:rsidRPr="004B1D35" w:rsidRDefault="004B1D35" w:rsidP="00E854D0">
      <w:pPr>
        <w:pStyle w:val="Subttulo"/>
        <w:spacing w:line="240" w:lineRule="auto"/>
        <w:rPr>
          <w:lang w:val="en-US"/>
        </w:rPr>
      </w:pPr>
      <w:r>
        <w:rPr>
          <w:lang w:val="en-US"/>
        </w:rPr>
        <w:t>Plugins</w:t>
      </w:r>
      <w:r w:rsidR="00790919">
        <w:rPr>
          <w:lang w:val="en-US"/>
        </w:rPr>
        <w:t xml:space="preserve"> and Widgets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 w:rsidR="000E234C" w:rsidRPr="004B1D35">
        <w:rPr>
          <w:lang w:val="en-US"/>
        </w:rPr>
        <w:t>WordPress</w:t>
      </w:r>
      <w:proofErr w:type="spellEnd"/>
      <w:r w:rsidR="000E234C" w:rsidRPr="004B1D35">
        <w:rPr>
          <w:lang w:val="en-US"/>
        </w:rPr>
        <w:t xml:space="preserve"> </w:t>
      </w:r>
    </w:p>
    <w:p w14:paraId="7E9235A0" w14:textId="77777777" w:rsidR="00706048" w:rsidRPr="004B1D35" w:rsidRDefault="00706048" w:rsidP="00E854D0">
      <w:pPr>
        <w:spacing w:line="240" w:lineRule="auto"/>
        <w:rPr>
          <w:lang w:val="en-US"/>
        </w:rPr>
      </w:pPr>
    </w:p>
    <w:p w14:paraId="4A2028F8" w14:textId="77777777" w:rsidR="00706048" w:rsidRPr="004B1D35" w:rsidRDefault="00706048" w:rsidP="00E854D0">
      <w:pPr>
        <w:spacing w:line="240" w:lineRule="auto"/>
        <w:rPr>
          <w:lang w:val="en-US"/>
        </w:rPr>
      </w:pPr>
    </w:p>
    <w:p w14:paraId="4ED09706" w14:textId="77777777" w:rsidR="00706048" w:rsidRPr="004B1D35" w:rsidRDefault="00706048" w:rsidP="00E854D0">
      <w:pPr>
        <w:spacing w:line="240" w:lineRule="auto"/>
        <w:rPr>
          <w:lang w:val="en-US"/>
        </w:rPr>
      </w:pPr>
    </w:p>
    <w:p w14:paraId="333E8E5B" w14:textId="0FFB1135" w:rsidR="00706048" w:rsidRPr="004B1D35" w:rsidRDefault="000E234C" w:rsidP="00E854D0">
      <w:pPr>
        <w:spacing w:line="240" w:lineRule="auto"/>
        <w:rPr>
          <w:b/>
          <w:sz w:val="28"/>
          <w:szCs w:val="28"/>
          <w:lang w:val="en-US"/>
        </w:rPr>
      </w:pPr>
      <w:r w:rsidRPr="004B1D35">
        <w:rPr>
          <w:b/>
          <w:sz w:val="28"/>
          <w:szCs w:val="28"/>
          <w:lang w:val="en-US"/>
        </w:rPr>
        <w:t>Developed by</w:t>
      </w:r>
      <w:r w:rsidR="00706048" w:rsidRPr="004B1D35">
        <w:rPr>
          <w:b/>
          <w:sz w:val="28"/>
          <w:szCs w:val="28"/>
          <w:lang w:val="en-US"/>
        </w:rPr>
        <w:t>:</w:t>
      </w:r>
    </w:p>
    <w:p w14:paraId="1EF2F95B" w14:textId="4FCB1045" w:rsidR="000342B6" w:rsidRPr="0086665C" w:rsidRDefault="00D707E2" w:rsidP="00E854D0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Bruno </w:t>
      </w:r>
      <w:proofErr w:type="spellStart"/>
      <w:r w:rsidR="003B5C1B">
        <w:rPr>
          <w:color w:val="000000" w:themeColor="text1"/>
          <w:sz w:val="28"/>
          <w:szCs w:val="28"/>
        </w:rPr>
        <w:t>Angelo</w:t>
      </w:r>
      <w:proofErr w:type="spellEnd"/>
      <w:r w:rsidR="003B5C1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Medeiros</w:t>
      </w:r>
      <w:r w:rsidR="003B5C1B">
        <w:rPr>
          <w:color w:val="000000" w:themeColor="text1"/>
          <w:sz w:val="28"/>
          <w:szCs w:val="28"/>
        </w:rPr>
        <w:t xml:space="preserve"> </w:t>
      </w:r>
      <w:proofErr w:type="spellStart"/>
      <w:r w:rsidR="003B5C1B">
        <w:rPr>
          <w:color w:val="000000" w:themeColor="text1"/>
          <w:sz w:val="28"/>
          <w:szCs w:val="28"/>
        </w:rPr>
        <w:t>and</w:t>
      </w:r>
      <w:proofErr w:type="spellEnd"/>
      <w:r w:rsidR="003B5C1B">
        <w:rPr>
          <w:color w:val="000000" w:themeColor="text1"/>
          <w:sz w:val="28"/>
          <w:szCs w:val="28"/>
        </w:rPr>
        <w:t xml:space="preserve"> Giovanni </w:t>
      </w:r>
      <w:proofErr w:type="spellStart"/>
      <w:r w:rsidR="003B5C1B">
        <w:rPr>
          <w:color w:val="000000" w:themeColor="text1"/>
          <w:sz w:val="28"/>
          <w:szCs w:val="28"/>
        </w:rPr>
        <w:t>Kenji</w:t>
      </w:r>
      <w:proofErr w:type="spellEnd"/>
      <w:r w:rsidR="003B5C1B">
        <w:rPr>
          <w:color w:val="000000" w:themeColor="text1"/>
          <w:sz w:val="28"/>
          <w:szCs w:val="28"/>
        </w:rPr>
        <w:t xml:space="preserve"> </w:t>
      </w:r>
      <w:proofErr w:type="spellStart"/>
      <w:r w:rsidR="003B5C1B">
        <w:rPr>
          <w:color w:val="000000" w:themeColor="text1"/>
          <w:sz w:val="28"/>
          <w:szCs w:val="28"/>
        </w:rPr>
        <w:t>Shiroma</w:t>
      </w:r>
      <w:proofErr w:type="spellEnd"/>
    </w:p>
    <w:p w14:paraId="518AE4A1" w14:textId="77777777" w:rsidR="000342B6" w:rsidRPr="0086665C" w:rsidRDefault="000342B6" w:rsidP="00E854D0">
      <w:pPr>
        <w:spacing w:line="240" w:lineRule="auto"/>
        <w:rPr>
          <w:b/>
          <w:bCs/>
          <w:sz w:val="28"/>
          <w:szCs w:val="28"/>
        </w:rPr>
      </w:pPr>
    </w:p>
    <w:p w14:paraId="5BC97FA1" w14:textId="77777777" w:rsidR="00E60B24" w:rsidRPr="0086665C" w:rsidRDefault="00E60B24" w:rsidP="00E854D0">
      <w:pPr>
        <w:spacing w:line="240" w:lineRule="auto"/>
        <w:rPr>
          <w:sz w:val="28"/>
          <w:szCs w:val="28"/>
        </w:rPr>
      </w:pPr>
    </w:p>
    <w:p w14:paraId="5C3229EA" w14:textId="77777777" w:rsidR="00E60B24" w:rsidRPr="0086665C" w:rsidRDefault="00E60B24" w:rsidP="00E854D0">
      <w:pPr>
        <w:spacing w:line="360" w:lineRule="auto"/>
      </w:pPr>
    </w:p>
    <w:p w14:paraId="227F71BF" w14:textId="77777777" w:rsidR="00706048" w:rsidRPr="0086665C" w:rsidRDefault="00706048" w:rsidP="00E854D0">
      <w:pPr>
        <w:spacing w:line="360" w:lineRule="auto"/>
        <w:rPr>
          <w:color w:val="000000" w:themeColor="text1"/>
        </w:rPr>
      </w:pPr>
    </w:p>
    <w:p w14:paraId="5592B6B7" w14:textId="77777777" w:rsidR="00346D78" w:rsidRPr="0086665C" w:rsidRDefault="00346D78" w:rsidP="00E854D0">
      <w:pPr>
        <w:spacing w:line="360" w:lineRule="auto"/>
        <w:rPr>
          <w:color w:val="000000" w:themeColor="text1"/>
          <w:sz w:val="28"/>
          <w:szCs w:val="28"/>
        </w:rPr>
      </w:pPr>
    </w:p>
    <w:p w14:paraId="759C82ED" w14:textId="77777777" w:rsidR="001C2B30" w:rsidRPr="0086665C" w:rsidRDefault="001C2B30" w:rsidP="00E854D0">
      <w:pPr>
        <w:spacing w:line="360" w:lineRule="auto"/>
      </w:pPr>
    </w:p>
    <w:p w14:paraId="1057B16A" w14:textId="77777777" w:rsidR="008827AA" w:rsidRPr="0086665C" w:rsidRDefault="008827AA" w:rsidP="00E854D0">
      <w:pPr>
        <w:spacing w:line="360" w:lineRule="auto"/>
      </w:pPr>
    </w:p>
    <w:p w14:paraId="0F3DF7F7" w14:textId="77777777" w:rsidR="001C2B30" w:rsidRPr="0086665C" w:rsidRDefault="001C2B30" w:rsidP="00E854D0">
      <w:pPr>
        <w:pStyle w:val="Commarcadores"/>
        <w:numPr>
          <w:ilvl w:val="0"/>
          <w:numId w:val="0"/>
        </w:numPr>
        <w:spacing w:line="360" w:lineRule="auto"/>
        <w:ind w:left="284"/>
        <w:sectPr w:rsidR="001C2B30" w:rsidRPr="0086665C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7CE3434B" w14:textId="43CF4109" w:rsidR="001C2B30" w:rsidRDefault="00F43E11" w:rsidP="00416869">
      <w:pPr>
        <w:pStyle w:val="Ttulo2"/>
        <w:spacing w:line="360" w:lineRule="auto"/>
        <w:jc w:val="both"/>
        <w:rPr>
          <w:color w:val="auto"/>
        </w:rPr>
      </w:pPr>
      <w:r>
        <w:rPr>
          <w:color w:val="auto"/>
        </w:rPr>
        <w:lastRenderedPageBreak/>
        <w:t xml:space="preserve">TASK DESCRIPTION </w:t>
      </w:r>
    </w:p>
    <w:p w14:paraId="0CC6C18D" w14:textId="42F0ADC4" w:rsidR="003955C4" w:rsidRPr="00CF2263" w:rsidRDefault="003955C4" w:rsidP="003955C4">
      <w:pPr>
        <w:rPr>
          <w:sz w:val="24"/>
          <w:lang w:val="en-US"/>
        </w:rPr>
      </w:pPr>
      <w:r w:rsidRPr="00CF2263">
        <w:rPr>
          <w:sz w:val="24"/>
          <w:lang w:val="en-US"/>
        </w:rPr>
        <w:t>Your task is</w:t>
      </w:r>
      <w:r w:rsidR="003C3BB6">
        <w:rPr>
          <w:sz w:val="24"/>
          <w:lang w:val="en-US"/>
        </w:rPr>
        <w:t xml:space="preserve"> to</w:t>
      </w:r>
      <w:r w:rsidRPr="00CF2263">
        <w:rPr>
          <w:sz w:val="24"/>
          <w:lang w:val="en-US"/>
        </w:rPr>
        <w:t xml:space="preserve"> create plugins</w:t>
      </w:r>
      <w:r w:rsidR="0050280B">
        <w:rPr>
          <w:sz w:val="24"/>
          <w:lang w:val="en-US"/>
        </w:rPr>
        <w:t xml:space="preserve"> and widgets</w:t>
      </w:r>
      <w:r w:rsidRPr="00CF2263">
        <w:rPr>
          <w:sz w:val="24"/>
          <w:lang w:val="en-US"/>
        </w:rPr>
        <w:t xml:space="preserve"> with the functionalities describe</w:t>
      </w:r>
      <w:r w:rsidR="00C10FE4">
        <w:rPr>
          <w:sz w:val="24"/>
          <w:lang w:val="en-US"/>
        </w:rPr>
        <w:t>d</w:t>
      </w:r>
      <w:r w:rsidRPr="00CF2263">
        <w:rPr>
          <w:sz w:val="24"/>
          <w:lang w:val="en-US"/>
        </w:rPr>
        <w:t xml:space="preserve"> </w:t>
      </w:r>
      <w:r w:rsidR="00F015C5" w:rsidRPr="00CF2263">
        <w:rPr>
          <w:sz w:val="24"/>
          <w:lang w:val="en-US"/>
        </w:rPr>
        <w:t>below</w:t>
      </w:r>
      <w:r w:rsidRPr="00CF2263">
        <w:rPr>
          <w:sz w:val="24"/>
          <w:lang w:val="en-US"/>
        </w:rPr>
        <w:t>:</w:t>
      </w:r>
    </w:p>
    <w:p w14:paraId="0A5EFB59" w14:textId="77777777" w:rsidR="003B23C6" w:rsidRDefault="003B23C6" w:rsidP="003B23C6">
      <w:pPr>
        <w:pStyle w:val="PargrafodaLista"/>
        <w:numPr>
          <w:ilvl w:val="0"/>
          <w:numId w:val="33"/>
        </w:numPr>
        <w:rPr>
          <w:sz w:val="24"/>
          <w:lang w:val="en-US"/>
        </w:rPr>
      </w:pPr>
      <w:r>
        <w:rPr>
          <w:sz w:val="24"/>
          <w:lang w:val="en-US"/>
        </w:rPr>
        <w:t>Custom widgets with configuration</w:t>
      </w:r>
    </w:p>
    <w:p w14:paraId="78DD31D6" w14:textId="77777777" w:rsidR="003B23C6" w:rsidRDefault="003B23C6" w:rsidP="003B23C6">
      <w:pPr>
        <w:pStyle w:val="PargrafodaLista"/>
        <w:numPr>
          <w:ilvl w:val="1"/>
          <w:numId w:val="33"/>
        </w:numPr>
        <w:rPr>
          <w:sz w:val="24"/>
          <w:lang w:val="en-US"/>
        </w:rPr>
      </w:pPr>
      <w:r>
        <w:rPr>
          <w:sz w:val="24"/>
          <w:lang w:val="en-US"/>
        </w:rPr>
        <w:t>Title</w:t>
      </w:r>
    </w:p>
    <w:p w14:paraId="58CDDAE6" w14:textId="77777777" w:rsidR="003B23C6" w:rsidRDefault="003B23C6" w:rsidP="003B23C6">
      <w:pPr>
        <w:pStyle w:val="PargrafodaLista"/>
        <w:numPr>
          <w:ilvl w:val="1"/>
          <w:numId w:val="33"/>
        </w:numPr>
        <w:rPr>
          <w:sz w:val="24"/>
          <w:lang w:val="en-US"/>
        </w:rPr>
      </w:pPr>
      <w:r>
        <w:rPr>
          <w:sz w:val="24"/>
          <w:lang w:val="en-US"/>
        </w:rPr>
        <w:t>Select</w:t>
      </w:r>
    </w:p>
    <w:p w14:paraId="6C5382A4" w14:textId="77777777" w:rsidR="003B23C6" w:rsidRDefault="003B23C6" w:rsidP="003B23C6">
      <w:pPr>
        <w:pStyle w:val="PargrafodaLista"/>
        <w:numPr>
          <w:ilvl w:val="1"/>
          <w:numId w:val="33"/>
        </w:numPr>
        <w:rPr>
          <w:sz w:val="24"/>
          <w:lang w:val="en-US"/>
        </w:rPr>
      </w:pPr>
      <w:r>
        <w:rPr>
          <w:sz w:val="24"/>
          <w:lang w:val="en-US"/>
        </w:rPr>
        <w:t>Checkboxes</w:t>
      </w:r>
    </w:p>
    <w:p w14:paraId="5AC7CCA8" w14:textId="77777777" w:rsidR="003B23C6" w:rsidRDefault="003B23C6" w:rsidP="003B23C6">
      <w:pPr>
        <w:pStyle w:val="PargrafodaLista"/>
        <w:numPr>
          <w:ilvl w:val="1"/>
          <w:numId w:val="33"/>
        </w:numPr>
        <w:rPr>
          <w:sz w:val="24"/>
          <w:lang w:val="en-US"/>
        </w:rPr>
      </w:pPr>
      <w:r>
        <w:rPr>
          <w:sz w:val="24"/>
          <w:lang w:val="en-US"/>
        </w:rPr>
        <w:t>Radio</w:t>
      </w:r>
    </w:p>
    <w:p w14:paraId="21907D11" w14:textId="6024F1AC" w:rsidR="003955C4" w:rsidRDefault="003955C4" w:rsidP="003955C4">
      <w:pPr>
        <w:pStyle w:val="PargrafodaLista"/>
        <w:numPr>
          <w:ilvl w:val="0"/>
          <w:numId w:val="33"/>
        </w:numPr>
        <w:rPr>
          <w:sz w:val="24"/>
          <w:lang w:val="en-US"/>
        </w:rPr>
      </w:pPr>
      <w:r w:rsidRPr="00CF2263">
        <w:rPr>
          <w:sz w:val="24"/>
          <w:lang w:val="en-US"/>
        </w:rPr>
        <w:t>Slider with widget</w:t>
      </w:r>
    </w:p>
    <w:p w14:paraId="7A220764" w14:textId="46135528" w:rsidR="00A26D14" w:rsidRDefault="004E0493" w:rsidP="00A26D14">
      <w:pPr>
        <w:pStyle w:val="PargrafodaLista"/>
        <w:numPr>
          <w:ilvl w:val="1"/>
          <w:numId w:val="33"/>
        </w:numPr>
        <w:rPr>
          <w:sz w:val="24"/>
          <w:lang w:val="en-US"/>
        </w:rPr>
      </w:pPr>
      <w:r>
        <w:rPr>
          <w:sz w:val="24"/>
          <w:lang w:val="en-US"/>
        </w:rPr>
        <w:t>Upload Images</w:t>
      </w:r>
      <w:r w:rsidR="00A26D14">
        <w:rPr>
          <w:sz w:val="24"/>
          <w:lang w:val="en-US"/>
        </w:rPr>
        <w:t>.</w:t>
      </w:r>
    </w:p>
    <w:p w14:paraId="57D886B0" w14:textId="143DB11F" w:rsidR="00A26D14" w:rsidRPr="00CF2263" w:rsidRDefault="00A26D14" w:rsidP="00A26D14">
      <w:pPr>
        <w:pStyle w:val="PargrafodaLista"/>
        <w:numPr>
          <w:ilvl w:val="1"/>
          <w:numId w:val="33"/>
        </w:numPr>
        <w:rPr>
          <w:sz w:val="24"/>
          <w:lang w:val="en-US"/>
        </w:rPr>
      </w:pPr>
      <w:r>
        <w:rPr>
          <w:sz w:val="24"/>
          <w:lang w:val="en-US"/>
        </w:rPr>
        <w:t>When install the plugin, a</w:t>
      </w:r>
      <w:r w:rsidRPr="00A26D14">
        <w:rPr>
          <w:sz w:val="24"/>
          <w:lang w:val="en-US"/>
        </w:rPr>
        <w:t>utomatically appears the widget in Appearance &gt; Widgets</w:t>
      </w:r>
      <w:r>
        <w:rPr>
          <w:sz w:val="24"/>
          <w:lang w:val="en-US"/>
        </w:rPr>
        <w:t>.</w:t>
      </w:r>
    </w:p>
    <w:p w14:paraId="6328F2B9" w14:textId="77777777" w:rsidR="0050280B" w:rsidRDefault="0050280B" w:rsidP="0050280B">
      <w:pPr>
        <w:pStyle w:val="PargrafodaLista"/>
        <w:numPr>
          <w:ilvl w:val="0"/>
          <w:numId w:val="33"/>
        </w:numPr>
        <w:rPr>
          <w:sz w:val="24"/>
          <w:lang w:val="en-US"/>
        </w:rPr>
      </w:pPr>
      <w:r w:rsidRPr="008C30D5">
        <w:rPr>
          <w:sz w:val="24"/>
          <w:lang w:val="en-US"/>
        </w:rPr>
        <w:t xml:space="preserve">Social Icons: Put the URL for each </w:t>
      </w:r>
      <w:r>
        <w:rPr>
          <w:sz w:val="24"/>
          <w:lang w:val="en-US"/>
        </w:rPr>
        <w:t xml:space="preserve">social network </w:t>
      </w:r>
      <w:r w:rsidRPr="008C30D5">
        <w:rPr>
          <w:sz w:val="24"/>
          <w:lang w:val="en-US"/>
        </w:rPr>
        <w:t>in an input and show in the footer.</w:t>
      </w:r>
    </w:p>
    <w:p w14:paraId="34F49494" w14:textId="77777777" w:rsidR="0050280B" w:rsidRDefault="0050280B" w:rsidP="0050280B">
      <w:pPr>
        <w:pStyle w:val="PargrafodaLista"/>
        <w:numPr>
          <w:ilvl w:val="1"/>
          <w:numId w:val="33"/>
        </w:numPr>
        <w:rPr>
          <w:sz w:val="24"/>
          <w:lang w:val="en-US"/>
        </w:rPr>
      </w:pPr>
      <w:r>
        <w:rPr>
          <w:sz w:val="24"/>
          <w:lang w:val="en-US"/>
        </w:rPr>
        <w:t>Facebook</w:t>
      </w:r>
    </w:p>
    <w:p w14:paraId="25F4B56E" w14:textId="77777777" w:rsidR="0050280B" w:rsidRDefault="0050280B" w:rsidP="0050280B">
      <w:pPr>
        <w:pStyle w:val="PargrafodaLista"/>
        <w:numPr>
          <w:ilvl w:val="1"/>
          <w:numId w:val="3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Instagram</w:t>
      </w:r>
      <w:proofErr w:type="spellEnd"/>
    </w:p>
    <w:p w14:paraId="6712CBBF" w14:textId="4152DFE2" w:rsidR="0050280B" w:rsidRPr="0050280B" w:rsidRDefault="0050280B" w:rsidP="0050280B">
      <w:pPr>
        <w:pStyle w:val="PargrafodaLista"/>
        <w:numPr>
          <w:ilvl w:val="1"/>
          <w:numId w:val="33"/>
        </w:numPr>
        <w:rPr>
          <w:sz w:val="24"/>
          <w:lang w:val="en-US"/>
        </w:rPr>
      </w:pPr>
      <w:r>
        <w:rPr>
          <w:sz w:val="24"/>
          <w:lang w:val="en-US"/>
        </w:rPr>
        <w:t>Twitter</w:t>
      </w:r>
    </w:p>
    <w:p w14:paraId="290569C0" w14:textId="3C9663E9" w:rsidR="000E7505" w:rsidRPr="002A3D74" w:rsidRDefault="004D555C" w:rsidP="002A3D74">
      <w:pPr>
        <w:pStyle w:val="Ttulo2"/>
        <w:spacing w:line="360" w:lineRule="auto"/>
        <w:jc w:val="both"/>
        <w:rPr>
          <w:color w:val="auto"/>
        </w:rPr>
      </w:pPr>
      <w:r>
        <w:rPr>
          <w:color w:val="auto"/>
        </w:rPr>
        <w:t xml:space="preserve">INSTRUCTIONS </w:t>
      </w:r>
      <w:r w:rsidR="00A57B66">
        <w:rPr>
          <w:color w:val="auto"/>
        </w:rPr>
        <w:t>to</w:t>
      </w:r>
      <w:r>
        <w:rPr>
          <w:color w:val="auto"/>
        </w:rPr>
        <w:t xml:space="preserve"> THE COMPETITOR</w:t>
      </w:r>
    </w:p>
    <w:p w14:paraId="4CDABF52" w14:textId="234B6B46" w:rsidR="000142A3" w:rsidRDefault="000142A3" w:rsidP="000142A3">
      <w:pPr>
        <w:pStyle w:val="PargrafodaLista"/>
        <w:numPr>
          <w:ilvl w:val="0"/>
          <w:numId w:val="34"/>
        </w:numPr>
        <w:spacing w:line="240" w:lineRule="auto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You</w:t>
      </w:r>
      <w:proofErr w:type="spellEnd"/>
      <w:r>
        <w:rPr>
          <w:rFonts w:cs="Arial"/>
          <w:sz w:val="24"/>
          <w:szCs w:val="24"/>
        </w:rPr>
        <w:t xml:space="preserve"> are </w:t>
      </w:r>
      <w:proofErr w:type="spellStart"/>
      <w:r>
        <w:rPr>
          <w:rFonts w:cs="Arial"/>
          <w:sz w:val="24"/>
          <w:szCs w:val="24"/>
        </w:rPr>
        <w:t>free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to</w:t>
      </w:r>
      <w:proofErr w:type="spellEnd"/>
      <w:r>
        <w:rPr>
          <w:rFonts w:cs="Arial"/>
          <w:sz w:val="24"/>
          <w:szCs w:val="24"/>
        </w:rPr>
        <w:t xml:space="preserve"> use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files in </w:t>
      </w:r>
      <w:proofErr w:type="spellStart"/>
      <w:r>
        <w:rPr>
          <w:rFonts w:cs="Arial"/>
          <w:sz w:val="24"/>
          <w:szCs w:val="24"/>
        </w:rPr>
        <w:t>anyway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you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wish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being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able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create</w:t>
      </w:r>
      <w:proofErr w:type="spellEnd"/>
      <w:r>
        <w:rPr>
          <w:rFonts w:cs="Arial"/>
          <w:sz w:val="24"/>
          <w:szCs w:val="24"/>
        </w:rPr>
        <w:t xml:space="preserve"> new medias </w:t>
      </w:r>
      <w:proofErr w:type="spellStart"/>
      <w:r>
        <w:rPr>
          <w:rFonts w:cs="Arial"/>
          <w:sz w:val="24"/>
          <w:szCs w:val="24"/>
        </w:rPr>
        <w:t>based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on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provided</w:t>
      </w:r>
      <w:proofErr w:type="spellEnd"/>
      <w:r>
        <w:rPr>
          <w:rFonts w:cs="Arial"/>
          <w:sz w:val="24"/>
          <w:szCs w:val="24"/>
        </w:rPr>
        <w:t xml:space="preserve"> files.</w:t>
      </w:r>
    </w:p>
    <w:p w14:paraId="0818CAB2" w14:textId="77777777" w:rsidR="000142A3" w:rsidRDefault="000142A3" w:rsidP="000142A3">
      <w:pPr>
        <w:pStyle w:val="PargrafodaLista"/>
        <w:spacing w:line="240" w:lineRule="auto"/>
        <w:ind w:left="709"/>
        <w:jc w:val="both"/>
        <w:rPr>
          <w:rFonts w:cs="Arial"/>
          <w:sz w:val="24"/>
          <w:szCs w:val="24"/>
        </w:rPr>
      </w:pPr>
    </w:p>
    <w:p w14:paraId="00B10EE7" w14:textId="7EEA9310" w:rsidR="000142A3" w:rsidRPr="000142A3" w:rsidRDefault="000142A3" w:rsidP="000142A3">
      <w:pPr>
        <w:pStyle w:val="PargrafodaLista"/>
        <w:numPr>
          <w:ilvl w:val="0"/>
          <w:numId w:val="34"/>
        </w:numPr>
        <w:spacing w:line="240" w:lineRule="auto"/>
        <w:jc w:val="both"/>
        <w:rPr>
          <w:rStyle w:val="Hyperlink"/>
          <w:rFonts w:cs="Arial"/>
          <w:color w:val="auto"/>
          <w:sz w:val="24"/>
          <w:szCs w:val="24"/>
          <w:u w:val="none"/>
        </w:rPr>
      </w:pPr>
      <w:proofErr w:type="spellStart"/>
      <w:r w:rsidRPr="000142A3">
        <w:rPr>
          <w:rFonts w:cs="Arial"/>
          <w:sz w:val="24"/>
          <w:szCs w:val="24"/>
        </w:rPr>
        <w:t>You</w:t>
      </w:r>
      <w:proofErr w:type="spellEnd"/>
      <w:r w:rsidRPr="000142A3">
        <w:rPr>
          <w:rFonts w:cs="Arial"/>
          <w:sz w:val="24"/>
          <w:szCs w:val="24"/>
        </w:rPr>
        <w:t xml:space="preserve"> must do </w:t>
      </w:r>
      <w:proofErr w:type="spellStart"/>
      <w:r w:rsidRPr="000142A3">
        <w:rPr>
          <w:rFonts w:cs="Arial"/>
          <w:sz w:val="24"/>
          <w:szCs w:val="24"/>
        </w:rPr>
        <w:t>the</w:t>
      </w:r>
      <w:proofErr w:type="spellEnd"/>
      <w:r w:rsidRPr="000142A3">
        <w:rPr>
          <w:rFonts w:cs="Arial"/>
          <w:sz w:val="24"/>
          <w:szCs w:val="24"/>
        </w:rPr>
        <w:t xml:space="preserve"> </w:t>
      </w:r>
      <w:proofErr w:type="spellStart"/>
      <w:r w:rsidRPr="000142A3">
        <w:rPr>
          <w:rFonts w:cs="Arial"/>
          <w:sz w:val="24"/>
          <w:szCs w:val="24"/>
        </w:rPr>
        <w:t>wordpress</w:t>
      </w:r>
      <w:proofErr w:type="spellEnd"/>
      <w:r w:rsidRPr="000142A3">
        <w:rPr>
          <w:rFonts w:cs="Arial"/>
          <w:sz w:val="24"/>
          <w:szCs w:val="24"/>
        </w:rPr>
        <w:t xml:space="preserve"> download </w:t>
      </w:r>
      <w:proofErr w:type="spellStart"/>
      <w:r w:rsidRPr="000142A3">
        <w:rPr>
          <w:rFonts w:cs="Arial"/>
          <w:sz w:val="24"/>
          <w:szCs w:val="24"/>
        </w:rPr>
        <w:t>at</w:t>
      </w:r>
      <w:proofErr w:type="spellEnd"/>
      <w:r w:rsidRPr="000142A3">
        <w:rPr>
          <w:rFonts w:cs="Arial"/>
          <w:sz w:val="24"/>
          <w:szCs w:val="24"/>
        </w:rPr>
        <w:t xml:space="preserve"> tool </w:t>
      </w:r>
      <w:proofErr w:type="spellStart"/>
      <w:r w:rsidRPr="000142A3">
        <w:rPr>
          <w:rFonts w:cs="Arial"/>
          <w:sz w:val="24"/>
          <w:szCs w:val="24"/>
        </w:rPr>
        <w:t>official</w:t>
      </w:r>
      <w:proofErr w:type="spellEnd"/>
      <w:r w:rsidRPr="000142A3">
        <w:rPr>
          <w:rFonts w:cs="Arial"/>
          <w:sz w:val="24"/>
          <w:szCs w:val="24"/>
        </w:rPr>
        <w:t xml:space="preserve"> website: </w:t>
      </w:r>
      <w:r w:rsidRPr="000142A3">
        <w:rPr>
          <w:rFonts w:cs="Arial"/>
          <w:sz w:val="24"/>
          <w:szCs w:val="24"/>
        </w:rPr>
        <w:br/>
      </w:r>
      <w:hyperlink r:id="rId12" w:history="1">
        <w:r w:rsidRPr="000142A3">
          <w:rPr>
            <w:rStyle w:val="Hyperlink"/>
            <w:rFonts w:cs="Arial"/>
            <w:sz w:val="24"/>
            <w:szCs w:val="24"/>
          </w:rPr>
          <w:t>https://wordpress.com</w:t>
        </w:r>
      </w:hyperlink>
      <w:r w:rsidRPr="000142A3">
        <w:rPr>
          <w:rFonts w:cs="Arial"/>
          <w:sz w:val="24"/>
          <w:szCs w:val="24"/>
        </w:rPr>
        <w:t xml:space="preserve"> </w:t>
      </w:r>
      <w:proofErr w:type="spellStart"/>
      <w:r w:rsidRPr="000142A3">
        <w:rPr>
          <w:rFonts w:cs="Arial"/>
          <w:sz w:val="24"/>
          <w:szCs w:val="24"/>
        </w:rPr>
        <w:t>or</w:t>
      </w:r>
      <w:proofErr w:type="spellEnd"/>
      <w:r w:rsidRPr="000142A3">
        <w:rPr>
          <w:rFonts w:cs="Arial"/>
          <w:sz w:val="24"/>
          <w:szCs w:val="24"/>
        </w:rPr>
        <w:t xml:space="preserve"> </w:t>
      </w:r>
      <w:hyperlink r:id="rId13" w:history="1">
        <w:r w:rsidRPr="000142A3">
          <w:rPr>
            <w:rStyle w:val="Hyperlink"/>
            <w:rFonts w:cs="Arial"/>
            <w:sz w:val="24"/>
            <w:szCs w:val="24"/>
          </w:rPr>
          <w:t>https://wordpress.org/download/</w:t>
        </w:r>
      </w:hyperlink>
    </w:p>
    <w:p w14:paraId="239567FF" w14:textId="77777777" w:rsidR="000142A3" w:rsidRDefault="000142A3" w:rsidP="000142A3">
      <w:pPr>
        <w:pStyle w:val="PargrafodaLista"/>
      </w:pPr>
    </w:p>
    <w:p w14:paraId="35C35E55" w14:textId="77777777" w:rsidR="000142A3" w:rsidRDefault="000142A3" w:rsidP="000142A3">
      <w:pPr>
        <w:pStyle w:val="PargrafodaLista"/>
        <w:numPr>
          <w:ilvl w:val="0"/>
          <w:numId w:val="34"/>
        </w:num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Do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database</w:t>
      </w:r>
      <w:proofErr w:type="spellEnd"/>
      <w:r>
        <w:rPr>
          <w:rFonts w:cs="Arial"/>
          <w:sz w:val="24"/>
          <w:szCs w:val="24"/>
        </w:rPr>
        <w:t xml:space="preserve"> backup in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folder </w:t>
      </w:r>
      <w:proofErr w:type="spellStart"/>
      <w:r>
        <w:rPr>
          <w:rFonts w:cs="Arial"/>
          <w:sz w:val="24"/>
          <w:szCs w:val="24"/>
        </w:rPr>
        <w:t>dump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inside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module folder</w:t>
      </w:r>
    </w:p>
    <w:p w14:paraId="2306A6CE" w14:textId="77777777" w:rsidR="000142A3" w:rsidRDefault="000142A3" w:rsidP="000142A3">
      <w:pPr>
        <w:pStyle w:val="PargrafodaLista"/>
        <w:rPr>
          <w:rFonts w:cs="Arial"/>
          <w:sz w:val="24"/>
          <w:szCs w:val="24"/>
        </w:rPr>
      </w:pPr>
    </w:p>
    <w:p w14:paraId="5139E661" w14:textId="77777777" w:rsidR="000142A3" w:rsidRDefault="000142A3" w:rsidP="000142A3">
      <w:pPr>
        <w:pStyle w:val="PargrafodaLista"/>
        <w:numPr>
          <w:ilvl w:val="0"/>
          <w:numId w:val="34"/>
        </w:num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Its </w:t>
      </w:r>
      <w:proofErr w:type="spellStart"/>
      <w:r>
        <w:rPr>
          <w:rFonts w:cs="Arial"/>
          <w:sz w:val="24"/>
          <w:szCs w:val="24"/>
        </w:rPr>
        <w:t>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part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of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your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job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install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and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configurate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whole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application</w:t>
      </w:r>
      <w:proofErr w:type="spellEnd"/>
      <w:r>
        <w:rPr>
          <w:rFonts w:cs="Arial"/>
          <w:sz w:val="24"/>
          <w:szCs w:val="24"/>
        </w:rPr>
        <w:t xml:space="preserve"> for it </w:t>
      </w:r>
      <w:proofErr w:type="spellStart"/>
      <w:r>
        <w:rPr>
          <w:rFonts w:cs="Arial"/>
          <w:sz w:val="24"/>
          <w:szCs w:val="24"/>
        </w:rPr>
        <w:t>to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work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properly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and</w:t>
      </w:r>
      <w:proofErr w:type="spellEnd"/>
      <w:r>
        <w:rPr>
          <w:rFonts w:cs="Arial"/>
          <w:sz w:val="24"/>
          <w:szCs w:val="24"/>
        </w:rPr>
        <w:t xml:space="preserve">  </w:t>
      </w:r>
      <w:proofErr w:type="spellStart"/>
      <w:r>
        <w:rPr>
          <w:rFonts w:cs="Arial"/>
          <w:sz w:val="24"/>
          <w:szCs w:val="24"/>
        </w:rPr>
        <w:t>have</w:t>
      </w:r>
      <w:proofErr w:type="spellEnd"/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established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requirements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including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database</w:t>
      </w:r>
      <w:proofErr w:type="spellEnd"/>
      <w:r>
        <w:rPr>
          <w:rFonts w:cs="Arial"/>
          <w:sz w:val="24"/>
          <w:szCs w:val="24"/>
        </w:rPr>
        <w:t>.</w:t>
      </w:r>
    </w:p>
    <w:p w14:paraId="35480443" w14:textId="77777777" w:rsidR="000142A3" w:rsidRDefault="000142A3" w:rsidP="000142A3">
      <w:pPr>
        <w:spacing w:line="240" w:lineRule="auto"/>
        <w:jc w:val="both"/>
        <w:rPr>
          <w:rFonts w:cs="Arial"/>
          <w:sz w:val="24"/>
          <w:szCs w:val="24"/>
        </w:rPr>
      </w:pPr>
    </w:p>
    <w:p w14:paraId="26D83CD5" w14:textId="77777777" w:rsidR="000142A3" w:rsidRDefault="000142A3" w:rsidP="000142A3">
      <w:pPr>
        <w:pStyle w:val="PargrafodaLista"/>
        <w:numPr>
          <w:ilvl w:val="0"/>
          <w:numId w:val="35"/>
        </w:numPr>
        <w:spacing w:line="240" w:lineRule="auto"/>
        <w:ind w:left="709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You</w:t>
      </w:r>
      <w:proofErr w:type="spellEnd"/>
      <w:r>
        <w:rPr>
          <w:rFonts w:cs="Arial"/>
          <w:sz w:val="24"/>
          <w:szCs w:val="24"/>
        </w:rPr>
        <w:t xml:space="preserve"> are </w:t>
      </w:r>
      <w:proofErr w:type="spellStart"/>
      <w:r>
        <w:rPr>
          <w:rFonts w:cs="Arial"/>
          <w:sz w:val="24"/>
          <w:szCs w:val="24"/>
        </w:rPr>
        <w:t>free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used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internet for </w:t>
      </w:r>
      <w:proofErr w:type="spellStart"/>
      <w:r>
        <w:rPr>
          <w:rFonts w:cs="Arial"/>
          <w:sz w:val="24"/>
          <w:szCs w:val="24"/>
        </w:rPr>
        <w:t>searchs</w:t>
      </w:r>
      <w:proofErr w:type="spellEnd"/>
      <w:r>
        <w:rPr>
          <w:rFonts w:cs="Arial"/>
          <w:sz w:val="24"/>
          <w:szCs w:val="24"/>
        </w:rPr>
        <w:t xml:space="preserve"> as </w:t>
      </w:r>
      <w:proofErr w:type="spellStart"/>
      <w:r>
        <w:rPr>
          <w:rFonts w:cs="Arial"/>
          <w:sz w:val="24"/>
          <w:szCs w:val="24"/>
        </w:rPr>
        <w:t>you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wish</w:t>
      </w:r>
      <w:proofErr w:type="spellEnd"/>
    </w:p>
    <w:p w14:paraId="66F2CD29" w14:textId="5C057050" w:rsidR="00264847" w:rsidRPr="001E2654" w:rsidRDefault="00264847" w:rsidP="000142A3">
      <w:pPr>
        <w:pStyle w:val="PargrafodaLista"/>
        <w:spacing w:line="240" w:lineRule="auto"/>
        <w:ind w:left="709"/>
        <w:jc w:val="both"/>
        <w:rPr>
          <w:rFonts w:cs="Arial"/>
          <w:sz w:val="24"/>
          <w:szCs w:val="24"/>
        </w:rPr>
      </w:pPr>
    </w:p>
    <w:sectPr w:rsidR="00264847" w:rsidRPr="001E2654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D224D" w14:textId="77777777" w:rsidR="001C599E" w:rsidRDefault="001C599E" w:rsidP="00313492">
      <w:r>
        <w:separator/>
      </w:r>
    </w:p>
    <w:p w14:paraId="60D9BDE3" w14:textId="77777777" w:rsidR="001C599E" w:rsidRDefault="001C599E" w:rsidP="00313492"/>
    <w:p w14:paraId="1C56861C" w14:textId="77777777" w:rsidR="001C599E" w:rsidRDefault="001C599E"/>
  </w:endnote>
  <w:endnote w:type="continuationSeparator" w:id="0">
    <w:p w14:paraId="0C74C0DE" w14:textId="77777777" w:rsidR="001C599E" w:rsidRDefault="001C599E" w:rsidP="00313492">
      <w:r>
        <w:continuationSeparator/>
      </w:r>
    </w:p>
    <w:p w14:paraId="7617CCE0" w14:textId="77777777" w:rsidR="001C599E" w:rsidRDefault="001C599E" w:rsidP="00313492"/>
    <w:p w14:paraId="0A1BB17A" w14:textId="77777777" w:rsidR="001C599E" w:rsidRDefault="001C59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D10046" w:rsidRPr="00893901" w14:paraId="74314C2A" w14:textId="77777777" w:rsidTr="00460418">
      <w:tc>
        <w:tcPr>
          <w:tcW w:w="4073" w:type="dxa"/>
          <w:vAlign w:val="center"/>
          <w:hideMark/>
        </w:tcPr>
        <w:p w14:paraId="4404B88C" w14:textId="6B820AC0" w:rsidR="00D10046" w:rsidRPr="00893901" w:rsidRDefault="006925E8" w:rsidP="008F7F33">
          <w:pPr>
            <w:pStyle w:val="Rodap"/>
          </w:pPr>
          <w:r>
            <w:t>OC201</w:t>
          </w:r>
          <w:r w:rsidR="008F7F33">
            <w:t>7</w:t>
          </w:r>
          <w:r>
            <w:t>_</w:t>
          </w:r>
          <w:r w:rsidR="00D83B6F" w:rsidRPr="00D83B6F">
            <w:t>17_</w:t>
          </w:r>
          <w:r w:rsidR="008F7F33">
            <w:t>CMS</w:t>
          </w:r>
        </w:p>
      </w:tc>
      <w:tc>
        <w:tcPr>
          <w:tcW w:w="1492" w:type="dxa"/>
          <w:vAlign w:val="center"/>
          <w:hideMark/>
        </w:tcPr>
        <w:p w14:paraId="04289E51" w14:textId="45F94A0F" w:rsidR="00D10046" w:rsidRPr="00893901" w:rsidRDefault="00D10046" w:rsidP="00300343">
          <w:pPr>
            <w:pStyle w:val="Rodap"/>
            <w:jc w:val="center"/>
          </w:pPr>
          <w:r w:rsidRPr="00893901">
            <w:t>Vers</w:t>
          </w:r>
          <w:r w:rsidR="009F101F">
            <w:t>ão</w:t>
          </w:r>
          <w:r w:rsidRPr="00893901">
            <w:t xml:space="preserve">: </w:t>
          </w:r>
          <w:r w:rsidR="006925E8">
            <w:t>1</w:t>
          </w:r>
          <w:r w:rsidR="009B1570">
            <w:t>.</w:t>
          </w:r>
          <w:r w:rsidR="006925E8">
            <w:t>0</w:t>
          </w:r>
        </w:p>
        <w:p w14:paraId="254E3988" w14:textId="32830220" w:rsidR="008F7F33" w:rsidRPr="00893901" w:rsidRDefault="009F101F" w:rsidP="008F7F33">
          <w:pPr>
            <w:pStyle w:val="Rodap"/>
            <w:jc w:val="center"/>
          </w:pPr>
          <w:r>
            <w:t>Data</w:t>
          </w:r>
          <w:r w:rsidR="00D10046">
            <w:t>:</w:t>
          </w:r>
          <w:r w:rsidR="008F7F33">
            <w:t>13</w:t>
          </w:r>
          <w:r w:rsidR="00D10046">
            <w:t>.</w:t>
          </w:r>
          <w:r w:rsidR="008F7F33">
            <w:t>02</w:t>
          </w:r>
          <w:r w:rsidR="00D10046">
            <w:t>.</w:t>
          </w:r>
          <w:r w:rsidR="008F7F33">
            <w:t>17</w:t>
          </w:r>
        </w:p>
      </w:tc>
      <w:tc>
        <w:tcPr>
          <w:tcW w:w="4074" w:type="dxa"/>
          <w:vAlign w:val="center"/>
          <w:hideMark/>
        </w:tcPr>
        <w:p w14:paraId="4501E169" w14:textId="6B693FA7" w:rsidR="00D10046" w:rsidRPr="00893901" w:rsidRDefault="00D10046" w:rsidP="00A03B97">
          <w:pPr>
            <w:pStyle w:val="Rodap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790919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</w:t>
          </w:r>
          <w:r w:rsidR="00A03B97">
            <w:t>de</w:t>
          </w:r>
          <w:r w:rsidRPr="00893901">
            <w:t xml:space="preserve"> </w:t>
          </w:r>
          <w:r w:rsidR="001C599E">
            <w:fldChar w:fldCharType="begin"/>
          </w:r>
          <w:r w:rsidR="001C599E">
            <w:instrText xml:space="preserve"> NUMPAGES   \* MERGEFORMAT </w:instrText>
          </w:r>
          <w:r w:rsidR="001C599E">
            <w:fldChar w:fldCharType="separate"/>
          </w:r>
          <w:r w:rsidR="00790919">
            <w:rPr>
              <w:noProof/>
            </w:rPr>
            <w:t>2</w:t>
          </w:r>
          <w:r w:rsidR="001C599E">
            <w:rPr>
              <w:noProof/>
            </w:rPr>
            <w:fldChar w:fldCharType="end"/>
          </w:r>
        </w:p>
      </w:tc>
    </w:tr>
  </w:tbl>
  <w:p w14:paraId="2243CAFD" w14:textId="7A192A91" w:rsidR="00D10046" w:rsidRDefault="00D10046" w:rsidP="0030034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51D50" w14:textId="2ED80163" w:rsidR="00584F60" w:rsidRPr="00F729AF" w:rsidRDefault="00D10046" w:rsidP="00F729AF">
    <w:pPr>
      <w:pStyle w:val="Rodap"/>
      <w:rPr>
        <w:sz w:val="16"/>
        <w:szCs w:val="16"/>
      </w:rPr>
    </w:pPr>
    <w:r w:rsidRPr="00BD124E">
      <w:rPr>
        <w:noProof/>
        <w:lang w:eastAsia="pt-BR"/>
      </w:rPr>
      <w:drawing>
        <wp:anchor distT="0" distB="0" distL="114300" distR="114300" simplePos="0" relativeHeight="251664896" behindDoc="1" locked="0" layoutInCell="1" allowOverlap="1" wp14:anchorId="7C70732C" wp14:editId="00FF4C02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27" name="Picture 2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25E8">
      <w:rPr>
        <w:sz w:val="16"/>
        <w:szCs w:val="16"/>
      </w:rPr>
      <w:t>OC2016_</w:t>
    </w:r>
    <w:r w:rsidR="00D83B6F" w:rsidRPr="00D83B6F">
      <w:rPr>
        <w:sz w:val="16"/>
        <w:szCs w:val="16"/>
      </w:rPr>
      <w:t>17_</w:t>
    </w:r>
    <w:r w:rsidR="00A03B97">
      <w:rPr>
        <w:sz w:val="16"/>
        <w:szCs w:val="16"/>
      </w:rPr>
      <w:t>CMS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B7763" w14:textId="77777777" w:rsidR="00D10046" w:rsidRDefault="00D100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FF7F4" w14:textId="77777777" w:rsidR="001C599E" w:rsidRDefault="001C599E">
      <w:r>
        <w:separator/>
      </w:r>
    </w:p>
  </w:footnote>
  <w:footnote w:type="continuationSeparator" w:id="0">
    <w:p w14:paraId="6F306EF8" w14:textId="77777777" w:rsidR="001C599E" w:rsidRDefault="001C599E" w:rsidP="00313492">
      <w:r>
        <w:continuationSeparator/>
      </w:r>
    </w:p>
    <w:p w14:paraId="301E107D" w14:textId="77777777" w:rsidR="001C599E" w:rsidRDefault="001C599E" w:rsidP="00313492"/>
    <w:p w14:paraId="0C6B5093" w14:textId="77777777" w:rsidR="001C599E" w:rsidRDefault="001C59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BC236" w14:textId="77777777" w:rsidR="00D10046" w:rsidRDefault="00D10046" w:rsidP="00313492">
    <w:pPr>
      <w:pStyle w:val="Cabealho"/>
    </w:pPr>
    <w:r w:rsidRPr="00A77E62">
      <w:rPr>
        <w:noProof/>
        <w:lang w:eastAsia="pt-BR"/>
      </w:rPr>
      <w:drawing>
        <wp:anchor distT="0" distB="0" distL="114300" distR="114300" simplePos="0" relativeHeight="251658752" behindDoc="0" locked="0" layoutInCell="1" allowOverlap="1" wp14:anchorId="015D4DDB" wp14:editId="73806A07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eastAsia="pt-BR"/>
      </w:rPr>
      <w:drawing>
        <wp:anchor distT="0" distB="0" distL="114300" distR="114300" simplePos="0" relativeHeight="251661824" behindDoc="1" locked="0" layoutInCell="1" allowOverlap="1" wp14:anchorId="2070737A" wp14:editId="150AC1C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F17F1" w14:textId="77777777" w:rsidR="00D10046" w:rsidRDefault="00D10046" w:rsidP="00313492">
    <w:pPr>
      <w:pStyle w:val="Cabealho"/>
    </w:pPr>
    <w:r w:rsidRPr="00BD124E">
      <w:rPr>
        <w:noProof/>
        <w:lang w:eastAsia="pt-BR"/>
      </w:rPr>
      <w:drawing>
        <wp:anchor distT="0" distB="0" distL="114300" distR="114300" simplePos="0" relativeHeight="251652608" behindDoc="1" locked="0" layoutInCell="1" allowOverlap="1" wp14:anchorId="58B79F97" wp14:editId="17725094">
          <wp:simplePos x="0" y="0"/>
          <wp:positionH relativeFrom="page">
            <wp:posOffset>10731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20" name="Picture 2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 wp14:anchorId="178A06C0" wp14:editId="2531A415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26" name="Picture 26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B8AFC" w14:textId="77777777" w:rsidR="00D10046" w:rsidRDefault="00D10046" w:rsidP="00313492">
    <w:pPr>
      <w:pStyle w:val="Cabealho"/>
    </w:pPr>
    <w:r w:rsidRPr="00BD124E">
      <w:rPr>
        <w:noProof/>
        <w:lang w:eastAsia="pt-BR"/>
      </w:rPr>
      <w:drawing>
        <wp:anchor distT="0" distB="0" distL="114300" distR="114300" simplePos="0" relativeHeight="251677696" behindDoc="1" locked="0" layoutInCell="1" allowOverlap="1" wp14:anchorId="5D13A74A" wp14:editId="5605B56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eastAsia="pt-BR"/>
      </w:rPr>
      <w:drawing>
        <wp:anchor distT="0" distB="0" distL="114300" distR="114300" simplePos="0" relativeHeight="251678720" behindDoc="1" locked="0" layoutInCell="1" allowOverlap="1" wp14:anchorId="340DD8FC" wp14:editId="124A12D7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BE14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194A2E"/>
    <w:multiLevelType w:val="hybridMultilevel"/>
    <w:tmpl w:val="F5208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9E3EB1"/>
    <w:multiLevelType w:val="hybridMultilevel"/>
    <w:tmpl w:val="97C03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7F5C63"/>
    <w:multiLevelType w:val="hybridMultilevel"/>
    <w:tmpl w:val="336AB9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AFF6E9C"/>
    <w:multiLevelType w:val="multilevel"/>
    <w:tmpl w:val="A00A1864"/>
    <w:styleLink w:val="ListNumbers"/>
    <w:lvl w:ilvl="0">
      <w:start w:val="1"/>
      <w:numFmt w:val="decimal"/>
      <w:pStyle w:val="Numerad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erad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Numerad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>
    <w:nsid w:val="1B7E5646"/>
    <w:multiLevelType w:val="hybridMultilevel"/>
    <w:tmpl w:val="0302AE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E43675"/>
    <w:multiLevelType w:val="hybridMultilevel"/>
    <w:tmpl w:val="B0D8F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7957DD"/>
    <w:multiLevelType w:val="hybridMultilevel"/>
    <w:tmpl w:val="F18633CA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9">
    <w:nsid w:val="1E821296"/>
    <w:multiLevelType w:val="hybridMultilevel"/>
    <w:tmpl w:val="96640F8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2">
    <w:nsid w:val="229C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3A068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D5079A3"/>
    <w:multiLevelType w:val="hybridMultilevel"/>
    <w:tmpl w:val="7A6E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2F0CE6"/>
    <w:multiLevelType w:val="hybridMultilevel"/>
    <w:tmpl w:val="F45E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853FC6"/>
    <w:multiLevelType w:val="hybridMultilevel"/>
    <w:tmpl w:val="B33A4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BDB"/>
    <w:multiLevelType w:val="multilevel"/>
    <w:tmpl w:val="B06A41F8"/>
    <w:lvl w:ilvl="0">
      <w:start w:val="1"/>
      <w:numFmt w:val="decimal"/>
      <w:lvlText w:val="%1."/>
      <w:lvlJc w:val="left"/>
      <w:pPr>
        <w:ind w:left="972" w:hanging="360"/>
      </w:pPr>
    </w:lvl>
    <w:lvl w:ilvl="1">
      <w:start w:val="1"/>
      <w:numFmt w:val="decimal"/>
      <w:lvlText w:val="%1.%2."/>
      <w:lvlJc w:val="left"/>
      <w:pPr>
        <w:ind w:left="4305" w:hanging="432"/>
      </w:pPr>
    </w:lvl>
    <w:lvl w:ilvl="2">
      <w:start w:val="1"/>
      <w:numFmt w:val="decimal"/>
      <w:lvlText w:val="%1.%2.%3."/>
      <w:lvlJc w:val="left"/>
      <w:pPr>
        <w:ind w:left="1836" w:hanging="504"/>
      </w:pPr>
    </w:lvl>
    <w:lvl w:ilvl="3">
      <w:start w:val="1"/>
      <w:numFmt w:val="decimal"/>
      <w:lvlText w:val="%1.%2.%3.%4."/>
      <w:lvlJc w:val="left"/>
      <w:pPr>
        <w:ind w:left="2340" w:hanging="648"/>
      </w:pPr>
    </w:lvl>
    <w:lvl w:ilvl="4">
      <w:start w:val="1"/>
      <w:numFmt w:val="decimal"/>
      <w:lvlText w:val="%1.%2.%3.%4.%5."/>
      <w:lvlJc w:val="left"/>
      <w:pPr>
        <w:ind w:left="2844" w:hanging="792"/>
      </w:pPr>
    </w:lvl>
    <w:lvl w:ilvl="5">
      <w:start w:val="1"/>
      <w:numFmt w:val="decimal"/>
      <w:lvlText w:val="%1.%2.%3.%4.%5.%6."/>
      <w:lvlJc w:val="left"/>
      <w:pPr>
        <w:ind w:left="3348" w:hanging="936"/>
      </w:pPr>
    </w:lvl>
    <w:lvl w:ilvl="6">
      <w:start w:val="1"/>
      <w:numFmt w:val="decimal"/>
      <w:lvlText w:val="%1.%2.%3.%4.%5.%6.%7."/>
      <w:lvlJc w:val="left"/>
      <w:pPr>
        <w:ind w:left="3852" w:hanging="1080"/>
      </w:pPr>
    </w:lvl>
    <w:lvl w:ilvl="7">
      <w:start w:val="1"/>
      <w:numFmt w:val="decimal"/>
      <w:lvlText w:val="%1.%2.%3.%4.%5.%6.%7.%8."/>
      <w:lvlJc w:val="left"/>
      <w:pPr>
        <w:ind w:left="4356" w:hanging="1224"/>
      </w:pPr>
    </w:lvl>
    <w:lvl w:ilvl="8">
      <w:start w:val="1"/>
      <w:numFmt w:val="decimal"/>
      <w:lvlText w:val="%1.%2.%3.%4.%5.%6.%7.%8.%9."/>
      <w:lvlJc w:val="left"/>
      <w:pPr>
        <w:ind w:left="4932" w:hanging="1440"/>
      </w:pPr>
    </w:lvl>
  </w:abstractNum>
  <w:abstractNum w:abstractNumId="30">
    <w:nsid w:val="6D5E73CA"/>
    <w:multiLevelType w:val="hybridMultilevel"/>
    <w:tmpl w:val="C1707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18957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BB60A5"/>
    <w:multiLevelType w:val="hybridMultilevel"/>
    <w:tmpl w:val="1F4CFCB0"/>
    <w:lvl w:ilvl="0" w:tplc="C944E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3"/>
  </w:num>
  <w:num w:numId="13">
    <w:abstractNumId w:val="25"/>
  </w:num>
  <w:num w:numId="14">
    <w:abstractNumId w:val="13"/>
    <w:lvlOverride w:ilvl="0">
      <w:startOverride w:val="1"/>
    </w:lvlOverride>
  </w:num>
  <w:num w:numId="15">
    <w:abstractNumId w:val="21"/>
  </w:num>
  <w:num w:numId="16">
    <w:abstractNumId w:val="15"/>
  </w:num>
  <w:num w:numId="17">
    <w:abstractNumId w:val="12"/>
  </w:num>
  <w:num w:numId="18">
    <w:abstractNumId w:val="33"/>
  </w:num>
  <w:num w:numId="19">
    <w:abstractNumId w:val="20"/>
  </w:num>
  <w:num w:numId="20">
    <w:abstractNumId w:val="28"/>
  </w:num>
  <w:num w:numId="21">
    <w:abstractNumId w:val="30"/>
  </w:num>
  <w:num w:numId="22">
    <w:abstractNumId w:val="27"/>
  </w:num>
  <w:num w:numId="23">
    <w:abstractNumId w:val="24"/>
  </w:num>
  <w:num w:numId="24">
    <w:abstractNumId w:val="32"/>
  </w:num>
  <w:num w:numId="25">
    <w:abstractNumId w:val="22"/>
  </w:num>
  <w:num w:numId="26">
    <w:abstractNumId w:val="16"/>
  </w:num>
  <w:num w:numId="27">
    <w:abstractNumId w:val="29"/>
  </w:num>
  <w:num w:numId="28">
    <w:abstractNumId w:val="23"/>
  </w:num>
  <w:num w:numId="29">
    <w:abstractNumId w:val="17"/>
  </w:num>
  <w:num w:numId="30">
    <w:abstractNumId w:val="14"/>
  </w:num>
  <w:num w:numId="31">
    <w:abstractNumId w:val="31"/>
  </w:num>
  <w:num w:numId="32">
    <w:abstractNumId w:val="19"/>
  </w:num>
  <w:num w:numId="33">
    <w:abstractNumId w:val="11"/>
  </w:num>
  <w:num w:numId="34">
    <w:abstractNumId w:val="18"/>
  </w:num>
  <w:num w:numId="35">
    <w:abstractNumId w:val="1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0329D"/>
    <w:rsid w:val="00007AC0"/>
    <w:rsid w:val="00011220"/>
    <w:rsid w:val="00012FF4"/>
    <w:rsid w:val="000142A3"/>
    <w:rsid w:val="00014A87"/>
    <w:rsid w:val="00017C04"/>
    <w:rsid w:val="00020477"/>
    <w:rsid w:val="00022932"/>
    <w:rsid w:val="00033976"/>
    <w:rsid w:val="00033B54"/>
    <w:rsid w:val="00033DD4"/>
    <w:rsid w:val="000342B6"/>
    <w:rsid w:val="0003526B"/>
    <w:rsid w:val="000424A9"/>
    <w:rsid w:val="0004687A"/>
    <w:rsid w:val="0005052F"/>
    <w:rsid w:val="00050DCE"/>
    <w:rsid w:val="00052F6D"/>
    <w:rsid w:val="00057161"/>
    <w:rsid w:val="00060A9A"/>
    <w:rsid w:val="000665A8"/>
    <w:rsid w:val="00066641"/>
    <w:rsid w:val="00071DA3"/>
    <w:rsid w:val="00076588"/>
    <w:rsid w:val="000765D5"/>
    <w:rsid w:val="00076998"/>
    <w:rsid w:val="000803F1"/>
    <w:rsid w:val="000840B1"/>
    <w:rsid w:val="00085879"/>
    <w:rsid w:val="00086693"/>
    <w:rsid w:val="00087192"/>
    <w:rsid w:val="00091799"/>
    <w:rsid w:val="0009298F"/>
    <w:rsid w:val="00092E15"/>
    <w:rsid w:val="000952CF"/>
    <w:rsid w:val="00095AD0"/>
    <w:rsid w:val="00096D68"/>
    <w:rsid w:val="000A5B22"/>
    <w:rsid w:val="000B3BE4"/>
    <w:rsid w:val="000C038C"/>
    <w:rsid w:val="000C1D33"/>
    <w:rsid w:val="000C4ACB"/>
    <w:rsid w:val="000C76C5"/>
    <w:rsid w:val="000E01DD"/>
    <w:rsid w:val="000E219D"/>
    <w:rsid w:val="000E234C"/>
    <w:rsid w:val="000E2E6F"/>
    <w:rsid w:val="000E7505"/>
    <w:rsid w:val="000F4A5C"/>
    <w:rsid w:val="00101BF4"/>
    <w:rsid w:val="001049CE"/>
    <w:rsid w:val="00107BF3"/>
    <w:rsid w:val="00112360"/>
    <w:rsid w:val="0011305E"/>
    <w:rsid w:val="0011549F"/>
    <w:rsid w:val="001172EF"/>
    <w:rsid w:val="001218E8"/>
    <w:rsid w:val="00123671"/>
    <w:rsid w:val="0012553C"/>
    <w:rsid w:val="00125F8E"/>
    <w:rsid w:val="00130353"/>
    <w:rsid w:val="00132E9B"/>
    <w:rsid w:val="00133920"/>
    <w:rsid w:val="00134547"/>
    <w:rsid w:val="00134CFB"/>
    <w:rsid w:val="001436A4"/>
    <w:rsid w:val="00162056"/>
    <w:rsid w:val="0017046C"/>
    <w:rsid w:val="00172BC7"/>
    <w:rsid w:val="00173A50"/>
    <w:rsid w:val="00173E9B"/>
    <w:rsid w:val="001752A3"/>
    <w:rsid w:val="001771B9"/>
    <w:rsid w:val="00181797"/>
    <w:rsid w:val="00182186"/>
    <w:rsid w:val="00186C66"/>
    <w:rsid w:val="00187CDF"/>
    <w:rsid w:val="0019258E"/>
    <w:rsid w:val="00192D2B"/>
    <w:rsid w:val="001A3DF2"/>
    <w:rsid w:val="001A554B"/>
    <w:rsid w:val="001A5721"/>
    <w:rsid w:val="001B1E1D"/>
    <w:rsid w:val="001B5CD4"/>
    <w:rsid w:val="001C2AB8"/>
    <w:rsid w:val="001C2B30"/>
    <w:rsid w:val="001C33DD"/>
    <w:rsid w:val="001C599E"/>
    <w:rsid w:val="001C5F88"/>
    <w:rsid w:val="001D2CD8"/>
    <w:rsid w:val="001E2654"/>
    <w:rsid w:val="001E4FDC"/>
    <w:rsid w:val="001E523E"/>
    <w:rsid w:val="001E6D9C"/>
    <w:rsid w:val="001F13AC"/>
    <w:rsid w:val="001F1437"/>
    <w:rsid w:val="001F2CD0"/>
    <w:rsid w:val="001F781E"/>
    <w:rsid w:val="002008AB"/>
    <w:rsid w:val="002051CD"/>
    <w:rsid w:val="00205D55"/>
    <w:rsid w:val="002067D9"/>
    <w:rsid w:val="00210EF3"/>
    <w:rsid w:val="00215504"/>
    <w:rsid w:val="00215E49"/>
    <w:rsid w:val="002213E4"/>
    <w:rsid w:val="00223575"/>
    <w:rsid w:val="00223BDF"/>
    <w:rsid w:val="00224D62"/>
    <w:rsid w:val="00225F9B"/>
    <w:rsid w:val="002320E4"/>
    <w:rsid w:val="00233CF1"/>
    <w:rsid w:val="00234982"/>
    <w:rsid w:val="00242860"/>
    <w:rsid w:val="002430EB"/>
    <w:rsid w:val="00247D02"/>
    <w:rsid w:val="002520BC"/>
    <w:rsid w:val="00254D03"/>
    <w:rsid w:val="00256054"/>
    <w:rsid w:val="00261998"/>
    <w:rsid w:val="00261C8D"/>
    <w:rsid w:val="00262ECB"/>
    <w:rsid w:val="00264018"/>
    <w:rsid w:val="002646D0"/>
    <w:rsid w:val="00264847"/>
    <w:rsid w:val="0026625A"/>
    <w:rsid w:val="00274D6C"/>
    <w:rsid w:val="00276FD2"/>
    <w:rsid w:val="002774EC"/>
    <w:rsid w:val="002814BB"/>
    <w:rsid w:val="002818ED"/>
    <w:rsid w:val="00292185"/>
    <w:rsid w:val="002949C8"/>
    <w:rsid w:val="002A3D74"/>
    <w:rsid w:val="002A5BC6"/>
    <w:rsid w:val="002A6D8B"/>
    <w:rsid w:val="002A736A"/>
    <w:rsid w:val="002A7515"/>
    <w:rsid w:val="002A76CD"/>
    <w:rsid w:val="002A7CD0"/>
    <w:rsid w:val="002B1320"/>
    <w:rsid w:val="002B7163"/>
    <w:rsid w:val="002C0208"/>
    <w:rsid w:val="002C1BDC"/>
    <w:rsid w:val="002C2248"/>
    <w:rsid w:val="002C2953"/>
    <w:rsid w:val="002C2BC7"/>
    <w:rsid w:val="002C63A4"/>
    <w:rsid w:val="002D0A2F"/>
    <w:rsid w:val="002D2E0E"/>
    <w:rsid w:val="002D3AD0"/>
    <w:rsid w:val="002D6DB5"/>
    <w:rsid w:val="002D6EB8"/>
    <w:rsid w:val="002E1E01"/>
    <w:rsid w:val="002E34A9"/>
    <w:rsid w:val="002E5A48"/>
    <w:rsid w:val="002F1E34"/>
    <w:rsid w:val="00300343"/>
    <w:rsid w:val="003010A2"/>
    <w:rsid w:val="00301AFC"/>
    <w:rsid w:val="00307FF8"/>
    <w:rsid w:val="003126DC"/>
    <w:rsid w:val="00312AFD"/>
    <w:rsid w:val="003133A3"/>
    <w:rsid w:val="00313492"/>
    <w:rsid w:val="003147E8"/>
    <w:rsid w:val="003167C1"/>
    <w:rsid w:val="0032135D"/>
    <w:rsid w:val="003247D2"/>
    <w:rsid w:val="00325F59"/>
    <w:rsid w:val="00327E9C"/>
    <w:rsid w:val="00333BD6"/>
    <w:rsid w:val="00334672"/>
    <w:rsid w:val="00343AC7"/>
    <w:rsid w:val="00346D78"/>
    <w:rsid w:val="00347FBF"/>
    <w:rsid w:val="003534EF"/>
    <w:rsid w:val="00362503"/>
    <w:rsid w:val="00363918"/>
    <w:rsid w:val="0038099A"/>
    <w:rsid w:val="0038459B"/>
    <w:rsid w:val="00390689"/>
    <w:rsid w:val="00393871"/>
    <w:rsid w:val="003955C4"/>
    <w:rsid w:val="003A3137"/>
    <w:rsid w:val="003B0678"/>
    <w:rsid w:val="003B107A"/>
    <w:rsid w:val="003B2123"/>
    <w:rsid w:val="003B23C6"/>
    <w:rsid w:val="003B41E5"/>
    <w:rsid w:val="003B5C1B"/>
    <w:rsid w:val="003B69AD"/>
    <w:rsid w:val="003C0A00"/>
    <w:rsid w:val="003C13A4"/>
    <w:rsid w:val="003C1E9E"/>
    <w:rsid w:val="003C395A"/>
    <w:rsid w:val="003C3BB6"/>
    <w:rsid w:val="003D6F09"/>
    <w:rsid w:val="003E0C20"/>
    <w:rsid w:val="003E15A8"/>
    <w:rsid w:val="003E17C1"/>
    <w:rsid w:val="003E4652"/>
    <w:rsid w:val="003F0341"/>
    <w:rsid w:val="003F08E1"/>
    <w:rsid w:val="003F6DFD"/>
    <w:rsid w:val="00401E69"/>
    <w:rsid w:val="00402FE7"/>
    <w:rsid w:val="00405B50"/>
    <w:rsid w:val="004073E1"/>
    <w:rsid w:val="00413188"/>
    <w:rsid w:val="004138D2"/>
    <w:rsid w:val="004150C7"/>
    <w:rsid w:val="00416869"/>
    <w:rsid w:val="0041693A"/>
    <w:rsid w:val="004266F7"/>
    <w:rsid w:val="0043072A"/>
    <w:rsid w:val="00433869"/>
    <w:rsid w:val="00436EE9"/>
    <w:rsid w:val="0043784A"/>
    <w:rsid w:val="004450E3"/>
    <w:rsid w:val="004452C8"/>
    <w:rsid w:val="00446F14"/>
    <w:rsid w:val="00450361"/>
    <w:rsid w:val="004529A6"/>
    <w:rsid w:val="00453E54"/>
    <w:rsid w:val="00454FBE"/>
    <w:rsid w:val="00460418"/>
    <w:rsid w:val="004605D7"/>
    <w:rsid w:val="00462CB3"/>
    <w:rsid w:val="00464F9C"/>
    <w:rsid w:val="004673AA"/>
    <w:rsid w:val="004776DF"/>
    <w:rsid w:val="00477749"/>
    <w:rsid w:val="00477B2B"/>
    <w:rsid w:val="00483FC4"/>
    <w:rsid w:val="004944AD"/>
    <w:rsid w:val="004A4CBB"/>
    <w:rsid w:val="004A5CF9"/>
    <w:rsid w:val="004B15C8"/>
    <w:rsid w:val="004B1D35"/>
    <w:rsid w:val="004B597A"/>
    <w:rsid w:val="004B6102"/>
    <w:rsid w:val="004B6219"/>
    <w:rsid w:val="004B7843"/>
    <w:rsid w:val="004C0F0C"/>
    <w:rsid w:val="004C7143"/>
    <w:rsid w:val="004C77A7"/>
    <w:rsid w:val="004D0CE7"/>
    <w:rsid w:val="004D326D"/>
    <w:rsid w:val="004D3337"/>
    <w:rsid w:val="004D555C"/>
    <w:rsid w:val="004E0493"/>
    <w:rsid w:val="004E0743"/>
    <w:rsid w:val="004E0A7D"/>
    <w:rsid w:val="004E5997"/>
    <w:rsid w:val="004E5BC0"/>
    <w:rsid w:val="004F1432"/>
    <w:rsid w:val="00500420"/>
    <w:rsid w:val="00500A2A"/>
    <w:rsid w:val="0050164F"/>
    <w:rsid w:val="0050280B"/>
    <w:rsid w:val="00503307"/>
    <w:rsid w:val="005039D1"/>
    <w:rsid w:val="00503CF1"/>
    <w:rsid w:val="00503E3C"/>
    <w:rsid w:val="00504CC3"/>
    <w:rsid w:val="00504CD7"/>
    <w:rsid w:val="005059F7"/>
    <w:rsid w:val="00506A39"/>
    <w:rsid w:val="00511D65"/>
    <w:rsid w:val="005143AC"/>
    <w:rsid w:val="0051761D"/>
    <w:rsid w:val="00517D9C"/>
    <w:rsid w:val="00523791"/>
    <w:rsid w:val="0053215B"/>
    <w:rsid w:val="00537FB2"/>
    <w:rsid w:val="00547A27"/>
    <w:rsid w:val="00550402"/>
    <w:rsid w:val="0055109E"/>
    <w:rsid w:val="0055708A"/>
    <w:rsid w:val="0055773E"/>
    <w:rsid w:val="005608DD"/>
    <w:rsid w:val="0056255F"/>
    <w:rsid w:val="00564545"/>
    <w:rsid w:val="005649B2"/>
    <w:rsid w:val="00577E09"/>
    <w:rsid w:val="0058243B"/>
    <w:rsid w:val="00582568"/>
    <w:rsid w:val="00584F60"/>
    <w:rsid w:val="00586ABB"/>
    <w:rsid w:val="005A3DDD"/>
    <w:rsid w:val="005A54E7"/>
    <w:rsid w:val="005B10B9"/>
    <w:rsid w:val="005B4E1C"/>
    <w:rsid w:val="005C1F3D"/>
    <w:rsid w:val="005C31F3"/>
    <w:rsid w:val="005C32C6"/>
    <w:rsid w:val="005C7912"/>
    <w:rsid w:val="005D0770"/>
    <w:rsid w:val="005D2676"/>
    <w:rsid w:val="005D6191"/>
    <w:rsid w:val="005E5E9C"/>
    <w:rsid w:val="005E7D98"/>
    <w:rsid w:val="005F01CC"/>
    <w:rsid w:val="005F2E02"/>
    <w:rsid w:val="005F3743"/>
    <w:rsid w:val="006023B5"/>
    <w:rsid w:val="006043C5"/>
    <w:rsid w:val="00604A2F"/>
    <w:rsid w:val="00604CA4"/>
    <w:rsid w:val="006065E0"/>
    <w:rsid w:val="00612A5A"/>
    <w:rsid w:val="00613425"/>
    <w:rsid w:val="00613DA7"/>
    <w:rsid w:val="006150F7"/>
    <w:rsid w:val="006156E1"/>
    <w:rsid w:val="00617E05"/>
    <w:rsid w:val="00626FF0"/>
    <w:rsid w:val="00630EB3"/>
    <w:rsid w:val="00633EAA"/>
    <w:rsid w:val="0064218D"/>
    <w:rsid w:val="006426A0"/>
    <w:rsid w:val="006621B0"/>
    <w:rsid w:val="00673AA4"/>
    <w:rsid w:val="006741FE"/>
    <w:rsid w:val="00675923"/>
    <w:rsid w:val="006762CE"/>
    <w:rsid w:val="00681B95"/>
    <w:rsid w:val="00684858"/>
    <w:rsid w:val="00687374"/>
    <w:rsid w:val="0068739B"/>
    <w:rsid w:val="00687C5A"/>
    <w:rsid w:val="006925E8"/>
    <w:rsid w:val="00692D20"/>
    <w:rsid w:val="006A7B8C"/>
    <w:rsid w:val="006B2D31"/>
    <w:rsid w:val="006B4681"/>
    <w:rsid w:val="006B4889"/>
    <w:rsid w:val="006C123B"/>
    <w:rsid w:val="006D0A3E"/>
    <w:rsid w:val="006D1BF5"/>
    <w:rsid w:val="006D4BF6"/>
    <w:rsid w:val="006D6F35"/>
    <w:rsid w:val="006E26EF"/>
    <w:rsid w:val="006E496B"/>
    <w:rsid w:val="006E4BE9"/>
    <w:rsid w:val="006E64D5"/>
    <w:rsid w:val="006E6918"/>
    <w:rsid w:val="006E74D5"/>
    <w:rsid w:val="006F5031"/>
    <w:rsid w:val="006F76FA"/>
    <w:rsid w:val="00706048"/>
    <w:rsid w:val="00712C13"/>
    <w:rsid w:val="0072671E"/>
    <w:rsid w:val="0073218C"/>
    <w:rsid w:val="00732209"/>
    <w:rsid w:val="0073224F"/>
    <w:rsid w:val="00734A91"/>
    <w:rsid w:val="00736A18"/>
    <w:rsid w:val="007402A4"/>
    <w:rsid w:val="00741CE0"/>
    <w:rsid w:val="0074428B"/>
    <w:rsid w:val="0074725B"/>
    <w:rsid w:val="00751164"/>
    <w:rsid w:val="00755011"/>
    <w:rsid w:val="00760D78"/>
    <w:rsid w:val="00761408"/>
    <w:rsid w:val="00772455"/>
    <w:rsid w:val="00772D16"/>
    <w:rsid w:val="00772DA0"/>
    <w:rsid w:val="00773BBE"/>
    <w:rsid w:val="00775604"/>
    <w:rsid w:val="0077763F"/>
    <w:rsid w:val="007777A2"/>
    <w:rsid w:val="00777D28"/>
    <w:rsid w:val="00780EA2"/>
    <w:rsid w:val="007848D1"/>
    <w:rsid w:val="00786656"/>
    <w:rsid w:val="00790919"/>
    <w:rsid w:val="00794242"/>
    <w:rsid w:val="007A14D4"/>
    <w:rsid w:val="007A2236"/>
    <w:rsid w:val="007A4C1D"/>
    <w:rsid w:val="007B0554"/>
    <w:rsid w:val="007B1E9A"/>
    <w:rsid w:val="007B614B"/>
    <w:rsid w:val="007C4BB2"/>
    <w:rsid w:val="007D368A"/>
    <w:rsid w:val="007E042D"/>
    <w:rsid w:val="007F212B"/>
    <w:rsid w:val="007F4FFE"/>
    <w:rsid w:val="00801126"/>
    <w:rsid w:val="008012C1"/>
    <w:rsid w:val="008160A8"/>
    <w:rsid w:val="00817EE0"/>
    <w:rsid w:val="00821AA4"/>
    <w:rsid w:val="00824A3C"/>
    <w:rsid w:val="008316AB"/>
    <w:rsid w:val="00831781"/>
    <w:rsid w:val="00835CE5"/>
    <w:rsid w:val="008362E2"/>
    <w:rsid w:val="008429C5"/>
    <w:rsid w:val="008441C4"/>
    <w:rsid w:val="008468DD"/>
    <w:rsid w:val="008520EC"/>
    <w:rsid w:val="008530FA"/>
    <w:rsid w:val="00854FC1"/>
    <w:rsid w:val="008559BD"/>
    <w:rsid w:val="00857160"/>
    <w:rsid w:val="00861DE7"/>
    <w:rsid w:val="00863BD1"/>
    <w:rsid w:val="0086665C"/>
    <w:rsid w:val="00875B0B"/>
    <w:rsid w:val="00882411"/>
    <w:rsid w:val="008827AA"/>
    <w:rsid w:val="00887D98"/>
    <w:rsid w:val="00891C54"/>
    <w:rsid w:val="00894488"/>
    <w:rsid w:val="008949A1"/>
    <w:rsid w:val="0089578A"/>
    <w:rsid w:val="00895B42"/>
    <w:rsid w:val="00895F27"/>
    <w:rsid w:val="00896C17"/>
    <w:rsid w:val="008A10CF"/>
    <w:rsid w:val="008A12E1"/>
    <w:rsid w:val="008A24C2"/>
    <w:rsid w:val="008A3942"/>
    <w:rsid w:val="008B0C68"/>
    <w:rsid w:val="008B371B"/>
    <w:rsid w:val="008C45C3"/>
    <w:rsid w:val="008C604C"/>
    <w:rsid w:val="008C6651"/>
    <w:rsid w:val="008C66C2"/>
    <w:rsid w:val="008C6D44"/>
    <w:rsid w:val="008C7349"/>
    <w:rsid w:val="008D0279"/>
    <w:rsid w:val="008D5CFC"/>
    <w:rsid w:val="008D6D3F"/>
    <w:rsid w:val="008E1C8D"/>
    <w:rsid w:val="008E3C09"/>
    <w:rsid w:val="008E5C71"/>
    <w:rsid w:val="008F5CF8"/>
    <w:rsid w:val="008F7F33"/>
    <w:rsid w:val="00900F84"/>
    <w:rsid w:val="00902672"/>
    <w:rsid w:val="009142F3"/>
    <w:rsid w:val="00916800"/>
    <w:rsid w:val="00920756"/>
    <w:rsid w:val="0092112F"/>
    <w:rsid w:val="0092143E"/>
    <w:rsid w:val="0092597F"/>
    <w:rsid w:val="009271FD"/>
    <w:rsid w:val="00927212"/>
    <w:rsid w:val="00933B28"/>
    <w:rsid w:val="00934C83"/>
    <w:rsid w:val="00935B90"/>
    <w:rsid w:val="0094319C"/>
    <w:rsid w:val="009457D6"/>
    <w:rsid w:val="00946A68"/>
    <w:rsid w:val="009472FE"/>
    <w:rsid w:val="00951146"/>
    <w:rsid w:val="00951B4B"/>
    <w:rsid w:val="00953AB1"/>
    <w:rsid w:val="00953BBB"/>
    <w:rsid w:val="00956EF6"/>
    <w:rsid w:val="00964BDB"/>
    <w:rsid w:val="00965F77"/>
    <w:rsid w:val="009669FC"/>
    <w:rsid w:val="00974FA5"/>
    <w:rsid w:val="00975CD8"/>
    <w:rsid w:val="009769B2"/>
    <w:rsid w:val="00977E38"/>
    <w:rsid w:val="00982190"/>
    <w:rsid w:val="0098297B"/>
    <w:rsid w:val="00982F03"/>
    <w:rsid w:val="00985BA9"/>
    <w:rsid w:val="00985BB2"/>
    <w:rsid w:val="009864BB"/>
    <w:rsid w:val="0098709E"/>
    <w:rsid w:val="00987A9F"/>
    <w:rsid w:val="00992081"/>
    <w:rsid w:val="00992A90"/>
    <w:rsid w:val="009A5EB7"/>
    <w:rsid w:val="009B1570"/>
    <w:rsid w:val="009B16EB"/>
    <w:rsid w:val="009C0D48"/>
    <w:rsid w:val="009C0FE6"/>
    <w:rsid w:val="009C120F"/>
    <w:rsid w:val="009C4107"/>
    <w:rsid w:val="009E058B"/>
    <w:rsid w:val="009E14D5"/>
    <w:rsid w:val="009E38EA"/>
    <w:rsid w:val="009E7659"/>
    <w:rsid w:val="009E7F75"/>
    <w:rsid w:val="009F101F"/>
    <w:rsid w:val="009F711F"/>
    <w:rsid w:val="00A03B97"/>
    <w:rsid w:val="00A047D0"/>
    <w:rsid w:val="00A07EF8"/>
    <w:rsid w:val="00A11B05"/>
    <w:rsid w:val="00A120FA"/>
    <w:rsid w:val="00A16B13"/>
    <w:rsid w:val="00A211C8"/>
    <w:rsid w:val="00A21E30"/>
    <w:rsid w:val="00A26D14"/>
    <w:rsid w:val="00A3105F"/>
    <w:rsid w:val="00A31349"/>
    <w:rsid w:val="00A32AF4"/>
    <w:rsid w:val="00A3350B"/>
    <w:rsid w:val="00A33656"/>
    <w:rsid w:val="00A34913"/>
    <w:rsid w:val="00A411C9"/>
    <w:rsid w:val="00A41D7D"/>
    <w:rsid w:val="00A44582"/>
    <w:rsid w:val="00A46498"/>
    <w:rsid w:val="00A55D5B"/>
    <w:rsid w:val="00A57B66"/>
    <w:rsid w:val="00A60045"/>
    <w:rsid w:val="00A622EE"/>
    <w:rsid w:val="00A656F7"/>
    <w:rsid w:val="00A6739C"/>
    <w:rsid w:val="00A7172B"/>
    <w:rsid w:val="00A739E9"/>
    <w:rsid w:val="00A740D9"/>
    <w:rsid w:val="00A7636F"/>
    <w:rsid w:val="00A7697F"/>
    <w:rsid w:val="00A76EE3"/>
    <w:rsid w:val="00A77E62"/>
    <w:rsid w:val="00A77F14"/>
    <w:rsid w:val="00A873FD"/>
    <w:rsid w:val="00A916B8"/>
    <w:rsid w:val="00A9233A"/>
    <w:rsid w:val="00A928DA"/>
    <w:rsid w:val="00A92A3B"/>
    <w:rsid w:val="00A945EF"/>
    <w:rsid w:val="00A9658D"/>
    <w:rsid w:val="00A96AFC"/>
    <w:rsid w:val="00AA0244"/>
    <w:rsid w:val="00AA0E40"/>
    <w:rsid w:val="00AA18A8"/>
    <w:rsid w:val="00AA62D3"/>
    <w:rsid w:val="00AA68E8"/>
    <w:rsid w:val="00AC0EA3"/>
    <w:rsid w:val="00AC2206"/>
    <w:rsid w:val="00AC45E0"/>
    <w:rsid w:val="00AE128D"/>
    <w:rsid w:val="00AE1BC7"/>
    <w:rsid w:val="00AE30D9"/>
    <w:rsid w:val="00AE4243"/>
    <w:rsid w:val="00AE60D4"/>
    <w:rsid w:val="00AE761D"/>
    <w:rsid w:val="00AF21FA"/>
    <w:rsid w:val="00AF506D"/>
    <w:rsid w:val="00B00789"/>
    <w:rsid w:val="00B019EC"/>
    <w:rsid w:val="00B04E6E"/>
    <w:rsid w:val="00B051F5"/>
    <w:rsid w:val="00B11358"/>
    <w:rsid w:val="00B134D3"/>
    <w:rsid w:val="00B20B65"/>
    <w:rsid w:val="00B23ADE"/>
    <w:rsid w:val="00B251E9"/>
    <w:rsid w:val="00B361F5"/>
    <w:rsid w:val="00B40880"/>
    <w:rsid w:val="00B40AE0"/>
    <w:rsid w:val="00B419CC"/>
    <w:rsid w:val="00B41D56"/>
    <w:rsid w:val="00B44654"/>
    <w:rsid w:val="00B4527A"/>
    <w:rsid w:val="00B454BB"/>
    <w:rsid w:val="00B457FA"/>
    <w:rsid w:val="00B47D68"/>
    <w:rsid w:val="00B513AF"/>
    <w:rsid w:val="00B51A07"/>
    <w:rsid w:val="00B52A13"/>
    <w:rsid w:val="00B53CDE"/>
    <w:rsid w:val="00B554A8"/>
    <w:rsid w:val="00B67B53"/>
    <w:rsid w:val="00B70463"/>
    <w:rsid w:val="00B72E90"/>
    <w:rsid w:val="00B80594"/>
    <w:rsid w:val="00B91C77"/>
    <w:rsid w:val="00BA6ECA"/>
    <w:rsid w:val="00BB0950"/>
    <w:rsid w:val="00BB2F5F"/>
    <w:rsid w:val="00BB4CF8"/>
    <w:rsid w:val="00BB7621"/>
    <w:rsid w:val="00BC2FA3"/>
    <w:rsid w:val="00BC31F4"/>
    <w:rsid w:val="00BC358B"/>
    <w:rsid w:val="00BC35AC"/>
    <w:rsid w:val="00BC7011"/>
    <w:rsid w:val="00BD041E"/>
    <w:rsid w:val="00BD124E"/>
    <w:rsid w:val="00BD16C7"/>
    <w:rsid w:val="00BD1869"/>
    <w:rsid w:val="00BD4C67"/>
    <w:rsid w:val="00BD6302"/>
    <w:rsid w:val="00BD68CD"/>
    <w:rsid w:val="00BE1AD5"/>
    <w:rsid w:val="00BE3BAD"/>
    <w:rsid w:val="00BE3CF1"/>
    <w:rsid w:val="00BE495A"/>
    <w:rsid w:val="00BE57EF"/>
    <w:rsid w:val="00BF2975"/>
    <w:rsid w:val="00BF3811"/>
    <w:rsid w:val="00C00F7C"/>
    <w:rsid w:val="00C06613"/>
    <w:rsid w:val="00C10FE4"/>
    <w:rsid w:val="00C12E49"/>
    <w:rsid w:val="00C14AF8"/>
    <w:rsid w:val="00C21A30"/>
    <w:rsid w:val="00C32ABB"/>
    <w:rsid w:val="00C42758"/>
    <w:rsid w:val="00C461C0"/>
    <w:rsid w:val="00C5171A"/>
    <w:rsid w:val="00C66D93"/>
    <w:rsid w:val="00C73CB1"/>
    <w:rsid w:val="00C73DCF"/>
    <w:rsid w:val="00C7451C"/>
    <w:rsid w:val="00C74C8A"/>
    <w:rsid w:val="00C74F43"/>
    <w:rsid w:val="00C76C86"/>
    <w:rsid w:val="00C77D08"/>
    <w:rsid w:val="00C80D38"/>
    <w:rsid w:val="00C84084"/>
    <w:rsid w:val="00C9287D"/>
    <w:rsid w:val="00C94E76"/>
    <w:rsid w:val="00C978FA"/>
    <w:rsid w:val="00CA1A6E"/>
    <w:rsid w:val="00CA28BE"/>
    <w:rsid w:val="00CA3567"/>
    <w:rsid w:val="00CA7750"/>
    <w:rsid w:val="00CA7AA4"/>
    <w:rsid w:val="00CB285E"/>
    <w:rsid w:val="00CB4B2E"/>
    <w:rsid w:val="00CC14FF"/>
    <w:rsid w:val="00CD3200"/>
    <w:rsid w:val="00CD7A91"/>
    <w:rsid w:val="00CE1357"/>
    <w:rsid w:val="00CE220E"/>
    <w:rsid w:val="00CE35F1"/>
    <w:rsid w:val="00CE750D"/>
    <w:rsid w:val="00CF2263"/>
    <w:rsid w:val="00CF2841"/>
    <w:rsid w:val="00CF375B"/>
    <w:rsid w:val="00D031A8"/>
    <w:rsid w:val="00D04318"/>
    <w:rsid w:val="00D04BE0"/>
    <w:rsid w:val="00D10046"/>
    <w:rsid w:val="00D14D62"/>
    <w:rsid w:val="00D22F0A"/>
    <w:rsid w:val="00D25F17"/>
    <w:rsid w:val="00D277A4"/>
    <w:rsid w:val="00D32793"/>
    <w:rsid w:val="00D327C5"/>
    <w:rsid w:val="00D33088"/>
    <w:rsid w:val="00D333DE"/>
    <w:rsid w:val="00D37908"/>
    <w:rsid w:val="00D447D8"/>
    <w:rsid w:val="00D44802"/>
    <w:rsid w:val="00D51FE3"/>
    <w:rsid w:val="00D55DF5"/>
    <w:rsid w:val="00D62A82"/>
    <w:rsid w:val="00D63326"/>
    <w:rsid w:val="00D707E2"/>
    <w:rsid w:val="00D72238"/>
    <w:rsid w:val="00D73EDD"/>
    <w:rsid w:val="00D74AE9"/>
    <w:rsid w:val="00D755EC"/>
    <w:rsid w:val="00D7619C"/>
    <w:rsid w:val="00D836EE"/>
    <w:rsid w:val="00D83B6F"/>
    <w:rsid w:val="00D8477E"/>
    <w:rsid w:val="00D86202"/>
    <w:rsid w:val="00D87D36"/>
    <w:rsid w:val="00D904BD"/>
    <w:rsid w:val="00D90976"/>
    <w:rsid w:val="00D93165"/>
    <w:rsid w:val="00D94B8D"/>
    <w:rsid w:val="00D96C8B"/>
    <w:rsid w:val="00D96E99"/>
    <w:rsid w:val="00DA3CC7"/>
    <w:rsid w:val="00DA3F51"/>
    <w:rsid w:val="00DA5FB4"/>
    <w:rsid w:val="00DA68E9"/>
    <w:rsid w:val="00DB430C"/>
    <w:rsid w:val="00DC68AD"/>
    <w:rsid w:val="00DC6D2C"/>
    <w:rsid w:val="00DD3D6E"/>
    <w:rsid w:val="00DD3DDC"/>
    <w:rsid w:val="00DE0020"/>
    <w:rsid w:val="00DE007B"/>
    <w:rsid w:val="00DF1CF5"/>
    <w:rsid w:val="00DF25B9"/>
    <w:rsid w:val="00DF3AFC"/>
    <w:rsid w:val="00DF4437"/>
    <w:rsid w:val="00E01D21"/>
    <w:rsid w:val="00E03247"/>
    <w:rsid w:val="00E14D5A"/>
    <w:rsid w:val="00E30857"/>
    <w:rsid w:val="00E355A4"/>
    <w:rsid w:val="00E37C1F"/>
    <w:rsid w:val="00E434E3"/>
    <w:rsid w:val="00E50B70"/>
    <w:rsid w:val="00E5101D"/>
    <w:rsid w:val="00E52FAD"/>
    <w:rsid w:val="00E56985"/>
    <w:rsid w:val="00E60B24"/>
    <w:rsid w:val="00E60D51"/>
    <w:rsid w:val="00E74A3B"/>
    <w:rsid w:val="00E7538E"/>
    <w:rsid w:val="00E81F4C"/>
    <w:rsid w:val="00E854D0"/>
    <w:rsid w:val="00E91B13"/>
    <w:rsid w:val="00E96136"/>
    <w:rsid w:val="00E97655"/>
    <w:rsid w:val="00EA70CC"/>
    <w:rsid w:val="00EB038D"/>
    <w:rsid w:val="00EB1014"/>
    <w:rsid w:val="00EB16FD"/>
    <w:rsid w:val="00EB2D81"/>
    <w:rsid w:val="00EB62BD"/>
    <w:rsid w:val="00EB69A4"/>
    <w:rsid w:val="00EB77E6"/>
    <w:rsid w:val="00EC1212"/>
    <w:rsid w:val="00EC1F69"/>
    <w:rsid w:val="00EC2F45"/>
    <w:rsid w:val="00EC2FF6"/>
    <w:rsid w:val="00EC4FDC"/>
    <w:rsid w:val="00EC5D54"/>
    <w:rsid w:val="00ED3248"/>
    <w:rsid w:val="00EE4AED"/>
    <w:rsid w:val="00EE5274"/>
    <w:rsid w:val="00EE6555"/>
    <w:rsid w:val="00EF6E85"/>
    <w:rsid w:val="00F0109D"/>
    <w:rsid w:val="00F0121D"/>
    <w:rsid w:val="00F0146B"/>
    <w:rsid w:val="00F015C5"/>
    <w:rsid w:val="00F030EB"/>
    <w:rsid w:val="00F04489"/>
    <w:rsid w:val="00F04BD3"/>
    <w:rsid w:val="00F13B5D"/>
    <w:rsid w:val="00F15C98"/>
    <w:rsid w:val="00F208DE"/>
    <w:rsid w:val="00F328C8"/>
    <w:rsid w:val="00F4251E"/>
    <w:rsid w:val="00F43E11"/>
    <w:rsid w:val="00F4474E"/>
    <w:rsid w:val="00F46446"/>
    <w:rsid w:val="00F55238"/>
    <w:rsid w:val="00F56AA1"/>
    <w:rsid w:val="00F57D3F"/>
    <w:rsid w:val="00F644EF"/>
    <w:rsid w:val="00F70023"/>
    <w:rsid w:val="00F7088F"/>
    <w:rsid w:val="00F729AF"/>
    <w:rsid w:val="00F8297C"/>
    <w:rsid w:val="00F82DD6"/>
    <w:rsid w:val="00F8365A"/>
    <w:rsid w:val="00F85F88"/>
    <w:rsid w:val="00F93433"/>
    <w:rsid w:val="00F97F57"/>
    <w:rsid w:val="00FA0688"/>
    <w:rsid w:val="00FA39E0"/>
    <w:rsid w:val="00FA4A98"/>
    <w:rsid w:val="00FB0BDD"/>
    <w:rsid w:val="00FB17F4"/>
    <w:rsid w:val="00FB2B24"/>
    <w:rsid w:val="00FB68B2"/>
    <w:rsid w:val="00FB7C86"/>
    <w:rsid w:val="00FC010B"/>
    <w:rsid w:val="00FC25C7"/>
    <w:rsid w:val="00FC3BBD"/>
    <w:rsid w:val="00FD45B5"/>
    <w:rsid w:val="00FD5D9D"/>
    <w:rsid w:val="00FD7127"/>
    <w:rsid w:val="00FE2DD3"/>
    <w:rsid w:val="00FE4515"/>
    <w:rsid w:val="00FF2597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4C5E53"/>
  <w15:docId w15:val="{5F7D1B57-A859-4FC2-92A6-84923225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qFormat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ColorfulList-Accent11">
    <w:name w:val="Colorful List - Accent 11"/>
    <w:basedOn w:val="Normal"/>
    <w:qFormat/>
    <w:rsid w:val="00346D7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F3811"/>
    <w:rPr>
      <w:rFonts w:ascii="Arial" w:hAnsi="Arial"/>
      <w:sz w:val="20"/>
    </w:rPr>
  </w:style>
  <w:style w:type="character" w:customStyle="1" w:styleId="hps">
    <w:name w:val="hps"/>
    <w:basedOn w:val="Fontepargpadro"/>
    <w:rsid w:val="00EC2F45"/>
  </w:style>
  <w:style w:type="character" w:styleId="HiperlinkVisitado">
    <w:name w:val="FollowedHyperlink"/>
    <w:basedOn w:val="Fontepargpadro"/>
    <w:uiPriority w:val="99"/>
    <w:semiHidden/>
    <w:unhideWhenUsed/>
    <w:rsid w:val="00D03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5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1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ordpress.org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dpres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70158-32E3-440C-A6F8-03F66278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2019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Bruno Medeiros</cp:lastModifiedBy>
  <cp:revision>193</cp:revision>
  <cp:lastPrinted>2014-07-24T16:51:00Z</cp:lastPrinted>
  <dcterms:created xsi:type="dcterms:W3CDTF">2015-08-10T01:05:00Z</dcterms:created>
  <dcterms:modified xsi:type="dcterms:W3CDTF">2017-05-29T14:01:00Z</dcterms:modified>
</cp:coreProperties>
</file>