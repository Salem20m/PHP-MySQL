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796C0" w14:textId="77777777" w:rsidR="00191D00" w:rsidRDefault="00191D00" w:rsidP="0062437F">
      <w:pPr>
        <w:pStyle w:val="Subttulo"/>
        <w:rPr>
          <w:lang w:val="en-US"/>
        </w:rPr>
      </w:pPr>
    </w:p>
    <w:p w14:paraId="7B62CBFD" w14:textId="77777777" w:rsidR="00091EAB" w:rsidRPr="00191D00" w:rsidRDefault="00091EAB" w:rsidP="0062437F">
      <w:pPr>
        <w:pStyle w:val="Subttulo"/>
        <w:rPr>
          <w:lang w:val="en-US"/>
        </w:rPr>
      </w:pPr>
      <w:r w:rsidRPr="00191D00">
        <w:rPr>
          <w:lang w:val="en-US"/>
        </w:rPr>
        <w:t>Data Base and PDO</w:t>
      </w:r>
    </w:p>
    <w:p w14:paraId="501256E7" w14:textId="1838A884" w:rsidR="0062437F" w:rsidRPr="00191D00" w:rsidRDefault="00091EAB" w:rsidP="0062437F">
      <w:pPr>
        <w:pStyle w:val="Subttulo"/>
        <w:rPr>
          <w:lang w:val="en-US"/>
        </w:rPr>
      </w:pPr>
      <w:r w:rsidRPr="00191D00">
        <w:rPr>
          <w:lang w:val="en-US"/>
        </w:rPr>
        <w:t>Exercise</w:t>
      </w:r>
    </w:p>
    <w:p w14:paraId="501256E8" w14:textId="77777777" w:rsidR="008827AA" w:rsidRPr="00191D00" w:rsidRDefault="008827AA" w:rsidP="001C2B30">
      <w:pPr>
        <w:rPr>
          <w:lang w:val="en-US"/>
        </w:rPr>
      </w:pPr>
    </w:p>
    <w:p w14:paraId="501256E9" w14:textId="77777777" w:rsidR="008827AA" w:rsidRPr="00191D00" w:rsidRDefault="008827AA" w:rsidP="001C2B30">
      <w:pPr>
        <w:rPr>
          <w:lang w:val="en-US"/>
        </w:rPr>
      </w:pPr>
    </w:p>
    <w:p w14:paraId="501256EA" w14:textId="77777777" w:rsidR="008827AA" w:rsidRPr="00191D00" w:rsidRDefault="008827AA" w:rsidP="001C2B30">
      <w:pPr>
        <w:rPr>
          <w:lang w:val="en-US"/>
        </w:rPr>
      </w:pPr>
    </w:p>
    <w:p w14:paraId="501256EB" w14:textId="26321970" w:rsidR="001C2B30" w:rsidRPr="008827AA" w:rsidRDefault="001C2B30" w:rsidP="001C2B30">
      <w:pPr>
        <w:rPr>
          <w:sz w:val="28"/>
          <w:szCs w:val="28"/>
          <w:lang w:val="en-AU"/>
        </w:rPr>
      </w:pPr>
      <w:r w:rsidRPr="008827AA">
        <w:rPr>
          <w:sz w:val="28"/>
          <w:szCs w:val="28"/>
          <w:lang w:val="en-AU"/>
        </w:rPr>
        <w:t>Submitted by:</w:t>
      </w:r>
      <w:r w:rsidR="005E473F">
        <w:rPr>
          <w:sz w:val="28"/>
          <w:szCs w:val="28"/>
          <w:lang w:val="en-AU"/>
        </w:rPr>
        <w:t xml:space="preserve"> </w:t>
      </w:r>
      <w:r w:rsidR="00091EAB">
        <w:rPr>
          <w:sz w:val="28"/>
          <w:szCs w:val="28"/>
          <w:lang w:val="en-AU"/>
        </w:rPr>
        <w:t>Bruno Angelo Medeiros</w:t>
      </w:r>
    </w:p>
    <w:p w14:paraId="501256EC" w14:textId="4A94D5CA" w:rsidR="004B6219" w:rsidRPr="00EB577D" w:rsidRDefault="001C2B30" w:rsidP="001C2B30">
      <w:pPr>
        <w:rPr>
          <w:sz w:val="28"/>
          <w:szCs w:val="28"/>
          <w:lang w:val="en-US"/>
        </w:rPr>
      </w:pPr>
      <w:r w:rsidRPr="00EB577D">
        <w:rPr>
          <w:sz w:val="28"/>
          <w:szCs w:val="28"/>
          <w:lang w:val="en-US"/>
        </w:rPr>
        <w:t xml:space="preserve">Member country/region: </w:t>
      </w:r>
      <w:r w:rsidR="0062437F" w:rsidRPr="00EB577D">
        <w:rPr>
          <w:sz w:val="28"/>
          <w:szCs w:val="28"/>
          <w:lang w:val="en-US"/>
        </w:rPr>
        <w:t>BRA</w:t>
      </w:r>
      <w:r w:rsidR="00D55B06">
        <w:rPr>
          <w:sz w:val="28"/>
          <w:szCs w:val="28"/>
          <w:lang w:val="en-US"/>
        </w:rPr>
        <w:t>Z</w:t>
      </w:r>
      <w:r w:rsidR="0062437F" w:rsidRPr="00EB577D">
        <w:rPr>
          <w:sz w:val="28"/>
          <w:szCs w:val="28"/>
          <w:lang w:val="en-US"/>
        </w:rPr>
        <w:t>IL</w:t>
      </w:r>
    </w:p>
    <w:p w14:paraId="501256ED" w14:textId="77777777" w:rsidR="001C2B30" w:rsidRPr="00EB577D" w:rsidRDefault="001C2B30" w:rsidP="001C2B30">
      <w:pPr>
        <w:rPr>
          <w:lang w:val="en-US"/>
        </w:rPr>
      </w:pPr>
    </w:p>
    <w:p w14:paraId="501256EE" w14:textId="77777777" w:rsidR="008827AA" w:rsidRPr="00EB577D" w:rsidRDefault="008827AA" w:rsidP="001C2B30">
      <w:pPr>
        <w:rPr>
          <w:lang w:val="en-US"/>
        </w:rPr>
      </w:pPr>
    </w:p>
    <w:p w14:paraId="501256EF" w14:textId="77777777" w:rsidR="001C2B30" w:rsidRPr="00EB577D" w:rsidRDefault="001C2B30" w:rsidP="002252F0">
      <w:pPr>
        <w:pStyle w:val="Commarcadores"/>
        <w:numPr>
          <w:ilvl w:val="0"/>
          <w:numId w:val="0"/>
        </w:numPr>
        <w:rPr>
          <w:lang w:val="en-US"/>
        </w:rPr>
        <w:sectPr w:rsidR="001C2B30" w:rsidRPr="00EB577D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47E8FB6F" w14:textId="69F78451" w:rsidR="00EB577D" w:rsidRPr="001F7270" w:rsidRDefault="00C569C4" w:rsidP="00EB577D">
      <w:pPr>
        <w:pStyle w:val="Ttulo2"/>
        <w:rPr>
          <w:lang w:val="en-US"/>
        </w:rPr>
      </w:pPr>
      <w:r w:rsidRPr="001F7270">
        <w:rPr>
          <w:lang w:val="en-US"/>
        </w:rPr>
        <w:lastRenderedPageBreak/>
        <w:t>PROJECT DESCRIPTION</w:t>
      </w:r>
    </w:p>
    <w:p w14:paraId="73A2C94A" w14:textId="3D4AEC38" w:rsidR="001F7270" w:rsidRDefault="00611DC8" w:rsidP="00EB577D">
      <w:pPr>
        <w:rPr>
          <w:rStyle w:val="apple-converted-space"/>
          <w:color w:val="252525"/>
          <w:sz w:val="24"/>
          <w:shd w:val="clear" w:color="auto" w:fill="FFFFFF"/>
          <w:lang w:val="en-US"/>
        </w:rPr>
      </w:pPr>
      <w:r w:rsidRPr="001F7270">
        <w:rPr>
          <w:rStyle w:val="apple-converted-space"/>
          <w:color w:val="252525"/>
          <w:sz w:val="24"/>
          <w:shd w:val="clear" w:color="auto" w:fill="FFFFFF"/>
          <w:lang w:val="en-US"/>
        </w:rPr>
        <w:t>You were hired</w:t>
      </w:r>
      <w:r w:rsidR="001F7270">
        <w:rPr>
          <w:rStyle w:val="apple-converted-space"/>
          <w:color w:val="252525"/>
          <w:sz w:val="24"/>
          <w:shd w:val="clear" w:color="auto" w:fill="FFFFFF"/>
          <w:lang w:val="en-US"/>
        </w:rPr>
        <w:t xml:space="preserve"> to develop </w:t>
      </w:r>
      <w:r w:rsidR="002E28E4">
        <w:rPr>
          <w:rStyle w:val="apple-converted-space"/>
          <w:color w:val="252525"/>
          <w:sz w:val="24"/>
          <w:shd w:val="clear" w:color="auto" w:fill="FFFFFF"/>
          <w:lang w:val="en-US"/>
        </w:rPr>
        <w:t>the database with a CRUD</w:t>
      </w:r>
      <w:r w:rsidR="001F7270">
        <w:rPr>
          <w:rStyle w:val="apple-converted-space"/>
          <w:color w:val="252525"/>
          <w:sz w:val="24"/>
          <w:shd w:val="clear" w:color="auto" w:fill="FFFFFF"/>
          <w:lang w:val="en-US"/>
        </w:rPr>
        <w:t xml:space="preserve">. Your job is to develop all </w:t>
      </w:r>
      <w:r w:rsidR="002E28E4">
        <w:rPr>
          <w:rStyle w:val="apple-converted-space"/>
          <w:color w:val="252525"/>
          <w:sz w:val="24"/>
          <w:shd w:val="clear" w:color="auto" w:fill="FFFFFF"/>
          <w:lang w:val="en-US"/>
        </w:rPr>
        <w:t>system</w:t>
      </w:r>
      <w:r w:rsidR="00555C07">
        <w:rPr>
          <w:rStyle w:val="apple-converted-space"/>
          <w:color w:val="252525"/>
          <w:sz w:val="24"/>
          <w:shd w:val="clear" w:color="auto" w:fill="FFFFFF"/>
          <w:lang w:val="en-US"/>
        </w:rPr>
        <w:t>s</w:t>
      </w:r>
      <w:r w:rsidR="002E28E4">
        <w:rPr>
          <w:rStyle w:val="apple-converted-space"/>
          <w:color w:val="252525"/>
          <w:sz w:val="24"/>
          <w:shd w:val="clear" w:color="auto" w:fill="FFFFFF"/>
          <w:lang w:val="en-US"/>
        </w:rPr>
        <w:t xml:space="preserve"> with PDO</w:t>
      </w:r>
      <w:r w:rsidR="001F7270">
        <w:rPr>
          <w:rStyle w:val="apple-converted-space"/>
          <w:color w:val="252525"/>
          <w:sz w:val="24"/>
          <w:shd w:val="clear" w:color="auto" w:fill="FFFFFF"/>
          <w:lang w:val="en-US"/>
        </w:rPr>
        <w:t>.</w:t>
      </w:r>
    </w:p>
    <w:p w14:paraId="399DAE0B" w14:textId="7E8DE5D3" w:rsidR="00EB577D" w:rsidRPr="001F7270" w:rsidRDefault="0015262F" w:rsidP="002A7280">
      <w:pPr>
        <w:pStyle w:val="Ttulo2"/>
        <w:rPr>
          <w:lang w:val="en-US"/>
        </w:rPr>
      </w:pPr>
      <w:r w:rsidRPr="001F7270">
        <w:rPr>
          <w:lang w:val="en-US"/>
        </w:rPr>
        <w:t>INstruction</w:t>
      </w:r>
      <w:r w:rsidR="00EB577D" w:rsidRPr="001F7270">
        <w:rPr>
          <w:lang w:val="en-US"/>
        </w:rPr>
        <w:t xml:space="preserve"> </w:t>
      </w:r>
      <w:r w:rsidRPr="001F7270">
        <w:rPr>
          <w:lang w:val="en-US"/>
        </w:rPr>
        <w:t>to competit</w:t>
      </w:r>
      <w:r w:rsidR="00EB577D" w:rsidRPr="001F7270">
        <w:rPr>
          <w:lang w:val="en-US"/>
        </w:rPr>
        <w:t>or</w:t>
      </w:r>
    </w:p>
    <w:p w14:paraId="533A1A9F" w14:textId="541E9352" w:rsidR="0015262F" w:rsidRDefault="00CC6601" w:rsidP="00EB577D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T</w:t>
      </w:r>
      <w:r w:rsidR="0015262F" w:rsidRPr="001F7270">
        <w:rPr>
          <w:noProof/>
          <w:sz w:val="24"/>
          <w:lang w:val="en-US"/>
        </w:rPr>
        <w:t>o finish this task</w:t>
      </w:r>
      <w:r w:rsidR="001D322E">
        <w:rPr>
          <w:noProof/>
          <w:sz w:val="24"/>
          <w:lang w:val="en-US"/>
        </w:rPr>
        <w:t>,</w:t>
      </w:r>
      <w:r w:rsidR="001F7270">
        <w:rPr>
          <w:noProof/>
          <w:sz w:val="24"/>
          <w:lang w:val="en-US"/>
        </w:rPr>
        <w:t xml:space="preserve"> </w:t>
      </w:r>
      <w:r>
        <w:rPr>
          <w:noProof/>
          <w:sz w:val="24"/>
          <w:lang w:val="en-US"/>
        </w:rPr>
        <w:t xml:space="preserve">the database model </w:t>
      </w:r>
      <w:r w:rsidR="001F7270">
        <w:rPr>
          <w:noProof/>
          <w:sz w:val="24"/>
          <w:lang w:val="en-US"/>
        </w:rPr>
        <w:t>is given to you to base on it.</w:t>
      </w:r>
    </w:p>
    <w:p w14:paraId="737B0B29" w14:textId="526817F5" w:rsidR="00174F40" w:rsidRDefault="00174F40" w:rsidP="00EB577D">
      <w:pPr>
        <w:rPr>
          <w:noProof/>
          <w:sz w:val="24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7E6BF9C7" wp14:editId="0F5A3717">
            <wp:extent cx="4543425" cy="2066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976" w14:textId="13002122" w:rsidR="001F7270" w:rsidRDefault="00174F40" w:rsidP="00EB577D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 xml:space="preserve">The </w:t>
      </w:r>
      <w:r w:rsidR="00CC6601">
        <w:rPr>
          <w:noProof/>
          <w:sz w:val="24"/>
          <w:lang w:val="en-US"/>
        </w:rPr>
        <w:t xml:space="preserve">CRUD </w:t>
      </w:r>
      <w:r w:rsidR="001F7270">
        <w:rPr>
          <w:noProof/>
          <w:sz w:val="24"/>
          <w:lang w:val="en-US"/>
        </w:rPr>
        <w:t>contains 4 main sections</w:t>
      </w:r>
    </w:p>
    <w:p w14:paraId="519E51C7" w14:textId="3B1CEE96" w:rsidR="001F7270" w:rsidRDefault="00CC6601" w:rsidP="001F7270">
      <w:pPr>
        <w:pStyle w:val="PargrafodaLista"/>
        <w:numPr>
          <w:ilvl w:val="0"/>
          <w:numId w:val="33"/>
        </w:num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Create</w:t>
      </w:r>
    </w:p>
    <w:p w14:paraId="79C5FC47" w14:textId="2C6FEE2B" w:rsidR="001F7270" w:rsidRDefault="00CC6601" w:rsidP="001F7270">
      <w:pPr>
        <w:pStyle w:val="PargrafodaLista"/>
        <w:numPr>
          <w:ilvl w:val="0"/>
          <w:numId w:val="33"/>
        </w:num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Read (List)</w:t>
      </w:r>
    </w:p>
    <w:p w14:paraId="7E9CFC46" w14:textId="3158B3A0" w:rsidR="001F7270" w:rsidRDefault="00CC6601" w:rsidP="001F7270">
      <w:pPr>
        <w:pStyle w:val="PargrafodaLista"/>
        <w:numPr>
          <w:ilvl w:val="0"/>
          <w:numId w:val="33"/>
        </w:num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Update</w:t>
      </w:r>
    </w:p>
    <w:p w14:paraId="59490650" w14:textId="5B88BA44" w:rsidR="001F7270" w:rsidRDefault="00CC6601" w:rsidP="001F7270">
      <w:pPr>
        <w:pStyle w:val="PargrafodaLista"/>
        <w:numPr>
          <w:ilvl w:val="0"/>
          <w:numId w:val="33"/>
        </w:num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Delete</w:t>
      </w:r>
    </w:p>
    <w:p w14:paraId="23E9E4D9" w14:textId="77777777" w:rsidR="00CC6601" w:rsidRPr="00CC6601" w:rsidRDefault="00CC6601" w:rsidP="00CC6601">
      <w:pPr>
        <w:rPr>
          <w:noProof/>
          <w:sz w:val="24"/>
          <w:lang w:val="en-US"/>
        </w:rPr>
      </w:pPr>
      <w:bookmarkStart w:id="0" w:name="_GoBack"/>
      <w:bookmarkEnd w:id="0"/>
    </w:p>
    <w:sectPr w:rsidR="00CC6601" w:rsidRPr="00CC660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30E06" w14:textId="77777777" w:rsidR="000B2ACB" w:rsidRDefault="000B2ACB" w:rsidP="00313492">
      <w:r>
        <w:separator/>
      </w:r>
    </w:p>
    <w:p w14:paraId="143DD845" w14:textId="77777777" w:rsidR="000B2ACB" w:rsidRDefault="000B2ACB" w:rsidP="00313492"/>
    <w:p w14:paraId="239E8B9C" w14:textId="77777777" w:rsidR="000B2ACB" w:rsidRDefault="000B2ACB"/>
  </w:endnote>
  <w:endnote w:type="continuationSeparator" w:id="0">
    <w:p w14:paraId="0FA6B7C9" w14:textId="77777777" w:rsidR="000B2ACB" w:rsidRDefault="000B2ACB" w:rsidP="00313492">
      <w:r>
        <w:continuationSeparator/>
      </w:r>
    </w:p>
    <w:p w14:paraId="09E548DA" w14:textId="77777777" w:rsidR="000B2ACB" w:rsidRDefault="000B2ACB" w:rsidP="00313492"/>
    <w:p w14:paraId="3C289AD4" w14:textId="77777777" w:rsidR="000B2ACB" w:rsidRDefault="000B2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5012579C" w14:textId="77777777" w:rsidTr="009F2750">
      <w:tc>
        <w:tcPr>
          <w:tcW w:w="4073" w:type="dxa"/>
          <w:vAlign w:val="center"/>
          <w:hideMark/>
        </w:tcPr>
        <w:p w14:paraId="50125798" w14:textId="6D079697" w:rsidR="00300343" w:rsidRPr="00893901" w:rsidRDefault="0005096F" w:rsidP="00300343">
          <w:pPr>
            <w:pStyle w:val="Rodap"/>
          </w:pPr>
          <w:r>
            <w:rPr>
              <w:sz w:val="16"/>
              <w:szCs w:val="16"/>
            </w:rPr>
            <w:t>WSC201</w:t>
          </w:r>
          <w:r w:rsidR="007945B8">
            <w:rPr>
              <w:sz w:val="16"/>
              <w:szCs w:val="16"/>
            </w:rPr>
            <w:t>7</w:t>
          </w:r>
          <w:r w:rsidR="00A903DC">
            <w:rPr>
              <w:sz w:val="16"/>
              <w:szCs w:val="16"/>
            </w:rPr>
            <w:t>_TP17</w:t>
          </w:r>
        </w:p>
      </w:tc>
      <w:tc>
        <w:tcPr>
          <w:tcW w:w="1492" w:type="dxa"/>
          <w:vAlign w:val="center"/>
          <w:hideMark/>
        </w:tcPr>
        <w:p w14:paraId="50125799" w14:textId="77777777" w:rsidR="00300343" w:rsidRPr="00893901" w:rsidRDefault="00300343" w:rsidP="00300343">
          <w:pPr>
            <w:pStyle w:val="Rodap"/>
            <w:jc w:val="center"/>
          </w:pPr>
          <w:r w:rsidRPr="00893901">
            <w:t xml:space="preserve">Version: </w:t>
          </w:r>
          <w:r w:rsidR="006E6918">
            <w:t>1</w:t>
          </w:r>
          <w:r w:rsidR="00F6695A">
            <w:t>.0</w:t>
          </w:r>
        </w:p>
        <w:p w14:paraId="5012579A" w14:textId="2735D0F1" w:rsidR="00300343" w:rsidRPr="00893901" w:rsidRDefault="008827AA" w:rsidP="00A903DC">
          <w:pPr>
            <w:pStyle w:val="Rodap"/>
            <w:jc w:val="center"/>
          </w:pPr>
          <w:r>
            <w:t xml:space="preserve">Date: </w:t>
          </w:r>
          <w:r w:rsidR="00A903DC">
            <w:t>16</w:t>
          </w:r>
          <w:r w:rsidR="00300343" w:rsidRPr="00893901">
            <w:t>.</w:t>
          </w:r>
          <w:r w:rsidR="00A903DC">
            <w:t>03</w:t>
          </w:r>
          <w:r w:rsidR="00300343" w:rsidRPr="00893901">
            <w:t>.1</w:t>
          </w:r>
          <w:r w:rsidR="00A903DC">
            <w:t>7</w:t>
          </w:r>
        </w:p>
      </w:tc>
      <w:tc>
        <w:tcPr>
          <w:tcW w:w="4074" w:type="dxa"/>
          <w:vAlign w:val="center"/>
          <w:hideMark/>
        </w:tcPr>
        <w:p w14:paraId="5012579B" w14:textId="3FC763A2" w:rsidR="00300343" w:rsidRPr="00893901" w:rsidRDefault="003003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C07C01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C07C01">
              <w:rPr>
                <w:noProof/>
              </w:rPr>
              <w:t>2</w:t>
            </w:r>
          </w:fldSimple>
        </w:p>
      </w:tc>
    </w:tr>
  </w:tbl>
  <w:p w14:paraId="5012579D" w14:textId="77777777" w:rsidR="00300343" w:rsidRDefault="00300343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F" w14:textId="048CFC77" w:rsidR="00630EB3" w:rsidRPr="00F729AF" w:rsidRDefault="00BD124E" w:rsidP="00F729AF">
    <w:pPr>
      <w:pStyle w:val="Rodap"/>
      <w:rPr>
        <w:sz w:val="16"/>
        <w:szCs w:val="16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501257AA" wp14:editId="501257AB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3">
      <w:rPr>
        <w:sz w:val="16"/>
        <w:szCs w:val="16"/>
      </w:rPr>
      <w:t>WSC201</w:t>
    </w:r>
    <w:r w:rsidR="007945B8">
      <w:rPr>
        <w:sz w:val="16"/>
        <w:szCs w:val="16"/>
      </w:rPr>
      <w:t>7</w:t>
    </w:r>
    <w:r w:rsidR="00630EB3">
      <w:rPr>
        <w:sz w:val="16"/>
        <w:szCs w:val="16"/>
      </w:rPr>
      <w:t>_TP</w:t>
    </w:r>
    <w:r w:rsidR="0062437F">
      <w:rPr>
        <w:sz w:val="16"/>
        <w:szCs w:val="16"/>
      </w:rPr>
      <w:t>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1" w14:textId="77777777" w:rsidR="006E26EF" w:rsidRDefault="006E2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71684" w14:textId="77777777" w:rsidR="000B2ACB" w:rsidRDefault="000B2ACB">
      <w:r>
        <w:separator/>
      </w:r>
    </w:p>
  </w:footnote>
  <w:footnote w:type="continuationSeparator" w:id="0">
    <w:p w14:paraId="5FE1C67A" w14:textId="77777777" w:rsidR="000B2ACB" w:rsidRDefault="000B2ACB" w:rsidP="00313492">
      <w:r>
        <w:continuationSeparator/>
      </w:r>
    </w:p>
    <w:p w14:paraId="73883146" w14:textId="77777777" w:rsidR="000B2ACB" w:rsidRDefault="000B2ACB" w:rsidP="00313492"/>
    <w:p w14:paraId="4AD74D67" w14:textId="77777777" w:rsidR="000B2ACB" w:rsidRDefault="000B2A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7" w14:textId="77777777" w:rsidR="006E26EF" w:rsidRDefault="006E26EF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501257A2" wp14:editId="501257A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501257A4" wp14:editId="501257A5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E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0048" behindDoc="1" locked="0" layoutInCell="1" allowOverlap="1" wp14:anchorId="501257A6" wp14:editId="501257A7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3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41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501257A8" wp14:editId="501257A9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0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77696" behindDoc="1" locked="0" layoutInCell="1" allowOverlap="1" wp14:anchorId="501257AC" wp14:editId="501257AD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pt-BR" w:eastAsia="pt-BR"/>
      </w:rPr>
      <w:drawing>
        <wp:anchor distT="0" distB="0" distL="114300" distR="114300" simplePos="0" relativeHeight="251678720" behindDoc="1" locked="0" layoutInCell="1" allowOverlap="1" wp14:anchorId="501257AE" wp14:editId="501257A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AE6CC8"/>
    <w:multiLevelType w:val="hybridMultilevel"/>
    <w:tmpl w:val="E3E4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01278F"/>
    <w:multiLevelType w:val="hybridMultilevel"/>
    <w:tmpl w:val="B92A03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882E04"/>
    <w:multiLevelType w:val="hybridMultilevel"/>
    <w:tmpl w:val="12325A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17B76C12"/>
    <w:multiLevelType w:val="hybridMultilevel"/>
    <w:tmpl w:val="21DA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A313CC"/>
    <w:multiLevelType w:val="hybridMultilevel"/>
    <w:tmpl w:val="54584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2BB33CC2"/>
    <w:multiLevelType w:val="hybridMultilevel"/>
    <w:tmpl w:val="E098D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DD15EF"/>
    <w:multiLevelType w:val="hybridMultilevel"/>
    <w:tmpl w:val="41F4B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D705C5"/>
    <w:multiLevelType w:val="hybridMultilevel"/>
    <w:tmpl w:val="0898E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DA2F40"/>
    <w:multiLevelType w:val="hybridMultilevel"/>
    <w:tmpl w:val="1CF07DC8"/>
    <w:lvl w:ilvl="0" w:tplc="ED906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79B3CC2"/>
    <w:multiLevelType w:val="hybridMultilevel"/>
    <w:tmpl w:val="398C0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69226C"/>
    <w:multiLevelType w:val="hybridMultilevel"/>
    <w:tmpl w:val="99DE5C8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C65246F"/>
    <w:multiLevelType w:val="multilevel"/>
    <w:tmpl w:val="FFBECE46"/>
    <w:styleLink w:val="WWNum1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1"/>
  </w:num>
  <w:num w:numId="13">
    <w:abstractNumId w:val="26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31"/>
  </w:num>
  <w:num w:numId="19">
    <w:abstractNumId w:val="18"/>
  </w:num>
  <w:num w:numId="20">
    <w:abstractNumId w:val="21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20"/>
  </w:num>
  <w:num w:numId="26">
    <w:abstractNumId w:val="14"/>
  </w:num>
  <w:num w:numId="27">
    <w:abstractNumId w:val="23"/>
  </w:num>
  <w:num w:numId="28">
    <w:abstractNumId w:val="13"/>
  </w:num>
  <w:num w:numId="29">
    <w:abstractNumId w:val="29"/>
  </w:num>
  <w:num w:numId="30">
    <w:abstractNumId w:val="16"/>
  </w:num>
  <w:num w:numId="31">
    <w:abstractNumId w:val="25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F54"/>
    <w:rsid w:val="00015CFD"/>
    <w:rsid w:val="00017C04"/>
    <w:rsid w:val="00022D86"/>
    <w:rsid w:val="0003526B"/>
    <w:rsid w:val="0005096F"/>
    <w:rsid w:val="00050DCE"/>
    <w:rsid w:val="00052F6D"/>
    <w:rsid w:val="00066641"/>
    <w:rsid w:val="000771B8"/>
    <w:rsid w:val="00091EAB"/>
    <w:rsid w:val="00092562"/>
    <w:rsid w:val="00094522"/>
    <w:rsid w:val="00096323"/>
    <w:rsid w:val="000A101E"/>
    <w:rsid w:val="000B2ACB"/>
    <w:rsid w:val="000B4A77"/>
    <w:rsid w:val="000D6DD8"/>
    <w:rsid w:val="000E219D"/>
    <w:rsid w:val="000F2D7A"/>
    <w:rsid w:val="000F4A5C"/>
    <w:rsid w:val="001172EF"/>
    <w:rsid w:val="0012553C"/>
    <w:rsid w:val="0012753B"/>
    <w:rsid w:val="00134547"/>
    <w:rsid w:val="0015262F"/>
    <w:rsid w:val="00165410"/>
    <w:rsid w:val="0017433E"/>
    <w:rsid w:val="00174F40"/>
    <w:rsid w:val="00190E45"/>
    <w:rsid w:val="00191D00"/>
    <w:rsid w:val="00192D2B"/>
    <w:rsid w:val="0019328F"/>
    <w:rsid w:val="00193A60"/>
    <w:rsid w:val="001A554B"/>
    <w:rsid w:val="001A6F05"/>
    <w:rsid w:val="001B06D0"/>
    <w:rsid w:val="001B3C8C"/>
    <w:rsid w:val="001C2B30"/>
    <w:rsid w:val="001C35C8"/>
    <w:rsid w:val="001C5F88"/>
    <w:rsid w:val="001C681D"/>
    <w:rsid w:val="001C6981"/>
    <w:rsid w:val="001D322E"/>
    <w:rsid w:val="001E4FDC"/>
    <w:rsid w:val="001F7270"/>
    <w:rsid w:val="00210EF3"/>
    <w:rsid w:val="002156AE"/>
    <w:rsid w:val="00224BFC"/>
    <w:rsid w:val="002252F0"/>
    <w:rsid w:val="00240D44"/>
    <w:rsid w:val="00264847"/>
    <w:rsid w:val="00283ECE"/>
    <w:rsid w:val="002864C2"/>
    <w:rsid w:val="002A7280"/>
    <w:rsid w:val="002B1320"/>
    <w:rsid w:val="002D2E0E"/>
    <w:rsid w:val="002E28E4"/>
    <w:rsid w:val="00300343"/>
    <w:rsid w:val="00305851"/>
    <w:rsid w:val="003133A3"/>
    <w:rsid w:val="00313492"/>
    <w:rsid w:val="003147E8"/>
    <w:rsid w:val="0032135D"/>
    <w:rsid w:val="003520C1"/>
    <w:rsid w:val="00363918"/>
    <w:rsid w:val="0038099A"/>
    <w:rsid w:val="003A3137"/>
    <w:rsid w:val="003B1CFE"/>
    <w:rsid w:val="003C2017"/>
    <w:rsid w:val="003D0FA6"/>
    <w:rsid w:val="00400422"/>
    <w:rsid w:val="00404B1D"/>
    <w:rsid w:val="00413188"/>
    <w:rsid w:val="004136B8"/>
    <w:rsid w:val="0042392A"/>
    <w:rsid w:val="00444F36"/>
    <w:rsid w:val="004605D7"/>
    <w:rsid w:val="00462CB3"/>
    <w:rsid w:val="004668DF"/>
    <w:rsid w:val="004A59A1"/>
    <w:rsid w:val="004B6102"/>
    <w:rsid w:val="004B6219"/>
    <w:rsid w:val="004C77A7"/>
    <w:rsid w:val="004D3337"/>
    <w:rsid w:val="004E3A28"/>
    <w:rsid w:val="004E4CA9"/>
    <w:rsid w:val="004E6706"/>
    <w:rsid w:val="004E7A70"/>
    <w:rsid w:val="004F4183"/>
    <w:rsid w:val="004F54CB"/>
    <w:rsid w:val="0051761D"/>
    <w:rsid w:val="00544AE5"/>
    <w:rsid w:val="00555C07"/>
    <w:rsid w:val="00571586"/>
    <w:rsid w:val="0057264E"/>
    <w:rsid w:val="00573C11"/>
    <w:rsid w:val="005748AC"/>
    <w:rsid w:val="005840D7"/>
    <w:rsid w:val="005A008F"/>
    <w:rsid w:val="005A32F9"/>
    <w:rsid w:val="005C1F3D"/>
    <w:rsid w:val="005D7E03"/>
    <w:rsid w:val="005E473F"/>
    <w:rsid w:val="005F01CC"/>
    <w:rsid w:val="005F142B"/>
    <w:rsid w:val="005F1603"/>
    <w:rsid w:val="006023B5"/>
    <w:rsid w:val="00607EE9"/>
    <w:rsid w:val="00611DC8"/>
    <w:rsid w:val="0062437F"/>
    <w:rsid w:val="00626E58"/>
    <w:rsid w:val="00630EB3"/>
    <w:rsid w:val="00632834"/>
    <w:rsid w:val="006715C1"/>
    <w:rsid w:val="00672827"/>
    <w:rsid w:val="00673AA4"/>
    <w:rsid w:val="0068739B"/>
    <w:rsid w:val="00692698"/>
    <w:rsid w:val="00692D20"/>
    <w:rsid w:val="00695C5D"/>
    <w:rsid w:val="006A51A4"/>
    <w:rsid w:val="006E26EF"/>
    <w:rsid w:val="006E6918"/>
    <w:rsid w:val="006F7062"/>
    <w:rsid w:val="00701B66"/>
    <w:rsid w:val="007038B4"/>
    <w:rsid w:val="00722663"/>
    <w:rsid w:val="00781F24"/>
    <w:rsid w:val="007944E2"/>
    <w:rsid w:val="007945B8"/>
    <w:rsid w:val="007A4C1D"/>
    <w:rsid w:val="007A5CA5"/>
    <w:rsid w:val="007C4BB2"/>
    <w:rsid w:val="007D709E"/>
    <w:rsid w:val="007F212B"/>
    <w:rsid w:val="00806B9D"/>
    <w:rsid w:val="00811D78"/>
    <w:rsid w:val="00814F70"/>
    <w:rsid w:val="00826E0D"/>
    <w:rsid w:val="0082740A"/>
    <w:rsid w:val="008362E2"/>
    <w:rsid w:val="00841B65"/>
    <w:rsid w:val="008429C5"/>
    <w:rsid w:val="008827AA"/>
    <w:rsid w:val="00887D98"/>
    <w:rsid w:val="00895CA2"/>
    <w:rsid w:val="008A3942"/>
    <w:rsid w:val="008A6AB7"/>
    <w:rsid w:val="008D0279"/>
    <w:rsid w:val="008F5CF8"/>
    <w:rsid w:val="00902CFE"/>
    <w:rsid w:val="0091343F"/>
    <w:rsid w:val="0092112F"/>
    <w:rsid w:val="00923873"/>
    <w:rsid w:val="00935C54"/>
    <w:rsid w:val="00951146"/>
    <w:rsid w:val="0098297B"/>
    <w:rsid w:val="00987A9F"/>
    <w:rsid w:val="00991AE0"/>
    <w:rsid w:val="009C27FE"/>
    <w:rsid w:val="009E792A"/>
    <w:rsid w:val="00A03754"/>
    <w:rsid w:val="00A124D1"/>
    <w:rsid w:val="00A40B7F"/>
    <w:rsid w:val="00A566B7"/>
    <w:rsid w:val="00A60A27"/>
    <w:rsid w:val="00A7092F"/>
    <w:rsid w:val="00A77E62"/>
    <w:rsid w:val="00A85F71"/>
    <w:rsid w:val="00A903DC"/>
    <w:rsid w:val="00A96AFC"/>
    <w:rsid w:val="00AA68F7"/>
    <w:rsid w:val="00AB3D64"/>
    <w:rsid w:val="00AB45DF"/>
    <w:rsid w:val="00AB7755"/>
    <w:rsid w:val="00AE720B"/>
    <w:rsid w:val="00AE78C1"/>
    <w:rsid w:val="00AF6042"/>
    <w:rsid w:val="00AF6BCA"/>
    <w:rsid w:val="00B019EC"/>
    <w:rsid w:val="00B11358"/>
    <w:rsid w:val="00B118EF"/>
    <w:rsid w:val="00B24E8E"/>
    <w:rsid w:val="00B40AE0"/>
    <w:rsid w:val="00B4527A"/>
    <w:rsid w:val="00B95079"/>
    <w:rsid w:val="00BA3EB7"/>
    <w:rsid w:val="00BA64B5"/>
    <w:rsid w:val="00BB5AE4"/>
    <w:rsid w:val="00BD124E"/>
    <w:rsid w:val="00BD38A0"/>
    <w:rsid w:val="00BD6302"/>
    <w:rsid w:val="00BE3BAD"/>
    <w:rsid w:val="00BE57EF"/>
    <w:rsid w:val="00BF5E49"/>
    <w:rsid w:val="00C07C01"/>
    <w:rsid w:val="00C11BE1"/>
    <w:rsid w:val="00C130B6"/>
    <w:rsid w:val="00C22BF2"/>
    <w:rsid w:val="00C231CA"/>
    <w:rsid w:val="00C42139"/>
    <w:rsid w:val="00C440A5"/>
    <w:rsid w:val="00C540EB"/>
    <w:rsid w:val="00C569C4"/>
    <w:rsid w:val="00C676CC"/>
    <w:rsid w:val="00C76DAB"/>
    <w:rsid w:val="00C77D08"/>
    <w:rsid w:val="00C925F9"/>
    <w:rsid w:val="00CA35D8"/>
    <w:rsid w:val="00CA41AE"/>
    <w:rsid w:val="00CB289F"/>
    <w:rsid w:val="00CB56FB"/>
    <w:rsid w:val="00CC6601"/>
    <w:rsid w:val="00CD3200"/>
    <w:rsid w:val="00CE7914"/>
    <w:rsid w:val="00CF5CDA"/>
    <w:rsid w:val="00D024AE"/>
    <w:rsid w:val="00D04318"/>
    <w:rsid w:val="00D04BE0"/>
    <w:rsid w:val="00D208E9"/>
    <w:rsid w:val="00D22F0A"/>
    <w:rsid w:val="00D333DE"/>
    <w:rsid w:val="00D35086"/>
    <w:rsid w:val="00D55B06"/>
    <w:rsid w:val="00DA3F51"/>
    <w:rsid w:val="00DA68E9"/>
    <w:rsid w:val="00DE0020"/>
    <w:rsid w:val="00DF25B9"/>
    <w:rsid w:val="00E255E1"/>
    <w:rsid w:val="00E3538C"/>
    <w:rsid w:val="00E355A4"/>
    <w:rsid w:val="00EB577D"/>
    <w:rsid w:val="00EC113A"/>
    <w:rsid w:val="00EC4ABF"/>
    <w:rsid w:val="00EE195B"/>
    <w:rsid w:val="00EF2910"/>
    <w:rsid w:val="00EF59FF"/>
    <w:rsid w:val="00EF6E85"/>
    <w:rsid w:val="00F0109D"/>
    <w:rsid w:val="00F220C0"/>
    <w:rsid w:val="00F349CF"/>
    <w:rsid w:val="00F4251E"/>
    <w:rsid w:val="00F5587E"/>
    <w:rsid w:val="00F559C6"/>
    <w:rsid w:val="00F62605"/>
    <w:rsid w:val="00F6607B"/>
    <w:rsid w:val="00F6695A"/>
    <w:rsid w:val="00F70023"/>
    <w:rsid w:val="00F72965"/>
    <w:rsid w:val="00F729AF"/>
    <w:rsid w:val="00F92917"/>
    <w:rsid w:val="00FA0688"/>
    <w:rsid w:val="00FA0DD2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12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DE5D-BE80-4F1B-80B8-0ACF7A7C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</TotalTime>
  <Pages>2</Pages>
  <Words>60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2017-03-16T12:41:00Z</cp:lastPrinted>
  <dcterms:created xsi:type="dcterms:W3CDTF">2017-03-16T12:40:00Z</dcterms:created>
  <dcterms:modified xsi:type="dcterms:W3CDTF">2017-03-16T12:41:00Z</dcterms:modified>
</cp:coreProperties>
</file>