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56E7" w14:textId="457038B6" w:rsidR="0062437F" w:rsidRPr="00876A59" w:rsidRDefault="00EA4CFE" w:rsidP="0062437F">
      <w:pPr>
        <w:pStyle w:val="Subttul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MVC </w:t>
      </w:r>
      <w:r w:rsidR="00091EAB" w:rsidRPr="00876A59">
        <w:rPr>
          <w:lang w:val="en-US"/>
        </w:rPr>
        <w:t>Exercise</w:t>
      </w:r>
    </w:p>
    <w:p w14:paraId="501256E8" w14:textId="77777777" w:rsidR="008827AA" w:rsidRPr="00876A59" w:rsidRDefault="008827AA" w:rsidP="001C2B30">
      <w:pPr>
        <w:rPr>
          <w:lang w:val="en-US"/>
        </w:rPr>
      </w:pPr>
    </w:p>
    <w:p w14:paraId="501256E9" w14:textId="77777777" w:rsidR="008827AA" w:rsidRPr="00876A59" w:rsidRDefault="008827AA" w:rsidP="001C2B30">
      <w:pPr>
        <w:rPr>
          <w:lang w:val="en-US"/>
        </w:rPr>
      </w:pPr>
    </w:p>
    <w:p w14:paraId="501256EA" w14:textId="77777777" w:rsidR="008827AA" w:rsidRPr="00876A59" w:rsidRDefault="008827AA" w:rsidP="001C2B30">
      <w:pPr>
        <w:rPr>
          <w:lang w:val="en-US"/>
        </w:rPr>
      </w:pPr>
    </w:p>
    <w:p w14:paraId="501256EB" w14:textId="26321970" w:rsidR="001C2B30" w:rsidRPr="008827AA" w:rsidRDefault="001C2B30" w:rsidP="001C2B30">
      <w:pPr>
        <w:rPr>
          <w:sz w:val="28"/>
          <w:szCs w:val="28"/>
          <w:lang w:val="en-AU"/>
        </w:rPr>
      </w:pPr>
      <w:r w:rsidRPr="008827AA">
        <w:rPr>
          <w:sz w:val="28"/>
          <w:szCs w:val="28"/>
          <w:lang w:val="en-AU"/>
        </w:rPr>
        <w:t>Submitted by:</w:t>
      </w:r>
      <w:r w:rsidR="005E473F">
        <w:rPr>
          <w:sz w:val="28"/>
          <w:szCs w:val="28"/>
          <w:lang w:val="en-AU"/>
        </w:rPr>
        <w:t xml:space="preserve"> </w:t>
      </w:r>
      <w:r w:rsidR="00091EAB">
        <w:rPr>
          <w:sz w:val="28"/>
          <w:szCs w:val="28"/>
          <w:lang w:val="en-AU"/>
        </w:rPr>
        <w:t>Bruno Angelo Medeiros</w:t>
      </w:r>
    </w:p>
    <w:p w14:paraId="501256EC" w14:textId="1EF02630" w:rsidR="004B6219" w:rsidRPr="00EB577D" w:rsidRDefault="001C2B30" w:rsidP="001C2B30">
      <w:pPr>
        <w:rPr>
          <w:sz w:val="28"/>
          <w:szCs w:val="28"/>
          <w:lang w:val="en-US"/>
        </w:rPr>
      </w:pPr>
      <w:r w:rsidRPr="00EB577D">
        <w:rPr>
          <w:sz w:val="28"/>
          <w:szCs w:val="28"/>
          <w:lang w:val="en-US"/>
        </w:rPr>
        <w:t xml:space="preserve">Member country/region: </w:t>
      </w:r>
      <w:r w:rsidR="0062437F" w:rsidRPr="00EB577D">
        <w:rPr>
          <w:sz w:val="28"/>
          <w:szCs w:val="28"/>
          <w:lang w:val="en-US"/>
        </w:rPr>
        <w:t>BRA</w:t>
      </w:r>
      <w:r w:rsidR="00387374">
        <w:rPr>
          <w:sz w:val="28"/>
          <w:szCs w:val="28"/>
          <w:lang w:val="en-US"/>
        </w:rPr>
        <w:t>Z</w:t>
      </w:r>
      <w:r w:rsidR="0062437F" w:rsidRPr="00EB577D">
        <w:rPr>
          <w:sz w:val="28"/>
          <w:szCs w:val="28"/>
          <w:lang w:val="en-US"/>
        </w:rPr>
        <w:t>IL</w:t>
      </w:r>
    </w:p>
    <w:p w14:paraId="501256ED" w14:textId="77777777" w:rsidR="001C2B30" w:rsidRPr="00EB577D" w:rsidRDefault="001C2B30" w:rsidP="001C2B30">
      <w:pPr>
        <w:rPr>
          <w:lang w:val="en-US"/>
        </w:rPr>
      </w:pPr>
    </w:p>
    <w:p w14:paraId="501256EE" w14:textId="77777777" w:rsidR="008827AA" w:rsidRPr="00EB577D" w:rsidRDefault="008827AA" w:rsidP="001C2B30">
      <w:pPr>
        <w:rPr>
          <w:lang w:val="en-US"/>
        </w:rPr>
      </w:pPr>
    </w:p>
    <w:p w14:paraId="501256EF" w14:textId="77777777" w:rsidR="001C2B30" w:rsidRPr="00EB577D" w:rsidRDefault="001C2B30" w:rsidP="002252F0">
      <w:pPr>
        <w:pStyle w:val="Commarcadores"/>
        <w:numPr>
          <w:ilvl w:val="0"/>
          <w:numId w:val="0"/>
        </w:numPr>
        <w:rPr>
          <w:lang w:val="en-US"/>
        </w:rPr>
        <w:sectPr w:rsidR="001C2B30" w:rsidRPr="00EB577D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47E8FB6F" w14:textId="69F78451" w:rsidR="00EB577D" w:rsidRPr="001F7270" w:rsidRDefault="00C569C4" w:rsidP="00EB577D">
      <w:pPr>
        <w:pStyle w:val="Ttulo2"/>
        <w:rPr>
          <w:lang w:val="en-US"/>
        </w:rPr>
      </w:pPr>
      <w:r w:rsidRPr="001F7270">
        <w:rPr>
          <w:lang w:val="en-US"/>
        </w:rPr>
        <w:lastRenderedPageBreak/>
        <w:t>PROJECT DESCRIPTION</w:t>
      </w:r>
    </w:p>
    <w:p w14:paraId="1C5254B8" w14:textId="77777777" w:rsidR="00923289" w:rsidRDefault="00923289" w:rsidP="002A7280">
      <w:pPr>
        <w:pStyle w:val="Ttulo2"/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</w:pPr>
      <w:r w:rsidRPr="00923289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>You were hired to transform the previous CRUD exercise in MVC pattern with security against XSS and SQL Injection.</w:t>
      </w:r>
    </w:p>
    <w:p w14:paraId="399DAE0B" w14:textId="1D88DE7A" w:rsidR="00EB577D" w:rsidRPr="001F7270" w:rsidRDefault="0015262F" w:rsidP="002A7280">
      <w:pPr>
        <w:pStyle w:val="Ttulo2"/>
        <w:rPr>
          <w:lang w:val="en-US"/>
        </w:rPr>
      </w:pPr>
      <w:r w:rsidRPr="001F7270">
        <w:rPr>
          <w:lang w:val="en-US"/>
        </w:rPr>
        <w:t>INstruction</w:t>
      </w:r>
      <w:r w:rsidR="00EB577D" w:rsidRPr="001F7270">
        <w:rPr>
          <w:lang w:val="en-US"/>
        </w:rPr>
        <w:t xml:space="preserve"> </w:t>
      </w:r>
      <w:r w:rsidRPr="001F7270">
        <w:rPr>
          <w:lang w:val="en-US"/>
        </w:rPr>
        <w:t>to competit</w:t>
      </w:r>
      <w:r w:rsidR="00EB577D" w:rsidRPr="001F7270">
        <w:rPr>
          <w:lang w:val="en-US"/>
        </w:rPr>
        <w:t>or</w:t>
      </w:r>
    </w:p>
    <w:p w14:paraId="18894908" w14:textId="77777777" w:rsidR="00670186" w:rsidRDefault="00670186" w:rsidP="00EB577D">
      <w:pPr>
        <w:rPr>
          <w:noProof/>
          <w:sz w:val="24"/>
          <w:lang w:val="en-US"/>
        </w:rPr>
      </w:pPr>
      <w:r w:rsidRPr="00670186">
        <w:rPr>
          <w:noProof/>
          <w:sz w:val="24"/>
          <w:lang w:val="en-US"/>
        </w:rPr>
        <w:t>To improve the code and security of previous exercises, we must use the MVC standard in all areas of CRUD.</w:t>
      </w:r>
    </w:p>
    <w:p w14:paraId="737B0B29" w14:textId="65C382E8" w:rsidR="00174F40" w:rsidRDefault="00174F40" w:rsidP="00EB577D">
      <w:pPr>
        <w:rPr>
          <w:noProof/>
          <w:sz w:val="24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7E6BF9C7" wp14:editId="0F5A3717">
            <wp:extent cx="4543425" cy="2066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4D9" w14:textId="77777777" w:rsidR="00CC6601" w:rsidRPr="00CC6601" w:rsidRDefault="00CC6601" w:rsidP="00CC6601">
      <w:pPr>
        <w:rPr>
          <w:noProof/>
          <w:sz w:val="24"/>
          <w:lang w:val="en-US"/>
        </w:rPr>
      </w:pPr>
    </w:p>
    <w:sectPr w:rsidR="00CC6601" w:rsidRPr="00CC660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14E7F" w14:textId="77777777" w:rsidR="00D403E6" w:rsidRDefault="00D403E6" w:rsidP="00313492">
      <w:r>
        <w:separator/>
      </w:r>
    </w:p>
    <w:p w14:paraId="5A6D42D7" w14:textId="77777777" w:rsidR="00D403E6" w:rsidRDefault="00D403E6" w:rsidP="00313492"/>
    <w:p w14:paraId="2CAA10BE" w14:textId="77777777" w:rsidR="00D403E6" w:rsidRDefault="00D403E6"/>
  </w:endnote>
  <w:endnote w:type="continuationSeparator" w:id="0">
    <w:p w14:paraId="275210E3" w14:textId="77777777" w:rsidR="00D403E6" w:rsidRDefault="00D403E6" w:rsidP="00313492">
      <w:r>
        <w:continuationSeparator/>
      </w:r>
    </w:p>
    <w:p w14:paraId="125E944F" w14:textId="77777777" w:rsidR="00D403E6" w:rsidRDefault="00D403E6" w:rsidP="00313492"/>
    <w:p w14:paraId="516C44E2" w14:textId="77777777" w:rsidR="00D403E6" w:rsidRDefault="00D40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5012579C" w14:textId="77777777" w:rsidTr="009F2750">
      <w:tc>
        <w:tcPr>
          <w:tcW w:w="4073" w:type="dxa"/>
          <w:vAlign w:val="center"/>
          <w:hideMark/>
        </w:tcPr>
        <w:p w14:paraId="50125798" w14:textId="618C8E94" w:rsidR="00300343" w:rsidRPr="00893901" w:rsidRDefault="0005096F" w:rsidP="00D6420F">
          <w:pPr>
            <w:pStyle w:val="Rodap"/>
          </w:pPr>
          <w:r>
            <w:rPr>
              <w:sz w:val="16"/>
              <w:szCs w:val="16"/>
            </w:rPr>
            <w:t>WSC201</w:t>
          </w:r>
          <w:r w:rsidR="007945B8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_TP17</w:t>
          </w:r>
        </w:p>
      </w:tc>
      <w:tc>
        <w:tcPr>
          <w:tcW w:w="1492" w:type="dxa"/>
          <w:vAlign w:val="center"/>
          <w:hideMark/>
        </w:tcPr>
        <w:p w14:paraId="50125799" w14:textId="77777777" w:rsidR="00300343" w:rsidRPr="00893901" w:rsidRDefault="00300343" w:rsidP="00300343">
          <w:pPr>
            <w:pStyle w:val="Rodap"/>
            <w:jc w:val="center"/>
          </w:pPr>
          <w:r w:rsidRPr="00893901">
            <w:t xml:space="preserve">Version: </w:t>
          </w:r>
          <w:r w:rsidR="006E6918">
            <w:t>1</w:t>
          </w:r>
          <w:r w:rsidR="00F6695A">
            <w:t>.0</w:t>
          </w:r>
        </w:p>
        <w:p w14:paraId="5012579A" w14:textId="21E696B4" w:rsidR="00300343" w:rsidRPr="00893901" w:rsidRDefault="008827AA" w:rsidP="00D6420F">
          <w:pPr>
            <w:pStyle w:val="Rodap"/>
            <w:jc w:val="center"/>
          </w:pPr>
          <w:r>
            <w:t xml:space="preserve">Date: </w:t>
          </w:r>
          <w:r w:rsidR="007945B8">
            <w:t>1</w:t>
          </w:r>
          <w:r w:rsidR="00D6420F">
            <w:t>6</w:t>
          </w:r>
          <w:r w:rsidR="00300343" w:rsidRPr="00893901">
            <w:t>.</w:t>
          </w:r>
          <w:r w:rsidR="007945B8">
            <w:t>0</w:t>
          </w:r>
          <w:r w:rsidR="00D6420F">
            <w:t>3</w:t>
          </w:r>
          <w:r w:rsidR="00300343" w:rsidRPr="00893901">
            <w:t>.1</w:t>
          </w:r>
          <w:r w:rsidR="00D6420F">
            <w:t>7</w:t>
          </w:r>
        </w:p>
      </w:tc>
      <w:tc>
        <w:tcPr>
          <w:tcW w:w="4074" w:type="dxa"/>
          <w:vAlign w:val="center"/>
          <w:hideMark/>
        </w:tcPr>
        <w:p w14:paraId="5012579B" w14:textId="3FC763A2" w:rsidR="00300343" w:rsidRPr="00893901" w:rsidRDefault="003003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BE21CF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D403E6">
            <w:fldChar w:fldCharType="begin"/>
          </w:r>
          <w:r w:rsidR="00D403E6">
            <w:instrText xml:space="preserve"> NUMPAGES   \* MERGEFORMAT </w:instrText>
          </w:r>
          <w:r w:rsidR="00D403E6">
            <w:fldChar w:fldCharType="separate"/>
          </w:r>
          <w:r w:rsidR="00BE21CF">
            <w:rPr>
              <w:noProof/>
            </w:rPr>
            <w:t>2</w:t>
          </w:r>
          <w:r w:rsidR="00D403E6">
            <w:rPr>
              <w:noProof/>
            </w:rPr>
            <w:fldChar w:fldCharType="end"/>
          </w:r>
        </w:p>
      </w:tc>
    </w:tr>
  </w:tbl>
  <w:p w14:paraId="5012579D" w14:textId="77777777" w:rsidR="00300343" w:rsidRDefault="00300343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F" w14:textId="6104B2D5" w:rsidR="00630EB3" w:rsidRPr="00F729AF" w:rsidRDefault="00BD124E" w:rsidP="00F729AF">
    <w:pPr>
      <w:pStyle w:val="Rodap"/>
      <w:rPr>
        <w:sz w:val="16"/>
        <w:szCs w:val="16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501257AA" wp14:editId="501257AB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3">
      <w:rPr>
        <w:sz w:val="16"/>
        <w:szCs w:val="16"/>
      </w:rPr>
      <w:t>WSC201</w:t>
    </w:r>
    <w:r w:rsidR="007945B8">
      <w:rPr>
        <w:sz w:val="16"/>
        <w:szCs w:val="16"/>
      </w:rPr>
      <w:t>7</w:t>
    </w:r>
    <w:r w:rsidR="00630EB3">
      <w:rPr>
        <w:sz w:val="16"/>
        <w:szCs w:val="16"/>
      </w:rPr>
      <w:t>_TP</w:t>
    </w:r>
    <w:r w:rsidR="0062437F">
      <w:rPr>
        <w:sz w:val="16"/>
        <w:szCs w:val="16"/>
      </w:rPr>
      <w:t>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1" w14:textId="77777777" w:rsidR="006E26EF" w:rsidRDefault="006E2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2AB61" w14:textId="77777777" w:rsidR="00D403E6" w:rsidRDefault="00D403E6">
      <w:r>
        <w:separator/>
      </w:r>
    </w:p>
  </w:footnote>
  <w:footnote w:type="continuationSeparator" w:id="0">
    <w:p w14:paraId="1057A561" w14:textId="77777777" w:rsidR="00D403E6" w:rsidRDefault="00D403E6" w:rsidP="00313492">
      <w:r>
        <w:continuationSeparator/>
      </w:r>
    </w:p>
    <w:p w14:paraId="0D703BE1" w14:textId="77777777" w:rsidR="00D403E6" w:rsidRDefault="00D403E6" w:rsidP="00313492"/>
    <w:p w14:paraId="25B5DEB6" w14:textId="77777777" w:rsidR="00D403E6" w:rsidRDefault="00D403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7" w14:textId="77777777" w:rsidR="006E26EF" w:rsidRDefault="006E26EF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501257A2" wp14:editId="501257A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501257A4" wp14:editId="501257A5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E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0048" behindDoc="1" locked="0" layoutInCell="1" allowOverlap="1" wp14:anchorId="501257A6" wp14:editId="501257A7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3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41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501257A8" wp14:editId="501257A9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0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77696" behindDoc="1" locked="0" layoutInCell="1" allowOverlap="1" wp14:anchorId="501257AC" wp14:editId="501257AD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pt-BR" w:eastAsia="pt-BR"/>
      </w:rPr>
      <w:drawing>
        <wp:anchor distT="0" distB="0" distL="114300" distR="114300" simplePos="0" relativeHeight="251678720" behindDoc="1" locked="0" layoutInCell="1" allowOverlap="1" wp14:anchorId="501257AE" wp14:editId="501257A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AE6CC8"/>
    <w:multiLevelType w:val="hybridMultilevel"/>
    <w:tmpl w:val="E3E4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01278F"/>
    <w:multiLevelType w:val="hybridMultilevel"/>
    <w:tmpl w:val="B92A03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882E04"/>
    <w:multiLevelType w:val="hybridMultilevel"/>
    <w:tmpl w:val="12325A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17B76C12"/>
    <w:multiLevelType w:val="hybridMultilevel"/>
    <w:tmpl w:val="21DA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A313CC"/>
    <w:multiLevelType w:val="hybridMultilevel"/>
    <w:tmpl w:val="54584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2BB33CC2"/>
    <w:multiLevelType w:val="hybridMultilevel"/>
    <w:tmpl w:val="E098D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DD15EF"/>
    <w:multiLevelType w:val="hybridMultilevel"/>
    <w:tmpl w:val="41F4B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D705C5"/>
    <w:multiLevelType w:val="hybridMultilevel"/>
    <w:tmpl w:val="0898E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DA2F40"/>
    <w:multiLevelType w:val="hybridMultilevel"/>
    <w:tmpl w:val="1CF07DC8"/>
    <w:lvl w:ilvl="0" w:tplc="ED906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79B3CC2"/>
    <w:multiLevelType w:val="hybridMultilevel"/>
    <w:tmpl w:val="398C0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69226C"/>
    <w:multiLevelType w:val="hybridMultilevel"/>
    <w:tmpl w:val="99DE5C8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C65246F"/>
    <w:multiLevelType w:val="multilevel"/>
    <w:tmpl w:val="FFBECE46"/>
    <w:styleLink w:val="WWNum1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1"/>
  </w:num>
  <w:num w:numId="13">
    <w:abstractNumId w:val="26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31"/>
  </w:num>
  <w:num w:numId="19">
    <w:abstractNumId w:val="18"/>
  </w:num>
  <w:num w:numId="20">
    <w:abstractNumId w:val="21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20"/>
  </w:num>
  <w:num w:numId="26">
    <w:abstractNumId w:val="14"/>
  </w:num>
  <w:num w:numId="27">
    <w:abstractNumId w:val="23"/>
  </w:num>
  <w:num w:numId="28">
    <w:abstractNumId w:val="13"/>
  </w:num>
  <w:num w:numId="29">
    <w:abstractNumId w:val="29"/>
  </w:num>
  <w:num w:numId="30">
    <w:abstractNumId w:val="16"/>
  </w:num>
  <w:num w:numId="31">
    <w:abstractNumId w:val="25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F54"/>
    <w:rsid w:val="00015CFD"/>
    <w:rsid w:val="00017C04"/>
    <w:rsid w:val="00022D86"/>
    <w:rsid w:val="0003526B"/>
    <w:rsid w:val="0005096F"/>
    <w:rsid w:val="00050DCE"/>
    <w:rsid w:val="00052F6D"/>
    <w:rsid w:val="00066641"/>
    <w:rsid w:val="000771B8"/>
    <w:rsid w:val="00091EAB"/>
    <w:rsid w:val="00092562"/>
    <w:rsid w:val="00094522"/>
    <w:rsid w:val="00096323"/>
    <w:rsid w:val="000A101E"/>
    <w:rsid w:val="000B4A77"/>
    <w:rsid w:val="000D6DD8"/>
    <w:rsid w:val="000E219D"/>
    <w:rsid w:val="000F2D7A"/>
    <w:rsid w:val="000F4A5C"/>
    <w:rsid w:val="001172EF"/>
    <w:rsid w:val="0012553C"/>
    <w:rsid w:val="0012753B"/>
    <w:rsid w:val="00134547"/>
    <w:rsid w:val="0015262F"/>
    <w:rsid w:val="00165410"/>
    <w:rsid w:val="0017433E"/>
    <w:rsid w:val="00174F40"/>
    <w:rsid w:val="00190E45"/>
    <w:rsid w:val="00192D2B"/>
    <w:rsid w:val="0019328F"/>
    <w:rsid w:val="00193A60"/>
    <w:rsid w:val="001A554B"/>
    <w:rsid w:val="001A6F05"/>
    <w:rsid w:val="001B06D0"/>
    <w:rsid w:val="001B3C8C"/>
    <w:rsid w:val="001C2B30"/>
    <w:rsid w:val="001C35C8"/>
    <w:rsid w:val="001C5F88"/>
    <w:rsid w:val="001C681D"/>
    <w:rsid w:val="001C6981"/>
    <w:rsid w:val="001E4FDC"/>
    <w:rsid w:val="001F7270"/>
    <w:rsid w:val="00210EF3"/>
    <w:rsid w:val="002156AE"/>
    <w:rsid w:val="00224BFC"/>
    <w:rsid w:val="002252F0"/>
    <w:rsid w:val="00240D44"/>
    <w:rsid w:val="00264847"/>
    <w:rsid w:val="00283ECE"/>
    <w:rsid w:val="002864C2"/>
    <w:rsid w:val="002A7280"/>
    <w:rsid w:val="002B1320"/>
    <w:rsid w:val="002B3C85"/>
    <w:rsid w:val="002D2E0E"/>
    <w:rsid w:val="002E28E4"/>
    <w:rsid w:val="00300343"/>
    <w:rsid w:val="00305851"/>
    <w:rsid w:val="003133A3"/>
    <w:rsid w:val="00313492"/>
    <w:rsid w:val="003147E8"/>
    <w:rsid w:val="0032135D"/>
    <w:rsid w:val="003520C1"/>
    <w:rsid w:val="00363918"/>
    <w:rsid w:val="0038099A"/>
    <w:rsid w:val="00387374"/>
    <w:rsid w:val="003A3137"/>
    <w:rsid w:val="003B1CFE"/>
    <w:rsid w:val="003C2017"/>
    <w:rsid w:val="003D556C"/>
    <w:rsid w:val="00400422"/>
    <w:rsid w:val="00404B1D"/>
    <w:rsid w:val="00413188"/>
    <w:rsid w:val="004136B8"/>
    <w:rsid w:val="0042392A"/>
    <w:rsid w:val="00444F36"/>
    <w:rsid w:val="004605D7"/>
    <w:rsid w:val="00462CB3"/>
    <w:rsid w:val="004668DF"/>
    <w:rsid w:val="004A59A1"/>
    <w:rsid w:val="004B6102"/>
    <w:rsid w:val="004B6219"/>
    <w:rsid w:val="004C77A7"/>
    <w:rsid w:val="004D3337"/>
    <w:rsid w:val="004E3A28"/>
    <w:rsid w:val="004E4CA9"/>
    <w:rsid w:val="004E6706"/>
    <w:rsid w:val="004E7A70"/>
    <w:rsid w:val="004F4183"/>
    <w:rsid w:val="004F54CB"/>
    <w:rsid w:val="0051761D"/>
    <w:rsid w:val="00544AE5"/>
    <w:rsid w:val="00571586"/>
    <w:rsid w:val="0057264E"/>
    <w:rsid w:val="00573C11"/>
    <w:rsid w:val="005748AC"/>
    <w:rsid w:val="005840D7"/>
    <w:rsid w:val="005A008F"/>
    <w:rsid w:val="005A32F9"/>
    <w:rsid w:val="005C1F3D"/>
    <w:rsid w:val="005D7E03"/>
    <w:rsid w:val="005E473F"/>
    <w:rsid w:val="005F01CC"/>
    <w:rsid w:val="005F142B"/>
    <w:rsid w:val="005F1603"/>
    <w:rsid w:val="006023B5"/>
    <w:rsid w:val="00607EE9"/>
    <w:rsid w:val="00611DC8"/>
    <w:rsid w:val="0062437F"/>
    <w:rsid w:val="00626E58"/>
    <w:rsid w:val="00630EB3"/>
    <w:rsid w:val="00632834"/>
    <w:rsid w:val="00670186"/>
    <w:rsid w:val="006715C1"/>
    <w:rsid w:val="00672827"/>
    <w:rsid w:val="00673AA4"/>
    <w:rsid w:val="0068739B"/>
    <w:rsid w:val="00692698"/>
    <w:rsid w:val="00692D20"/>
    <w:rsid w:val="00695C5D"/>
    <w:rsid w:val="006A51A4"/>
    <w:rsid w:val="006A7F46"/>
    <w:rsid w:val="006E26EF"/>
    <w:rsid w:val="006E6918"/>
    <w:rsid w:val="006F7062"/>
    <w:rsid w:val="00701B66"/>
    <w:rsid w:val="007038B4"/>
    <w:rsid w:val="00722663"/>
    <w:rsid w:val="00781F24"/>
    <w:rsid w:val="007944E2"/>
    <w:rsid w:val="007945B8"/>
    <w:rsid w:val="007A4C1D"/>
    <w:rsid w:val="007A5CA5"/>
    <w:rsid w:val="007C4BB2"/>
    <w:rsid w:val="007D709E"/>
    <w:rsid w:val="007F212B"/>
    <w:rsid w:val="00806B9D"/>
    <w:rsid w:val="00811D78"/>
    <w:rsid w:val="00814F70"/>
    <w:rsid w:val="00826E0D"/>
    <w:rsid w:val="0082740A"/>
    <w:rsid w:val="008362E2"/>
    <w:rsid w:val="00841B65"/>
    <w:rsid w:val="008429C5"/>
    <w:rsid w:val="00876A59"/>
    <w:rsid w:val="008827AA"/>
    <w:rsid w:val="00887D98"/>
    <w:rsid w:val="00895CA2"/>
    <w:rsid w:val="008A3942"/>
    <w:rsid w:val="008A6AB7"/>
    <w:rsid w:val="008D0279"/>
    <w:rsid w:val="008F5CF8"/>
    <w:rsid w:val="00902CFE"/>
    <w:rsid w:val="0092112F"/>
    <w:rsid w:val="00923289"/>
    <w:rsid w:val="00923873"/>
    <w:rsid w:val="00935C54"/>
    <w:rsid w:val="00951146"/>
    <w:rsid w:val="0098297B"/>
    <w:rsid w:val="00987A9F"/>
    <w:rsid w:val="00991AE0"/>
    <w:rsid w:val="009C27FE"/>
    <w:rsid w:val="009E792A"/>
    <w:rsid w:val="00A03754"/>
    <w:rsid w:val="00A124D1"/>
    <w:rsid w:val="00A40B7F"/>
    <w:rsid w:val="00A566B7"/>
    <w:rsid w:val="00A60A27"/>
    <w:rsid w:val="00A7092F"/>
    <w:rsid w:val="00A77E62"/>
    <w:rsid w:val="00A85F71"/>
    <w:rsid w:val="00A96AFC"/>
    <w:rsid w:val="00AA68F7"/>
    <w:rsid w:val="00AB3D64"/>
    <w:rsid w:val="00AB45DF"/>
    <w:rsid w:val="00AB7755"/>
    <w:rsid w:val="00AE720B"/>
    <w:rsid w:val="00AE78C1"/>
    <w:rsid w:val="00AF6042"/>
    <w:rsid w:val="00AF6BCA"/>
    <w:rsid w:val="00B019EC"/>
    <w:rsid w:val="00B11358"/>
    <w:rsid w:val="00B118EF"/>
    <w:rsid w:val="00B24E8E"/>
    <w:rsid w:val="00B40AE0"/>
    <w:rsid w:val="00B4527A"/>
    <w:rsid w:val="00B95079"/>
    <w:rsid w:val="00BA3EB7"/>
    <w:rsid w:val="00BA64B5"/>
    <w:rsid w:val="00BB5AE4"/>
    <w:rsid w:val="00BD124E"/>
    <w:rsid w:val="00BD6302"/>
    <w:rsid w:val="00BE21CF"/>
    <w:rsid w:val="00BE3BAD"/>
    <w:rsid w:val="00BE57EF"/>
    <w:rsid w:val="00BF5E49"/>
    <w:rsid w:val="00C11BE1"/>
    <w:rsid w:val="00C130B6"/>
    <w:rsid w:val="00C22BF2"/>
    <w:rsid w:val="00C231CA"/>
    <w:rsid w:val="00C42139"/>
    <w:rsid w:val="00C440A5"/>
    <w:rsid w:val="00C540EB"/>
    <w:rsid w:val="00C569C4"/>
    <w:rsid w:val="00C64803"/>
    <w:rsid w:val="00C676CC"/>
    <w:rsid w:val="00C76DAB"/>
    <w:rsid w:val="00C77D08"/>
    <w:rsid w:val="00C925F9"/>
    <w:rsid w:val="00CA35D8"/>
    <w:rsid w:val="00CA41AE"/>
    <w:rsid w:val="00CB289F"/>
    <w:rsid w:val="00CB56FB"/>
    <w:rsid w:val="00CC6601"/>
    <w:rsid w:val="00CD3200"/>
    <w:rsid w:val="00CE7914"/>
    <w:rsid w:val="00CF5CDA"/>
    <w:rsid w:val="00D024AE"/>
    <w:rsid w:val="00D04318"/>
    <w:rsid w:val="00D04BE0"/>
    <w:rsid w:val="00D208E9"/>
    <w:rsid w:val="00D22F0A"/>
    <w:rsid w:val="00D333DE"/>
    <w:rsid w:val="00D35086"/>
    <w:rsid w:val="00D403E6"/>
    <w:rsid w:val="00D6420F"/>
    <w:rsid w:val="00DA3F51"/>
    <w:rsid w:val="00DA68E9"/>
    <w:rsid w:val="00DE0020"/>
    <w:rsid w:val="00DF25B9"/>
    <w:rsid w:val="00E255E1"/>
    <w:rsid w:val="00E3538C"/>
    <w:rsid w:val="00E355A4"/>
    <w:rsid w:val="00EA4CFE"/>
    <w:rsid w:val="00EB577D"/>
    <w:rsid w:val="00EC113A"/>
    <w:rsid w:val="00EC1A17"/>
    <w:rsid w:val="00EE195B"/>
    <w:rsid w:val="00EF2910"/>
    <w:rsid w:val="00EF59FF"/>
    <w:rsid w:val="00EF6E85"/>
    <w:rsid w:val="00F0109D"/>
    <w:rsid w:val="00F220C0"/>
    <w:rsid w:val="00F349CF"/>
    <w:rsid w:val="00F4251E"/>
    <w:rsid w:val="00F5587E"/>
    <w:rsid w:val="00F559C6"/>
    <w:rsid w:val="00F62605"/>
    <w:rsid w:val="00F6607B"/>
    <w:rsid w:val="00F6695A"/>
    <w:rsid w:val="00F70023"/>
    <w:rsid w:val="00F72965"/>
    <w:rsid w:val="00F729AF"/>
    <w:rsid w:val="00F92917"/>
    <w:rsid w:val="00FA0688"/>
    <w:rsid w:val="00FA0DD2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12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FBC1-03E4-476B-BB11-00D14B3E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4</cp:revision>
  <cp:lastPrinted>2017-03-16T12:47:00Z</cp:lastPrinted>
  <dcterms:created xsi:type="dcterms:W3CDTF">2017-03-16T12:47:00Z</dcterms:created>
  <dcterms:modified xsi:type="dcterms:W3CDTF">2017-03-16T12:47:00Z</dcterms:modified>
</cp:coreProperties>
</file>