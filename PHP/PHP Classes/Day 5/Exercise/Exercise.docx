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256E7" w14:textId="4D7EA167" w:rsidR="0062437F" w:rsidRPr="00876A59" w:rsidRDefault="00105930" w:rsidP="0062437F">
      <w:pPr>
        <w:pStyle w:val="Subttulo"/>
        <w:rPr>
          <w:lang w:val="en-US"/>
        </w:rPr>
      </w:pPr>
      <w:r>
        <w:rPr>
          <w:lang w:val="en-US"/>
        </w:rPr>
        <w:t>Uploads</w:t>
      </w:r>
      <w:r w:rsidR="00EA4CFE">
        <w:rPr>
          <w:lang w:val="en-US"/>
        </w:rPr>
        <w:t xml:space="preserve"> </w:t>
      </w:r>
      <w:r w:rsidR="00091EAB" w:rsidRPr="00876A59">
        <w:rPr>
          <w:lang w:val="en-US"/>
        </w:rPr>
        <w:t>Exercise</w:t>
      </w:r>
    </w:p>
    <w:p w14:paraId="501256E8" w14:textId="77777777" w:rsidR="008827AA" w:rsidRPr="00876A59" w:rsidRDefault="008827AA" w:rsidP="001C2B30">
      <w:pPr>
        <w:rPr>
          <w:lang w:val="en-US"/>
        </w:rPr>
      </w:pPr>
      <w:bookmarkStart w:id="0" w:name="_GoBack"/>
      <w:bookmarkEnd w:id="0"/>
    </w:p>
    <w:p w14:paraId="501256E9" w14:textId="77777777" w:rsidR="008827AA" w:rsidRPr="00876A59" w:rsidRDefault="008827AA" w:rsidP="001C2B30">
      <w:pPr>
        <w:rPr>
          <w:lang w:val="en-US"/>
        </w:rPr>
      </w:pPr>
    </w:p>
    <w:p w14:paraId="501256EA" w14:textId="77777777" w:rsidR="008827AA" w:rsidRPr="00876A59" w:rsidRDefault="008827AA" w:rsidP="001C2B30">
      <w:pPr>
        <w:rPr>
          <w:lang w:val="en-US"/>
        </w:rPr>
      </w:pPr>
    </w:p>
    <w:p w14:paraId="501256EB" w14:textId="26321970" w:rsidR="001C2B30" w:rsidRPr="008827AA" w:rsidRDefault="001C2B30" w:rsidP="001C2B30">
      <w:pPr>
        <w:rPr>
          <w:sz w:val="28"/>
          <w:szCs w:val="28"/>
          <w:lang w:val="en-AU"/>
        </w:rPr>
      </w:pPr>
      <w:r w:rsidRPr="008827AA">
        <w:rPr>
          <w:sz w:val="28"/>
          <w:szCs w:val="28"/>
          <w:lang w:val="en-AU"/>
        </w:rPr>
        <w:t>Submitted by:</w:t>
      </w:r>
      <w:r w:rsidR="005E473F">
        <w:rPr>
          <w:sz w:val="28"/>
          <w:szCs w:val="28"/>
          <w:lang w:val="en-AU"/>
        </w:rPr>
        <w:t xml:space="preserve"> </w:t>
      </w:r>
      <w:r w:rsidR="00091EAB">
        <w:rPr>
          <w:sz w:val="28"/>
          <w:szCs w:val="28"/>
          <w:lang w:val="en-AU"/>
        </w:rPr>
        <w:t>Bruno Angelo Medeiros</w:t>
      </w:r>
    </w:p>
    <w:p w14:paraId="501256EC" w14:textId="48392C1F" w:rsidR="004B6219" w:rsidRPr="00EB577D" w:rsidRDefault="001C2B30" w:rsidP="001C2B30">
      <w:pPr>
        <w:rPr>
          <w:sz w:val="28"/>
          <w:szCs w:val="28"/>
          <w:lang w:val="en-US"/>
        </w:rPr>
      </w:pPr>
      <w:r w:rsidRPr="00EB577D">
        <w:rPr>
          <w:sz w:val="28"/>
          <w:szCs w:val="28"/>
          <w:lang w:val="en-US"/>
        </w:rPr>
        <w:t xml:space="preserve">Member country/region: </w:t>
      </w:r>
      <w:r w:rsidR="0062437F" w:rsidRPr="00EB577D">
        <w:rPr>
          <w:sz w:val="28"/>
          <w:szCs w:val="28"/>
          <w:lang w:val="en-US"/>
        </w:rPr>
        <w:t>BRA</w:t>
      </w:r>
      <w:r w:rsidR="00712CE9">
        <w:rPr>
          <w:sz w:val="28"/>
          <w:szCs w:val="28"/>
          <w:lang w:val="en-US"/>
        </w:rPr>
        <w:t>Z</w:t>
      </w:r>
      <w:r w:rsidR="0062437F" w:rsidRPr="00EB577D">
        <w:rPr>
          <w:sz w:val="28"/>
          <w:szCs w:val="28"/>
          <w:lang w:val="en-US"/>
        </w:rPr>
        <w:t>IL</w:t>
      </w:r>
    </w:p>
    <w:p w14:paraId="501256ED" w14:textId="77777777" w:rsidR="001C2B30" w:rsidRPr="00EB577D" w:rsidRDefault="001C2B30" w:rsidP="001C2B30">
      <w:pPr>
        <w:rPr>
          <w:lang w:val="en-US"/>
        </w:rPr>
      </w:pPr>
    </w:p>
    <w:p w14:paraId="501256EE" w14:textId="77777777" w:rsidR="008827AA" w:rsidRPr="00EB577D" w:rsidRDefault="008827AA" w:rsidP="001C2B30">
      <w:pPr>
        <w:rPr>
          <w:lang w:val="en-US"/>
        </w:rPr>
      </w:pPr>
    </w:p>
    <w:p w14:paraId="501256EF" w14:textId="77777777" w:rsidR="001C2B30" w:rsidRPr="00EB577D" w:rsidRDefault="001C2B30" w:rsidP="002252F0">
      <w:pPr>
        <w:pStyle w:val="Commarcadores"/>
        <w:numPr>
          <w:ilvl w:val="0"/>
          <w:numId w:val="0"/>
        </w:numPr>
        <w:rPr>
          <w:lang w:val="en-US"/>
        </w:rPr>
        <w:sectPr w:rsidR="001C2B30" w:rsidRPr="00EB577D" w:rsidSect="001C5F8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47E8FB6F" w14:textId="69F78451" w:rsidR="00EB577D" w:rsidRPr="001F7270" w:rsidRDefault="00C569C4" w:rsidP="00EB577D">
      <w:pPr>
        <w:pStyle w:val="Ttulo2"/>
        <w:rPr>
          <w:lang w:val="en-US"/>
        </w:rPr>
      </w:pPr>
      <w:r w:rsidRPr="001F7270">
        <w:rPr>
          <w:lang w:val="en-US"/>
        </w:rPr>
        <w:lastRenderedPageBreak/>
        <w:t>PROJECT DESCRIPTION</w:t>
      </w:r>
    </w:p>
    <w:p w14:paraId="1C5254B8" w14:textId="0B8BA2AF" w:rsidR="00923289" w:rsidRDefault="00424F9D" w:rsidP="002A7280">
      <w:pPr>
        <w:pStyle w:val="Ttulo2"/>
        <w:rPr>
          <w:rStyle w:val="apple-converted-space"/>
          <w:rFonts w:eastAsiaTheme="minorHAnsi" w:cstheme="minorBidi"/>
          <w:b w:val="0"/>
          <w:caps w:val="0"/>
          <w:color w:val="252525"/>
          <w:sz w:val="24"/>
          <w:szCs w:val="22"/>
          <w:shd w:val="clear" w:color="auto" w:fill="FFFFFF"/>
          <w:lang w:val="en-US"/>
        </w:rPr>
      </w:pPr>
      <w:r w:rsidRPr="00424F9D">
        <w:rPr>
          <w:rStyle w:val="apple-converted-space"/>
          <w:rFonts w:eastAsiaTheme="minorHAnsi" w:cstheme="minorBidi"/>
          <w:b w:val="0"/>
          <w:caps w:val="0"/>
          <w:color w:val="252525"/>
          <w:sz w:val="24"/>
          <w:szCs w:val="22"/>
          <w:shd w:val="clear" w:color="auto" w:fill="FFFFFF"/>
          <w:lang w:val="en-US"/>
        </w:rPr>
        <w:t>You were hired to insert photos for the autos in the previous exercises</w:t>
      </w:r>
      <w:r w:rsidR="00923289" w:rsidRPr="00923289">
        <w:rPr>
          <w:rStyle w:val="apple-converted-space"/>
          <w:rFonts w:eastAsiaTheme="minorHAnsi" w:cstheme="minorBidi"/>
          <w:b w:val="0"/>
          <w:caps w:val="0"/>
          <w:color w:val="252525"/>
          <w:sz w:val="24"/>
          <w:szCs w:val="22"/>
          <w:shd w:val="clear" w:color="auto" w:fill="FFFFFF"/>
          <w:lang w:val="en-US"/>
        </w:rPr>
        <w:t>.</w:t>
      </w:r>
    </w:p>
    <w:p w14:paraId="399DAE0B" w14:textId="1D88DE7A" w:rsidR="00EB577D" w:rsidRPr="001F7270" w:rsidRDefault="0015262F" w:rsidP="002A7280">
      <w:pPr>
        <w:pStyle w:val="Ttulo2"/>
        <w:rPr>
          <w:lang w:val="en-US"/>
        </w:rPr>
      </w:pPr>
      <w:r w:rsidRPr="001F7270">
        <w:rPr>
          <w:lang w:val="en-US"/>
        </w:rPr>
        <w:t>INstruction</w:t>
      </w:r>
      <w:r w:rsidR="00EB577D" w:rsidRPr="001F7270">
        <w:rPr>
          <w:lang w:val="en-US"/>
        </w:rPr>
        <w:t xml:space="preserve"> </w:t>
      </w:r>
      <w:r w:rsidRPr="001F7270">
        <w:rPr>
          <w:lang w:val="en-US"/>
        </w:rPr>
        <w:t>to competit</w:t>
      </w:r>
      <w:r w:rsidR="00EB577D" w:rsidRPr="001F7270">
        <w:rPr>
          <w:lang w:val="en-US"/>
        </w:rPr>
        <w:t>or</w:t>
      </w:r>
    </w:p>
    <w:p w14:paraId="6453E718" w14:textId="77777777" w:rsidR="006D7D3C" w:rsidRPr="006D7D3C" w:rsidRDefault="006D7D3C" w:rsidP="006D7D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D7D3C">
        <w:rPr>
          <w:rFonts w:eastAsia="Times New Roman" w:cs="Arial"/>
          <w:color w:val="000000"/>
          <w:sz w:val="24"/>
          <w:szCs w:val="24"/>
          <w:lang w:val="en-US" w:eastAsia="pt-BR"/>
        </w:rPr>
        <w:t xml:space="preserve">You need to change the forms adding the file input to insert a photo in the cars. For that it's necessary to modify the database to support the new input. And after that, modify the PHP to create a function to upload the files. </w:t>
      </w:r>
    </w:p>
    <w:p w14:paraId="23E9E4D9" w14:textId="01D57AC9" w:rsidR="00CC6601" w:rsidRPr="006D7D3C" w:rsidRDefault="006D7D3C" w:rsidP="006D7D3C">
      <w:pPr>
        <w:rPr>
          <w:noProof/>
          <w:sz w:val="24"/>
          <w:lang w:val="en-US"/>
        </w:rPr>
      </w:pPr>
      <w:r w:rsidRPr="006D7D3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6D7D3C">
        <w:rPr>
          <w:rFonts w:eastAsia="Times New Roman" w:cs="Arial"/>
          <w:color w:val="000000"/>
          <w:sz w:val="24"/>
          <w:szCs w:val="24"/>
          <w:lang w:val="en-US" w:eastAsia="pt-BR"/>
        </w:rPr>
        <w:t>You can use the internet to download car’s images.</w:t>
      </w:r>
    </w:p>
    <w:sectPr w:rsidR="00CC6601" w:rsidRPr="006D7D3C" w:rsidSect="00300343">
      <w:headerReference w:type="default" r:id="rId13"/>
      <w:footerReference w:type="first" r:id="rId14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3E6326" w14:textId="77777777" w:rsidR="00615143" w:rsidRDefault="00615143" w:rsidP="00313492">
      <w:r>
        <w:separator/>
      </w:r>
    </w:p>
    <w:p w14:paraId="5B6E5AC8" w14:textId="77777777" w:rsidR="00615143" w:rsidRDefault="00615143" w:rsidP="00313492"/>
    <w:p w14:paraId="339D8A6A" w14:textId="77777777" w:rsidR="00615143" w:rsidRDefault="00615143"/>
  </w:endnote>
  <w:endnote w:type="continuationSeparator" w:id="0">
    <w:p w14:paraId="04CF04F4" w14:textId="77777777" w:rsidR="00615143" w:rsidRDefault="00615143" w:rsidP="00313492">
      <w:r>
        <w:continuationSeparator/>
      </w:r>
    </w:p>
    <w:p w14:paraId="14FDCA1A" w14:textId="77777777" w:rsidR="00615143" w:rsidRDefault="00615143" w:rsidP="00313492"/>
    <w:p w14:paraId="673F0988" w14:textId="77777777" w:rsidR="00615143" w:rsidRDefault="006151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utiger LT Com 45 Light"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5012579C" w14:textId="77777777" w:rsidTr="009F2750">
      <w:tc>
        <w:tcPr>
          <w:tcW w:w="4073" w:type="dxa"/>
          <w:vAlign w:val="center"/>
          <w:hideMark/>
        </w:tcPr>
        <w:p w14:paraId="50125798" w14:textId="31BD5E8E" w:rsidR="00300343" w:rsidRPr="00893901" w:rsidRDefault="0005096F" w:rsidP="005951A5">
          <w:pPr>
            <w:pStyle w:val="Rodap"/>
          </w:pPr>
          <w:r>
            <w:rPr>
              <w:sz w:val="16"/>
              <w:szCs w:val="16"/>
            </w:rPr>
            <w:t>WSC201</w:t>
          </w:r>
          <w:r w:rsidR="007945B8">
            <w:rPr>
              <w:sz w:val="16"/>
              <w:szCs w:val="16"/>
            </w:rPr>
            <w:t>7</w:t>
          </w:r>
          <w:r>
            <w:rPr>
              <w:sz w:val="16"/>
              <w:szCs w:val="16"/>
            </w:rPr>
            <w:t>_TP17</w:t>
          </w:r>
        </w:p>
      </w:tc>
      <w:tc>
        <w:tcPr>
          <w:tcW w:w="1492" w:type="dxa"/>
          <w:vAlign w:val="center"/>
          <w:hideMark/>
        </w:tcPr>
        <w:p w14:paraId="50125799" w14:textId="77777777" w:rsidR="00300343" w:rsidRPr="00893901" w:rsidRDefault="00300343" w:rsidP="00300343">
          <w:pPr>
            <w:pStyle w:val="Rodap"/>
            <w:jc w:val="center"/>
          </w:pPr>
          <w:r w:rsidRPr="00893901">
            <w:t xml:space="preserve">Version: </w:t>
          </w:r>
          <w:r w:rsidR="006E6918">
            <w:t>1</w:t>
          </w:r>
          <w:r w:rsidR="00F6695A">
            <w:t>.0</w:t>
          </w:r>
        </w:p>
        <w:p w14:paraId="5012579A" w14:textId="45EC39F3" w:rsidR="00300343" w:rsidRPr="00893901" w:rsidRDefault="008827AA" w:rsidP="005951A5">
          <w:pPr>
            <w:pStyle w:val="Rodap"/>
            <w:jc w:val="center"/>
          </w:pPr>
          <w:r>
            <w:t xml:space="preserve">Date: </w:t>
          </w:r>
          <w:r w:rsidR="005951A5">
            <w:t>16</w:t>
          </w:r>
          <w:r w:rsidR="00300343" w:rsidRPr="00893901">
            <w:t>.</w:t>
          </w:r>
          <w:r w:rsidR="007945B8">
            <w:t>0</w:t>
          </w:r>
          <w:r w:rsidR="005951A5">
            <w:t>3</w:t>
          </w:r>
          <w:r w:rsidR="00300343" w:rsidRPr="00893901">
            <w:t>.1</w:t>
          </w:r>
          <w:r w:rsidR="005951A5">
            <w:t>7</w:t>
          </w:r>
        </w:p>
      </w:tc>
      <w:tc>
        <w:tcPr>
          <w:tcW w:w="4074" w:type="dxa"/>
          <w:vAlign w:val="center"/>
          <w:hideMark/>
        </w:tcPr>
        <w:p w14:paraId="5012579B" w14:textId="3FC763A2" w:rsidR="00300343" w:rsidRPr="00893901" w:rsidRDefault="00300343" w:rsidP="00300343">
          <w:pPr>
            <w:pStyle w:val="Rodap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7C769E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r w:rsidR="00615143">
            <w:fldChar w:fldCharType="begin"/>
          </w:r>
          <w:r w:rsidR="00615143">
            <w:instrText xml:space="preserve"> NUMPAGES   \* MERGEFORMAT </w:instrText>
          </w:r>
          <w:r w:rsidR="00615143">
            <w:fldChar w:fldCharType="separate"/>
          </w:r>
          <w:r w:rsidR="007C769E">
            <w:rPr>
              <w:noProof/>
            </w:rPr>
            <w:t>2</w:t>
          </w:r>
          <w:r w:rsidR="00615143">
            <w:rPr>
              <w:noProof/>
            </w:rPr>
            <w:fldChar w:fldCharType="end"/>
          </w:r>
        </w:p>
      </w:tc>
    </w:tr>
  </w:tbl>
  <w:p w14:paraId="5012579D" w14:textId="77777777" w:rsidR="00300343" w:rsidRDefault="00300343" w:rsidP="0030034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9F" w14:textId="26665D28" w:rsidR="00630EB3" w:rsidRPr="00F729AF" w:rsidRDefault="00BD124E" w:rsidP="00F729AF">
    <w:pPr>
      <w:pStyle w:val="Rodap"/>
      <w:rPr>
        <w:sz w:val="16"/>
        <w:szCs w:val="16"/>
      </w:rPr>
    </w:pPr>
    <w:r w:rsidRPr="00BD124E">
      <w:rPr>
        <w:noProof/>
        <w:lang w:val="pt-BR" w:eastAsia="pt-BR"/>
      </w:rPr>
      <w:drawing>
        <wp:anchor distT="0" distB="0" distL="114300" distR="114300" simplePos="0" relativeHeight="251666432" behindDoc="1" locked="0" layoutInCell="1" allowOverlap="1" wp14:anchorId="501257AA" wp14:editId="501257AB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7" name="Picture 27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0EB3">
      <w:rPr>
        <w:sz w:val="16"/>
        <w:szCs w:val="16"/>
      </w:rPr>
      <w:t>WSC201</w:t>
    </w:r>
    <w:r w:rsidR="007945B8">
      <w:rPr>
        <w:sz w:val="16"/>
        <w:szCs w:val="16"/>
      </w:rPr>
      <w:t>7</w:t>
    </w:r>
    <w:r w:rsidR="00630EB3">
      <w:rPr>
        <w:sz w:val="16"/>
        <w:szCs w:val="16"/>
      </w:rPr>
      <w:t>_TP</w:t>
    </w:r>
    <w:r w:rsidR="0062437F">
      <w:rPr>
        <w:sz w:val="16"/>
        <w:szCs w:val="16"/>
      </w:rPr>
      <w:t>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A1" w14:textId="77777777" w:rsidR="006E26EF" w:rsidRDefault="006E26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FDACC" w14:textId="77777777" w:rsidR="00615143" w:rsidRDefault="00615143">
      <w:r>
        <w:separator/>
      </w:r>
    </w:p>
  </w:footnote>
  <w:footnote w:type="continuationSeparator" w:id="0">
    <w:p w14:paraId="2D6F8D7C" w14:textId="77777777" w:rsidR="00615143" w:rsidRDefault="00615143" w:rsidP="00313492">
      <w:r>
        <w:continuationSeparator/>
      </w:r>
    </w:p>
    <w:p w14:paraId="2B93AAE2" w14:textId="77777777" w:rsidR="00615143" w:rsidRDefault="00615143" w:rsidP="00313492"/>
    <w:p w14:paraId="5B0F7BF6" w14:textId="77777777" w:rsidR="00615143" w:rsidRDefault="006151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97" w14:textId="77777777" w:rsidR="006E26EF" w:rsidRDefault="006E26EF" w:rsidP="00313492">
    <w:pPr>
      <w:pStyle w:val="Cabealho"/>
    </w:pPr>
    <w:r w:rsidRPr="00A77E62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501257A2" wp14:editId="501257A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pt-BR" w:eastAsia="pt-BR"/>
      </w:rPr>
      <w:drawing>
        <wp:anchor distT="0" distB="0" distL="114300" distR="114300" simplePos="0" relativeHeight="251662336" behindDoc="1" locked="0" layoutInCell="1" allowOverlap="1" wp14:anchorId="501257A4" wp14:editId="501257A5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2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9E" w14:textId="77777777" w:rsidR="006E26EF" w:rsidRDefault="00BD124E" w:rsidP="00313492">
    <w:pPr>
      <w:pStyle w:val="Cabealho"/>
    </w:pPr>
    <w:r w:rsidRPr="00BD124E">
      <w:rPr>
        <w:noProof/>
        <w:lang w:val="pt-BR" w:eastAsia="pt-BR"/>
      </w:rPr>
      <w:drawing>
        <wp:anchor distT="0" distB="0" distL="114300" distR="114300" simplePos="0" relativeHeight="251650048" behindDoc="1" locked="0" layoutInCell="1" allowOverlap="1" wp14:anchorId="501257A6" wp14:editId="501257A7">
          <wp:simplePos x="0" y="0"/>
          <wp:positionH relativeFrom="page">
            <wp:posOffset>10731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3" name="Picture 2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6641">
      <w:rPr>
        <w:noProof/>
        <w:lang w:val="pt-BR" w:eastAsia="pt-BR"/>
      </w:rPr>
      <w:drawing>
        <wp:anchor distT="0" distB="0" distL="114300" distR="114300" simplePos="0" relativeHeight="251654144" behindDoc="1" locked="0" layoutInCell="1" allowOverlap="1" wp14:anchorId="501257A8" wp14:editId="501257A9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6" name="Picture 26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A0" w14:textId="77777777" w:rsidR="006E26EF" w:rsidRDefault="00BD124E" w:rsidP="00313492">
    <w:pPr>
      <w:pStyle w:val="Cabealho"/>
    </w:pPr>
    <w:r w:rsidRPr="00BD124E">
      <w:rPr>
        <w:noProof/>
        <w:lang w:val="pt-BR" w:eastAsia="pt-BR"/>
      </w:rPr>
      <w:drawing>
        <wp:anchor distT="0" distB="0" distL="114300" distR="114300" simplePos="0" relativeHeight="251677696" behindDoc="1" locked="0" layoutInCell="1" allowOverlap="1" wp14:anchorId="501257AC" wp14:editId="501257AD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8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val="pt-BR" w:eastAsia="pt-BR"/>
      </w:rPr>
      <w:drawing>
        <wp:anchor distT="0" distB="0" distL="114300" distR="114300" simplePos="0" relativeHeight="251678720" behindDoc="1" locked="0" layoutInCell="1" allowOverlap="1" wp14:anchorId="501257AE" wp14:editId="501257AF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9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1E825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6AE6CC8"/>
    <w:multiLevelType w:val="hybridMultilevel"/>
    <w:tmpl w:val="E3E45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C01278F"/>
    <w:multiLevelType w:val="hybridMultilevel"/>
    <w:tmpl w:val="B92A03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5882E04"/>
    <w:multiLevelType w:val="hybridMultilevel"/>
    <w:tmpl w:val="12325A7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17B76C12"/>
    <w:multiLevelType w:val="hybridMultilevel"/>
    <w:tmpl w:val="21DA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A313CC"/>
    <w:multiLevelType w:val="hybridMultilevel"/>
    <w:tmpl w:val="54584B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AFF6E9C"/>
    <w:multiLevelType w:val="multilevel"/>
    <w:tmpl w:val="A00A1864"/>
    <w:styleLink w:val="ListNumbers"/>
    <w:lvl w:ilvl="0">
      <w:start w:val="1"/>
      <w:numFmt w:val="decimal"/>
      <w:pStyle w:val="Numerad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Numerada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Numerada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8">
    <w:nsid w:val="1FC177F1"/>
    <w:multiLevelType w:val="multilevel"/>
    <w:tmpl w:val="7954FA08"/>
    <w:lvl w:ilvl="0">
      <w:start w:val="1"/>
      <w:numFmt w:val="none"/>
      <w:pStyle w:val="Sumrio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umri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Sumrio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202A2610"/>
    <w:multiLevelType w:val="multilevel"/>
    <w:tmpl w:val="DD963F12"/>
    <w:styleLink w:val="ListBullets"/>
    <w:lvl w:ilvl="0">
      <w:start w:val="1"/>
      <w:numFmt w:val="bullet"/>
      <w:pStyle w:val="Commarcador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Commarcador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Commarcador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Commarcador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0">
    <w:nsid w:val="28EB77D3"/>
    <w:multiLevelType w:val="hybridMultilevel"/>
    <w:tmpl w:val="718200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297477DF"/>
    <w:multiLevelType w:val="multilevel"/>
    <w:tmpl w:val="7EA029D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2BB33CC2"/>
    <w:multiLevelType w:val="hybridMultilevel"/>
    <w:tmpl w:val="E098D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DD15EF"/>
    <w:multiLevelType w:val="hybridMultilevel"/>
    <w:tmpl w:val="41F4BB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6D705C5"/>
    <w:multiLevelType w:val="hybridMultilevel"/>
    <w:tmpl w:val="0898E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CDA2F40"/>
    <w:multiLevelType w:val="hybridMultilevel"/>
    <w:tmpl w:val="1CF07DC8"/>
    <w:lvl w:ilvl="0" w:tplc="ED9064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79B3CC2"/>
    <w:multiLevelType w:val="hybridMultilevel"/>
    <w:tmpl w:val="398C05E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69226C"/>
    <w:multiLevelType w:val="hybridMultilevel"/>
    <w:tmpl w:val="99DE5C8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6C65246F"/>
    <w:multiLevelType w:val="multilevel"/>
    <w:tmpl w:val="FFBECE46"/>
    <w:styleLink w:val="WWNum16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"/>
      <w:lvlJc w:val="left"/>
      <w:rPr>
        <w:rFonts w:ascii="Symbol" w:hAnsi="Symbol"/>
      </w:rPr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11"/>
  </w:num>
  <w:num w:numId="13">
    <w:abstractNumId w:val="26"/>
  </w:num>
  <w:num w:numId="14">
    <w:abstractNumId w:val="11"/>
    <w:lvlOverride w:ilvl="0">
      <w:startOverride w:val="1"/>
    </w:lvlOverride>
  </w:num>
  <w:num w:numId="15">
    <w:abstractNumId w:val="19"/>
  </w:num>
  <w:num w:numId="16">
    <w:abstractNumId w:val="17"/>
  </w:num>
  <w:num w:numId="17">
    <w:abstractNumId w:val="10"/>
  </w:num>
  <w:num w:numId="18">
    <w:abstractNumId w:val="31"/>
  </w:num>
  <w:num w:numId="19">
    <w:abstractNumId w:val="18"/>
  </w:num>
  <w:num w:numId="20">
    <w:abstractNumId w:val="21"/>
  </w:num>
  <w:num w:numId="21">
    <w:abstractNumId w:val="24"/>
  </w:num>
  <w:num w:numId="22">
    <w:abstractNumId w:val="27"/>
  </w:num>
  <w:num w:numId="23">
    <w:abstractNumId w:val="12"/>
  </w:num>
  <w:num w:numId="24">
    <w:abstractNumId w:val="30"/>
  </w:num>
  <w:num w:numId="25">
    <w:abstractNumId w:val="20"/>
  </w:num>
  <w:num w:numId="26">
    <w:abstractNumId w:val="14"/>
  </w:num>
  <w:num w:numId="27">
    <w:abstractNumId w:val="23"/>
  </w:num>
  <w:num w:numId="28">
    <w:abstractNumId w:val="13"/>
  </w:num>
  <w:num w:numId="29">
    <w:abstractNumId w:val="29"/>
  </w:num>
  <w:num w:numId="30">
    <w:abstractNumId w:val="16"/>
  </w:num>
  <w:num w:numId="31">
    <w:abstractNumId w:val="25"/>
  </w:num>
  <w:num w:numId="32">
    <w:abstractNumId w:val="1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03F54"/>
    <w:rsid w:val="00015CFD"/>
    <w:rsid w:val="00017C04"/>
    <w:rsid w:val="00022D86"/>
    <w:rsid w:val="0003526B"/>
    <w:rsid w:val="0005096F"/>
    <w:rsid w:val="00050DCE"/>
    <w:rsid w:val="00052F6D"/>
    <w:rsid w:val="00053B18"/>
    <w:rsid w:val="00066641"/>
    <w:rsid w:val="000771B8"/>
    <w:rsid w:val="00091EAB"/>
    <w:rsid w:val="00092562"/>
    <w:rsid w:val="00094522"/>
    <w:rsid w:val="00096323"/>
    <w:rsid w:val="000A101E"/>
    <w:rsid w:val="000B4A77"/>
    <w:rsid w:val="000D6DD8"/>
    <w:rsid w:val="000E219D"/>
    <w:rsid w:val="000F2D7A"/>
    <w:rsid w:val="000F4A5C"/>
    <w:rsid w:val="00105930"/>
    <w:rsid w:val="001172EF"/>
    <w:rsid w:val="001201A2"/>
    <w:rsid w:val="0012553C"/>
    <w:rsid w:val="0012753B"/>
    <w:rsid w:val="00134547"/>
    <w:rsid w:val="00147EF2"/>
    <w:rsid w:val="0015262F"/>
    <w:rsid w:val="00165410"/>
    <w:rsid w:val="0017433E"/>
    <w:rsid w:val="00174F40"/>
    <w:rsid w:val="00190E45"/>
    <w:rsid w:val="00192D2B"/>
    <w:rsid w:val="0019328F"/>
    <w:rsid w:val="00193A60"/>
    <w:rsid w:val="001A554B"/>
    <w:rsid w:val="001A6F05"/>
    <w:rsid w:val="001B06D0"/>
    <w:rsid w:val="001B3C8C"/>
    <w:rsid w:val="001C2B30"/>
    <w:rsid w:val="001C35C8"/>
    <w:rsid w:val="001C5F88"/>
    <w:rsid w:val="001C681D"/>
    <w:rsid w:val="001C6981"/>
    <w:rsid w:val="001E4FDC"/>
    <w:rsid w:val="001F7270"/>
    <w:rsid w:val="00210EF3"/>
    <w:rsid w:val="002156AE"/>
    <w:rsid w:val="00224BFC"/>
    <w:rsid w:val="002252F0"/>
    <w:rsid w:val="00240D44"/>
    <w:rsid w:val="00264847"/>
    <w:rsid w:val="00283ECE"/>
    <w:rsid w:val="002864C2"/>
    <w:rsid w:val="002A7280"/>
    <w:rsid w:val="002B1320"/>
    <w:rsid w:val="002B3C85"/>
    <w:rsid w:val="002D2E0E"/>
    <w:rsid w:val="002E28E4"/>
    <w:rsid w:val="00300343"/>
    <w:rsid w:val="00305851"/>
    <w:rsid w:val="003133A3"/>
    <w:rsid w:val="00313492"/>
    <w:rsid w:val="003147E8"/>
    <w:rsid w:val="0032135D"/>
    <w:rsid w:val="003520C1"/>
    <w:rsid w:val="00363918"/>
    <w:rsid w:val="0038099A"/>
    <w:rsid w:val="003A3137"/>
    <w:rsid w:val="003B1CFE"/>
    <w:rsid w:val="003C2017"/>
    <w:rsid w:val="00400422"/>
    <w:rsid w:val="00404B1D"/>
    <w:rsid w:val="00413188"/>
    <w:rsid w:val="004136B8"/>
    <w:rsid w:val="0042392A"/>
    <w:rsid w:val="00424F9D"/>
    <w:rsid w:val="00444F36"/>
    <w:rsid w:val="004605D7"/>
    <w:rsid w:val="00462CB3"/>
    <w:rsid w:val="004668DF"/>
    <w:rsid w:val="004A59A1"/>
    <w:rsid w:val="004B6102"/>
    <w:rsid w:val="004B6219"/>
    <w:rsid w:val="004C77A7"/>
    <w:rsid w:val="004D3337"/>
    <w:rsid w:val="004E3A28"/>
    <w:rsid w:val="004E4CA9"/>
    <w:rsid w:val="004E6706"/>
    <w:rsid w:val="004E7A70"/>
    <w:rsid w:val="004F4183"/>
    <w:rsid w:val="004F54CB"/>
    <w:rsid w:val="0051761D"/>
    <w:rsid w:val="00544AE5"/>
    <w:rsid w:val="00555E57"/>
    <w:rsid w:val="00571586"/>
    <w:rsid w:val="0057264E"/>
    <w:rsid w:val="00573C11"/>
    <w:rsid w:val="005748AC"/>
    <w:rsid w:val="005840D7"/>
    <w:rsid w:val="005951A5"/>
    <w:rsid w:val="005A008F"/>
    <w:rsid w:val="005A32F9"/>
    <w:rsid w:val="005C1F3D"/>
    <w:rsid w:val="005D7E03"/>
    <w:rsid w:val="005E473F"/>
    <w:rsid w:val="005F01CC"/>
    <w:rsid w:val="005F142B"/>
    <w:rsid w:val="005F1603"/>
    <w:rsid w:val="006023B5"/>
    <w:rsid w:val="00607EE9"/>
    <w:rsid w:val="00611DC8"/>
    <w:rsid w:val="00615143"/>
    <w:rsid w:val="0062437F"/>
    <w:rsid w:val="00626E58"/>
    <w:rsid w:val="00630EB3"/>
    <w:rsid w:val="00632834"/>
    <w:rsid w:val="00670186"/>
    <w:rsid w:val="006715C1"/>
    <w:rsid w:val="00672827"/>
    <w:rsid w:val="00673AA4"/>
    <w:rsid w:val="0068739B"/>
    <w:rsid w:val="00692698"/>
    <w:rsid w:val="00692D20"/>
    <w:rsid w:val="00695C5D"/>
    <w:rsid w:val="006A51A4"/>
    <w:rsid w:val="006A7F46"/>
    <w:rsid w:val="006D7D3C"/>
    <w:rsid w:val="006E26EF"/>
    <w:rsid w:val="006E6918"/>
    <w:rsid w:val="006F7062"/>
    <w:rsid w:val="00701B66"/>
    <w:rsid w:val="007038B4"/>
    <w:rsid w:val="00712CE9"/>
    <w:rsid w:val="00722663"/>
    <w:rsid w:val="00781F24"/>
    <w:rsid w:val="007944E2"/>
    <w:rsid w:val="007945B8"/>
    <w:rsid w:val="007A4C1D"/>
    <w:rsid w:val="007A5CA5"/>
    <w:rsid w:val="007C4BB2"/>
    <w:rsid w:val="007C769E"/>
    <w:rsid w:val="007D709E"/>
    <w:rsid w:val="007F212B"/>
    <w:rsid w:val="00806B9D"/>
    <w:rsid w:val="00811D78"/>
    <w:rsid w:val="00814F70"/>
    <w:rsid w:val="00826E0D"/>
    <w:rsid w:val="0082740A"/>
    <w:rsid w:val="008362E2"/>
    <w:rsid w:val="00841B65"/>
    <w:rsid w:val="008429C5"/>
    <w:rsid w:val="00876A59"/>
    <w:rsid w:val="008827AA"/>
    <w:rsid w:val="00887D98"/>
    <w:rsid w:val="00895CA2"/>
    <w:rsid w:val="008A3942"/>
    <w:rsid w:val="008A6AB7"/>
    <w:rsid w:val="008D0279"/>
    <w:rsid w:val="008F5CF8"/>
    <w:rsid w:val="00902CFE"/>
    <w:rsid w:val="0092112F"/>
    <w:rsid w:val="00923289"/>
    <w:rsid w:val="00923873"/>
    <w:rsid w:val="00935C54"/>
    <w:rsid w:val="00951146"/>
    <w:rsid w:val="0095362F"/>
    <w:rsid w:val="0098297B"/>
    <w:rsid w:val="00987A9F"/>
    <w:rsid w:val="00991AE0"/>
    <w:rsid w:val="00992F12"/>
    <w:rsid w:val="009C27FE"/>
    <w:rsid w:val="009E792A"/>
    <w:rsid w:val="00A03754"/>
    <w:rsid w:val="00A124D1"/>
    <w:rsid w:val="00A40B7F"/>
    <w:rsid w:val="00A566B7"/>
    <w:rsid w:val="00A60A27"/>
    <w:rsid w:val="00A7092F"/>
    <w:rsid w:val="00A77E62"/>
    <w:rsid w:val="00A85F71"/>
    <w:rsid w:val="00A96AFC"/>
    <w:rsid w:val="00AA68F7"/>
    <w:rsid w:val="00AB3D64"/>
    <w:rsid w:val="00AB45DF"/>
    <w:rsid w:val="00AB7755"/>
    <w:rsid w:val="00AE720B"/>
    <w:rsid w:val="00AE78C1"/>
    <w:rsid w:val="00AF6042"/>
    <w:rsid w:val="00AF6BCA"/>
    <w:rsid w:val="00B019EC"/>
    <w:rsid w:val="00B106E8"/>
    <w:rsid w:val="00B11358"/>
    <w:rsid w:val="00B118EF"/>
    <w:rsid w:val="00B24E8E"/>
    <w:rsid w:val="00B40AE0"/>
    <w:rsid w:val="00B4527A"/>
    <w:rsid w:val="00B95079"/>
    <w:rsid w:val="00BA3EB7"/>
    <w:rsid w:val="00BA64B5"/>
    <w:rsid w:val="00BB5AE4"/>
    <w:rsid w:val="00BD124E"/>
    <w:rsid w:val="00BD6302"/>
    <w:rsid w:val="00BE3BAD"/>
    <w:rsid w:val="00BE57EF"/>
    <w:rsid w:val="00BF5E49"/>
    <w:rsid w:val="00C11BE1"/>
    <w:rsid w:val="00C130B6"/>
    <w:rsid w:val="00C22BF2"/>
    <w:rsid w:val="00C231CA"/>
    <w:rsid w:val="00C42139"/>
    <w:rsid w:val="00C440A5"/>
    <w:rsid w:val="00C540EB"/>
    <w:rsid w:val="00C569C4"/>
    <w:rsid w:val="00C64803"/>
    <w:rsid w:val="00C676CC"/>
    <w:rsid w:val="00C76DAB"/>
    <w:rsid w:val="00C77D08"/>
    <w:rsid w:val="00C925F9"/>
    <w:rsid w:val="00CA35D8"/>
    <w:rsid w:val="00CA41AE"/>
    <w:rsid w:val="00CB289F"/>
    <w:rsid w:val="00CB56FB"/>
    <w:rsid w:val="00CC6601"/>
    <w:rsid w:val="00CD3200"/>
    <w:rsid w:val="00CE7914"/>
    <w:rsid w:val="00CF5CDA"/>
    <w:rsid w:val="00D024AE"/>
    <w:rsid w:val="00D04318"/>
    <w:rsid w:val="00D04BE0"/>
    <w:rsid w:val="00D208E9"/>
    <w:rsid w:val="00D22F0A"/>
    <w:rsid w:val="00D333DE"/>
    <w:rsid w:val="00D35086"/>
    <w:rsid w:val="00DA3F51"/>
    <w:rsid w:val="00DA68E9"/>
    <w:rsid w:val="00DE0020"/>
    <w:rsid w:val="00DF25B9"/>
    <w:rsid w:val="00E255E1"/>
    <w:rsid w:val="00E3538C"/>
    <w:rsid w:val="00E355A4"/>
    <w:rsid w:val="00EA4CFE"/>
    <w:rsid w:val="00EB577D"/>
    <w:rsid w:val="00EC113A"/>
    <w:rsid w:val="00EE195B"/>
    <w:rsid w:val="00EF2910"/>
    <w:rsid w:val="00EF59FF"/>
    <w:rsid w:val="00EF6E85"/>
    <w:rsid w:val="00F0109D"/>
    <w:rsid w:val="00F220C0"/>
    <w:rsid w:val="00F349CF"/>
    <w:rsid w:val="00F4251E"/>
    <w:rsid w:val="00F5587E"/>
    <w:rsid w:val="00F559C6"/>
    <w:rsid w:val="00F62605"/>
    <w:rsid w:val="00F6607B"/>
    <w:rsid w:val="00F6695A"/>
    <w:rsid w:val="00F70023"/>
    <w:rsid w:val="00F72965"/>
    <w:rsid w:val="00F729AF"/>
    <w:rsid w:val="00F92917"/>
    <w:rsid w:val="00FA0688"/>
    <w:rsid w:val="00FA0DD2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125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BE57E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BE57E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rsid w:val="003133A3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300343"/>
    <w:rPr>
      <w:rFonts w:ascii="Frutiger LT Com 45 Light" w:hAnsi="Frutiger LT Com 45 Light"/>
      <w:sz w:val="14"/>
    </w:rPr>
  </w:style>
  <w:style w:type="paragraph" w:styleId="Subttulo">
    <w:name w:val="Subtitle"/>
    <w:basedOn w:val="Normal"/>
    <w:next w:val="Normal"/>
    <w:link w:val="Subttulo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tulo2Char">
    <w:name w:val="Título 2 Char"/>
    <w:basedOn w:val="Fontepargpadro"/>
    <w:link w:val="Ttulo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ela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tulo4Char">
    <w:name w:val="Título 4 Char"/>
    <w:basedOn w:val="Fontepargpadro"/>
    <w:link w:val="Ttulo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A5CA5"/>
    <w:rPr>
      <w:rFonts w:ascii="Arial" w:hAnsi="Arial"/>
      <w:sz w:val="20"/>
    </w:rPr>
  </w:style>
  <w:style w:type="numbering" w:customStyle="1" w:styleId="WWNum16">
    <w:name w:val="WWNum16"/>
    <w:basedOn w:val="Semlista"/>
    <w:rsid w:val="007A5CA5"/>
    <w:pPr>
      <w:numPr>
        <w:numId w:val="24"/>
      </w:numPr>
    </w:pPr>
  </w:style>
  <w:style w:type="character" w:customStyle="1" w:styleId="apple-converted-space">
    <w:name w:val="apple-converted-space"/>
    <w:basedOn w:val="Fontepargpadro"/>
    <w:rsid w:val="00EB577D"/>
  </w:style>
  <w:style w:type="paragraph" w:styleId="NormalWeb">
    <w:name w:val="Normal (Web)"/>
    <w:basedOn w:val="Normal"/>
    <w:uiPriority w:val="99"/>
    <w:semiHidden/>
    <w:unhideWhenUsed/>
    <w:rsid w:val="006D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BE57E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BE57E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rsid w:val="003133A3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300343"/>
    <w:rPr>
      <w:rFonts w:ascii="Frutiger LT Com 45 Light" w:hAnsi="Frutiger LT Com 45 Light"/>
      <w:sz w:val="14"/>
    </w:rPr>
  </w:style>
  <w:style w:type="paragraph" w:styleId="Subttulo">
    <w:name w:val="Subtitle"/>
    <w:basedOn w:val="Normal"/>
    <w:next w:val="Normal"/>
    <w:link w:val="Subttulo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tulo2Char">
    <w:name w:val="Título 2 Char"/>
    <w:basedOn w:val="Fontepargpadro"/>
    <w:link w:val="Ttulo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ela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tulo4Char">
    <w:name w:val="Título 4 Char"/>
    <w:basedOn w:val="Fontepargpadro"/>
    <w:link w:val="Ttulo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A5CA5"/>
    <w:rPr>
      <w:rFonts w:ascii="Arial" w:hAnsi="Arial"/>
      <w:sz w:val="20"/>
    </w:rPr>
  </w:style>
  <w:style w:type="numbering" w:customStyle="1" w:styleId="WWNum16">
    <w:name w:val="WWNum16"/>
    <w:basedOn w:val="Semlista"/>
    <w:rsid w:val="007A5CA5"/>
    <w:pPr>
      <w:numPr>
        <w:numId w:val="24"/>
      </w:numPr>
    </w:pPr>
  </w:style>
  <w:style w:type="character" w:customStyle="1" w:styleId="apple-converted-space">
    <w:name w:val="apple-converted-space"/>
    <w:basedOn w:val="Fontepargpadro"/>
    <w:rsid w:val="00EB577D"/>
  </w:style>
  <w:style w:type="paragraph" w:styleId="NormalWeb">
    <w:name w:val="Normal (Web)"/>
    <w:basedOn w:val="Normal"/>
    <w:uiPriority w:val="99"/>
    <w:semiHidden/>
    <w:unhideWhenUsed/>
    <w:rsid w:val="006D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34ABC-BC38-400A-8854-D20F3FB1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0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</dc:creator>
  <cp:lastModifiedBy>BRUNO ANGELO MEDEIROS</cp:lastModifiedBy>
  <cp:revision>4</cp:revision>
  <cp:lastPrinted>2017-03-16T12:54:00Z</cp:lastPrinted>
  <dcterms:created xsi:type="dcterms:W3CDTF">2017-03-16T12:54:00Z</dcterms:created>
  <dcterms:modified xsi:type="dcterms:W3CDTF">2017-03-16T12:54:00Z</dcterms:modified>
</cp:coreProperties>
</file>