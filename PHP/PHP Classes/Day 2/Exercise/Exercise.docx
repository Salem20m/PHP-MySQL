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2CBFD" w14:textId="7DCBCD9D" w:rsidR="00091EAB" w:rsidRPr="00876A59" w:rsidRDefault="00876A59" w:rsidP="0062437F">
      <w:pPr>
        <w:pStyle w:val="Subttulo"/>
        <w:rPr>
          <w:lang w:val="en-US"/>
        </w:rPr>
      </w:pPr>
      <w:bookmarkStart w:id="0" w:name="_GoBack"/>
      <w:bookmarkEnd w:id="0"/>
      <w:r>
        <w:rPr>
          <w:lang w:val="en-US"/>
        </w:rPr>
        <w:t>Validations and JSON</w:t>
      </w:r>
    </w:p>
    <w:p w14:paraId="501256E7" w14:textId="1838A884" w:rsidR="0062437F" w:rsidRPr="00876A59" w:rsidRDefault="00091EAB" w:rsidP="0062437F">
      <w:pPr>
        <w:pStyle w:val="Subttulo"/>
        <w:rPr>
          <w:lang w:val="en-US"/>
        </w:rPr>
      </w:pPr>
      <w:r w:rsidRPr="00876A59">
        <w:rPr>
          <w:lang w:val="en-US"/>
        </w:rPr>
        <w:t>Exercise</w:t>
      </w:r>
    </w:p>
    <w:p w14:paraId="501256E8" w14:textId="77777777" w:rsidR="008827AA" w:rsidRPr="00876A59" w:rsidRDefault="008827AA" w:rsidP="001C2B30">
      <w:pPr>
        <w:rPr>
          <w:lang w:val="en-US"/>
        </w:rPr>
      </w:pPr>
    </w:p>
    <w:p w14:paraId="501256E9" w14:textId="77777777" w:rsidR="008827AA" w:rsidRPr="00876A59" w:rsidRDefault="008827AA" w:rsidP="001C2B30">
      <w:pPr>
        <w:rPr>
          <w:lang w:val="en-US"/>
        </w:rPr>
      </w:pPr>
    </w:p>
    <w:p w14:paraId="501256EA" w14:textId="77777777" w:rsidR="008827AA" w:rsidRPr="00876A59" w:rsidRDefault="008827AA" w:rsidP="001C2B30">
      <w:pPr>
        <w:rPr>
          <w:lang w:val="en-US"/>
        </w:rPr>
      </w:pPr>
    </w:p>
    <w:p w14:paraId="501256EB" w14:textId="26321970" w:rsidR="001C2B30" w:rsidRPr="008827AA" w:rsidRDefault="001C2B30" w:rsidP="001C2B30">
      <w:pPr>
        <w:rPr>
          <w:sz w:val="28"/>
          <w:szCs w:val="28"/>
          <w:lang w:val="en-AU"/>
        </w:rPr>
      </w:pPr>
      <w:r w:rsidRPr="008827AA">
        <w:rPr>
          <w:sz w:val="28"/>
          <w:szCs w:val="28"/>
          <w:lang w:val="en-AU"/>
        </w:rPr>
        <w:t>Submitted by:</w:t>
      </w:r>
      <w:r w:rsidR="005E473F">
        <w:rPr>
          <w:sz w:val="28"/>
          <w:szCs w:val="28"/>
          <w:lang w:val="en-AU"/>
        </w:rPr>
        <w:t xml:space="preserve"> </w:t>
      </w:r>
      <w:r w:rsidR="00091EAB">
        <w:rPr>
          <w:sz w:val="28"/>
          <w:szCs w:val="28"/>
          <w:lang w:val="en-AU"/>
        </w:rPr>
        <w:t>Bruno Angelo Medeiros</w:t>
      </w:r>
    </w:p>
    <w:p w14:paraId="501256EC" w14:textId="19FC2951" w:rsidR="004B6219" w:rsidRPr="00EB577D" w:rsidRDefault="001C2B30" w:rsidP="001C2B30">
      <w:pPr>
        <w:rPr>
          <w:sz w:val="28"/>
          <w:szCs w:val="28"/>
          <w:lang w:val="en-US"/>
        </w:rPr>
      </w:pPr>
      <w:r w:rsidRPr="00EB577D">
        <w:rPr>
          <w:sz w:val="28"/>
          <w:szCs w:val="28"/>
          <w:lang w:val="en-US"/>
        </w:rPr>
        <w:t xml:space="preserve">Member country/region: </w:t>
      </w:r>
      <w:r w:rsidR="0062437F" w:rsidRPr="00EB577D">
        <w:rPr>
          <w:sz w:val="28"/>
          <w:szCs w:val="28"/>
          <w:lang w:val="en-US"/>
        </w:rPr>
        <w:t>BRA</w:t>
      </w:r>
      <w:r w:rsidR="004E494C">
        <w:rPr>
          <w:sz w:val="28"/>
          <w:szCs w:val="28"/>
          <w:lang w:val="en-US"/>
        </w:rPr>
        <w:t>Z</w:t>
      </w:r>
      <w:r w:rsidR="0062437F" w:rsidRPr="00EB577D">
        <w:rPr>
          <w:sz w:val="28"/>
          <w:szCs w:val="28"/>
          <w:lang w:val="en-US"/>
        </w:rPr>
        <w:t>IL</w:t>
      </w:r>
    </w:p>
    <w:p w14:paraId="501256ED" w14:textId="77777777" w:rsidR="001C2B30" w:rsidRPr="00EB577D" w:rsidRDefault="001C2B30" w:rsidP="001C2B30">
      <w:pPr>
        <w:rPr>
          <w:lang w:val="en-US"/>
        </w:rPr>
      </w:pPr>
    </w:p>
    <w:p w14:paraId="501256EE" w14:textId="77777777" w:rsidR="008827AA" w:rsidRPr="00EB577D" w:rsidRDefault="008827AA" w:rsidP="001C2B30">
      <w:pPr>
        <w:rPr>
          <w:lang w:val="en-US"/>
        </w:rPr>
      </w:pPr>
    </w:p>
    <w:p w14:paraId="501256EF" w14:textId="77777777" w:rsidR="001C2B30" w:rsidRPr="00EB577D" w:rsidRDefault="001C2B30" w:rsidP="002252F0">
      <w:pPr>
        <w:pStyle w:val="Commarcadores"/>
        <w:numPr>
          <w:ilvl w:val="0"/>
          <w:numId w:val="0"/>
        </w:numPr>
        <w:rPr>
          <w:lang w:val="en-US"/>
        </w:rPr>
        <w:sectPr w:rsidR="001C2B30" w:rsidRPr="00EB577D" w:rsidSect="001C5F8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47E8FB6F" w14:textId="69F78451" w:rsidR="00EB577D" w:rsidRPr="001F7270" w:rsidRDefault="00C569C4" w:rsidP="00EB577D">
      <w:pPr>
        <w:pStyle w:val="Ttulo2"/>
        <w:rPr>
          <w:lang w:val="en-US"/>
        </w:rPr>
      </w:pPr>
      <w:r w:rsidRPr="001F7270">
        <w:rPr>
          <w:lang w:val="en-US"/>
        </w:rPr>
        <w:lastRenderedPageBreak/>
        <w:t>PROJECT DESCRIPTION</w:t>
      </w:r>
    </w:p>
    <w:p w14:paraId="63153813" w14:textId="7CF9F8D6" w:rsidR="006A7F46" w:rsidRDefault="006A7F46" w:rsidP="002A7280">
      <w:pPr>
        <w:pStyle w:val="Ttulo2"/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</w:pPr>
      <w:r w:rsidRPr="006A7F46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 xml:space="preserve">You were hired to develop </w:t>
      </w:r>
      <w:proofErr w:type="gramStart"/>
      <w:r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>a</w:t>
      </w:r>
      <w:r w:rsidRPr="006A7F46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 xml:space="preserve"> validate</w:t>
      </w:r>
      <w:proofErr w:type="gramEnd"/>
      <w:r w:rsidRPr="006A7F46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 xml:space="preserve"> in the form from the previous exercise and export the database </w:t>
      </w:r>
      <w:r w:rsidR="00CD632C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>to</w:t>
      </w:r>
      <w:r w:rsidRPr="006A7F46">
        <w:rPr>
          <w:rStyle w:val="apple-converted-space"/>
          <w:rFonts w:eastAsiaTheme="minorHAnsi" w:cstheme="minorBidi"/>
          <w:b w:val="0"/>
          <w:caps w:val="0"/>
          <w:color w:val="252525"/>
          <w:sz w:val="24"/>
          <w:szCs w:val="22"/>
          <w:shd w:val="clear" w:color="auto" w:fill="FFFFFF"/>
          <w:lang w:val="en-US"/>
        </w:rPr>
        <w:t xml:space="preserve"> JSON.</w:t>
      </w:r>
    </w:p>
    <w:p w14:paraId="399DAE0B" w14:textId="40151E13" w:rsidR="00EB577D" w:rsidRPr="001F7270" w:rsidRDefault="0015262F" w:rsidP="002A7280">
      <w:pPr>
        <w:pStyle w:val="Ttulo2"/>
        <w:rPr>
          <w:lang w:val="en-US"/>
        </w:rPr>
      </w:pPr>
      <w:r w:rsidRPr="001F7270">
        <w:rPr>
          <w:lang w:val="en-US"/>
        </w:rPr>
        <w:t>INstruction</w:t>
      </w:r>
      <w:r w:rsidR="00EB577D" w:rsidRPr="001F7270">
        <w:rPr>
          <w:lang w:val="en-US"/>
        </w:rPr>
        <w:t xml:space="preserve"> </w:t>
      </w:r>
      <w:r w:rsidRPr="001F7270">
        <w:rPr>
          <w:lang w:val="en-US"/>
        </w:rPr>
        <w:t>to competit</w:t>
      </w:r>
      <w:r w:rsidR="00EB577D" w:rsidRPr="001F7270">
        <w:rPr>
          <w:lang w:val="en-US"/>
        </w:rPr>
        <w:t>or</w:t>
      </w:r>
    </w:p>
    <w:p w14:paraId="4B6DD2A9" w14:textId="1FD4743A" w:rsidR="00A21A73" w:rsidRDefault="00A21A73" w:rsidP="00EB577D">
      <w:pPr>
        <w:rPr>
          <w:noProof/>
          <w:sz w:val="24"/>
          <w:lang w:val="en-US"/>
        </w:rPr>
      </w:pPr>
      <w:r w:rsidRPr="00A21A73">
        <w:rPr>
          <w:noProof/>
          <w:sz w:val="24"/>
          <w:lang w:val="en-US"/>
        </w:rPr>
        <w:t xml:space="preserve">You need to export the database in JSON by following the template in a way that is correct when reading the file. And the validations must be done using the knowledge acquired in the </w:t>
      </w:r>
      <w:r>
        <w:rPr>
          <w:noProof/>
          <w:sz w:val="24"/>
          <w:lang w:val="en-US"/>
        </w:rPr>
        <w:t xml:space="preserve">serve-side </w:t>
      </w:r>
      <w:r w:rsidRPr="00A21A73">
        <w:rPr>
          <w:noProof/>
          <w:sz w:val="24"/>
          <w:lang w:val="en-US"/>
        </w:rPr>
        <w:t>validation class.</w:t>
      </w:r>
    </w:p>
    <w:p w14:paraId="737B0B29" w14:textId="4F37841F" w:rsidR="00174F40" w:rsidRDefault="00174F40" w:rsidP="00EB577D">
      <w:pPr>
        <w:rPr>
          <w:noProof/>
          <w:sz w:val="24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7E6BF9C7" wp14:editId="0F5A3717">
            <wp:extent cx="4543425" cy="2066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4D9" w14:textId="77777777" w:rsidR="00CC6601" w:rsidRPr="00CC6601" w:rsidRDefault="00CC6601" w:rsidP="00CC6601">
      <w:pPr>
        <w:rPr>
          <w:noProof/>
          <w:sz w:val="24"/>
          <w:lang w:val="en-US"/>
        </w:rPr>
      </w:pPr>
    </w:p>
    <w:sectPr w:rsidR="00CC6601" w:rsidRPr="00CC6601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9F8E3" w14:textId="77777777" w:rsidR="00392713" w:rsidRDefault="00392713" w:rsidP="00313492">
      <w:r>
        <w:separator/>
      </w:r>
    </w:p>
    <w:p w14:paraId="45DDEEBC" w14:textId="77777777" w:rsidR="00392713" w:rsidRDefault="00392713" w:rsidP="00313492"/>
    <w:p w14:paraId="6E1C8D11" w14:textId="77777777" w:rsidR="00392713" w:rsidRDefault="00392713"/>
  </w:endnote>
  <w:endnote w:type="continuationSeparator" w:id="0">
    <w:p w14:paraId="791E56A4" w14:textId="77777777" w:rsidR="00392713" w:rsidRDefault="00392713" w:rsidP="00313492">
      <w:r>
        <w:continuationSeparator/>
      </w:r>
    </w:p>
    <w:p w14:paraId="1BEECE1D" w14:textId="77777777" w:rsidR="00392713" w:rsidRDefault="00392713" w:rsidP="00313492"/>
    <w:p w14:paraId="3365DDAB" w14:textId="77777777" w:rsidR="00392713" w:rsidRDefault="00392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5012579C" w14:textId="77777777" w:rsidTr="009F2750">
      <w:tc>
        <w:tcPr>
          <w:tcW w:w="4073" w:type="dxa"/>
          <w:vAlign w:val="center"/>
          <w:hideMark/>
        </w:tcPr>
        <w:p w14:paraId="50125798" w14:textId="352313F3" w:rsidR="00300343" w:rsidRPr="00893901" w:rsidRDefault="0005096F" w:rsidP="00300343">
          <w:pPr>
            <w:pStyle w:val="Rodap"/>
          </w:pPr>
          <w:r>
            <w:rPr>
              <w:sz w:val="16"/>
              <w:szCs w:val="16"/>
            </w:rPr>
            <w:t>WSC201</w:t>
          </w:r>
          <w:r w:rsidR="007945B8">
            <w:rPr>
              <w:sz w:val="16"/>
              <w:szCs w:val="16"/>
            </w:rPr>
            <w:t>7</w:t>
          </w:r>
          <w:r w:rsidR="006E667A">
            <w:rPr>
              <w:sz w:val="16"/>
              <w:szCs w:val="16"/>
            </w:rPr>
            <w:t>_TP17</w:t>
          </w:r>
        </w:p>
      </w:tc>
      <w:tc>
        <w:tcPr>
          <w:tcW w:w="1492" w:type="dxa"/>
          <w:vAlign w:val="center"/>
          <w:hideMark/>
        </w:tcPr>
        <w:p w14:paraId="50125799" w14:textId="77777777" w:rsidR="00300343" w:rsidRPr="00893901" w:rsidRDefault="00300343" w:rsidP="00300343">
          <w:pPr>
            <w:pStyle w:val="Rodap"/>
            <w:jc w:val="center"/>
          </w:pPr>
          <w:r w:rsidRPr="00893901">
            <w:t xml:space="preserve">Version: </w:t>
          </w:r>
          <w:r w:rsidR="006E6918">
            <w:t>1</w:t>
          </w:r>
          <w:r w:rsidR="00F6695A">
            <w:t>.0</w:t>
          </w:r>
        </w:p>
        <w:p w14:paraId="5012579A" w14:textId="0A573452" w:rsidR="00300343" w:rsidRPr="00893901" w:rsidRDefault="008827AA" w:rsidP="006E667A">
          <w:pPr>
            <w:pStyle w:val="Rodap"/>
            <w:jc w:val="center"/>
          </w:pPr>
          <w:r>
            <w:t xml:space="preserve">Date: </w:t>
          </w:r>
          <w:r w:rsidR="007945B8">
            <w:t>1</w:t>
          </w:r>
          <w:r w:rsidR="006E667A">
            <w:t>6</w:t>
          </w:r>
          <w:r w:rsidR="00300343" w:rsidRPr="00893901">
            <w:t>.</w:t>
          </w:r>
          <w:r w:rsidR="006E667A">
            <w:t>03</w:t>
          </w:r>
          <w:r w:rsidR="00300343" w:rsidRPr="00893901">
            <w:t>.1</w:t>
          </w:r>
          <w:r w:rsidR="006E667A">
            <w:t>7</w:t>
          </w:r>
        </w:p>
      </w:tc>
      <w:tc>
        <w:tcPr>
          <w:tcW w:w="4074" w:type="dxa"/>
          <w:vAlign w:val="center"/>
          <w:hideMark/>
        </w:tcPr>
        <w:p w14:paraId="5012579B" w14:textId="3FC763A2" w:rsidR="00300343" w:rsidRPr="00893901" w:rsidRDefault="00300343" w:rsidP="00300343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6E667A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392713">
            <w:fldChar w:fldCharType="begin"/>
          </w:r>
          <w:r w:rsidR="00392713">
            <w:instrText xml:space="preserve"> NUMPAGES   \* MERGEFORMAT </w:instrText>
          </w:r>
          <w:r w:rsidR="00392713">
            <w:fldChar w:fldCharType="separate"/>
          </w:r>
          <w:r w:rsidR="006E667A">
            <w:rPr>
              <w:noProof/>
            </w:rPr>
            <w:t>2</w:t>
          </w:r>
          <w:r w:rsidR="00392713">
            <w:rPr>
              <w:noProof/>
            </w:rPr>
            <w:fldChar w:fldCharType="end"/>
          </w:r>
        </w:p>
      </w:tc>
    </w:tr>
  </w:tbl>
  <w:p w14:paraId="5012579D" w14:textId="77777777" w:rsidR="00300343" w:rsidRDefault="00300343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8719D" w14:textId="60FB834D" w:rsidR="006E667A" w:rsidRPr="00F729AF" w:rsidRDefault="00BD124E" w:rsidP="00F729AF">
    <w:pPr>
      <w:pStyle w:val="Rodap"/>
      <w:rPr>
        <w:sz w:val="16"/>
        <w:szCs w:val="16"/>
      </w:rPr>
    </w:pPr>
    <w:r w:rsidRPr="00BD124E">
      <w:rPr>
        <w:noProof/>
        <w:lang w:val="pt-BR" w:eastAsia="pt-BR"/>
      </w:rPr>
      <w:drawing>
        <wp:anchor distT="0" distB="0" distL="114300" distR="114300" simplePos="0" relativeHeight="251666432" behindDoc="1" locked="0" layoutInCell="1" allowOverlap="1" wp14:anchorId="501257AA" wp14:editId="501257AB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3">
      <w:rPr>
        <w:sz w:val="16"/>
        <w:szCs w:val="16"/>
      </w:rPr>
      <w:t>WSC201</w:t>
    </w:r>
    <w:r w:rsidR="007945B8">
      <w:rPr>
        <w:sz w:val="16"/>
        <w:szCs w:val="16"/>
      </w:rPr>
      <w:t>7</w:t>
    </w:r>
    <w:r w:rsidR="00630EB3">
      <w:rPr>
        <w:sz w:val="16"/>
        <w:szCs w:val="16"/>
      </w:rPr>
      <w:t>_TP</w:t>
    </w:r>
    <w:r w:rsidR="0062437F">
      <w:rPr>
        <w:sz w:val="16"/>
        <w:szCs w:val="16"/>
      </w:rPr>
      <w:t>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1" w14:textId="77777777" w:rsidR="006E26EF" w:rsidRDefault="006E26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52B8D" w14:textId="77777777" w:rsidR="00392713" w:rsidRDefault="00392713">
      <w:r>
        <w:separator/>
      </w:r>
    </w:p>
  </w:footnote>
  <w:footnote w:type="continuationSeparator" w:id="0">
    <w:p w14:paraId="2CAB2DA0" w14:textId="77777777" w:rsidR="00392713" w:rsidRDefault="00392713" w:rsidP="00313492">
      <w:r>
        <w:continuationSeparator/>
      </w:r>
    </w:p>
    <w:p w14:paraId="3E0216F0" w14:textId="77777777" w:rsidR="00392713" w:rsidRDefault="00392713" w:rsidP="00313492"/>
    <w:p w14:paraId="7136B76C" w14:textId="77777777" w:rsidR="00392713" w:rsidRDefault="003927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7" w14:textId="77777777" w:rsidR="006E26EF" w:rsidRDefault="006E26EF" w:rsidP="00313492">
    <w:pPr>
      <w:pStyle w:val="Cabealho"/>
    </w:pPr>
    <w:r w:rsidRPr="00A77E62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501257A2" wp14:editId="501257A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501257A4" wp14:editId="501257A5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2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9E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50048" behindDoc="1" locked="0" layoutInCell="1" allowOverlap="1" wp14:anchorId="501257A6" wp14:editId="501257A7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3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41">
      <w:rPr>
        <w:noProof/>
        <w:lang w:val="pt-BR" w:eastAsia="pt-BR"/>
      </w:rPr>
      <w:drawing>
        <wp:anchor distT="0" distB="0" distL="114300" distR="114300" simplePos="0" relativeHeight="251654144" behindDoc="1" locked="0" layoutInCell="1" allowOverlap="1" wp14:anchorId="501257A8" wp14:editId="501257A9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257A0" w14:textId="77777777" w:rsidR="006E26EF" w:rsidRDefault="00BD124E" w:rsidP="00313492">
    <w:pPr>
      <w:pStyle w:val="Cabealho"/>
    </w:pPr>
    <w:r w:rsidRPr="00BD124E">
      <w:rPr>
        <w:noProof/>
        <w:lang w:val="pt-BR" w:eastAsia="pt-BR"/>
      </w:rPr>
      <w:drawing>
        <wp:anchor distT="0" distB="0" distL="114300" distR="114300" simplePos="0" relativeHeight="251677696" behindDoc="1" locked="0" layoutInCell="1" allowOverlap="1" wp14:anchorId="501257AC" wp14:editId="501257AD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pt-BR" w:eastAsia="pt-BR"/>
      </w:rPr>
      <w:drawing>
        <wp:anchor distT="0" distB="0" distL="114300" distR="114300" simplePos="0" relativeHeight="251678720" behindDoc="1" locked="0" layoutInCell="1" allowOverlap="1" wp14:anchorId="501257AE" wp14:editId="501257A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AE6CC8"/>
    <w:multiLevelType w:val="hybridMultilevel"/>
    <w:tmpl w:val="E3E45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01278F"/>
    <w:multiLevelType w:val="hybridMultilevel"/>
    <w:tmpl w:val="B92A03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882E04"/>
    <w:multiLevelType w:val="hybridMultilevel"/>
    <w:tmpl w:val="12325A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17B76C12"/>
    <w:multiLevelType w:val="hybridMultilevel"/>
    <w:tmpl w:val="21DA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A313CC"/>
    <w:multiLevelType w:val="hybridMultilevel"/>
    <w:tmpl w:val="54584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>
    <w:nsid w:val="28EB77D3"/>
    <w:multiLevelType w:val="hybridMultilevel"/>
    <w:tmpl w:val="718200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97477DF"/>
    <w:multiLevelType w:val="multilevel"/>
    <w:tmpl w:val="7EA029D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2BB33CC2"/>
    <w:multiLevelType w:val="hybridMultilevel"/>
    <w:tmpl w:val="E098D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DD15EF"/>
    <w:multiLevelType w:val="hybridMultilevel"/>
    <w:tmpl w:val="41F4B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6D705C5"/>
    <w:multiLevelType w:val="hybridMultilevel"/>
    <w:tmpl w:val="0898E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CDA2F40"/>
    <w:multiLevelType w:val="hybridMultilevel"/>
    <w:tmpl w:val="1CF07DC8"/>
    <w:lvl w:ilvl="0" w:tplc="ED906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79B3CC2"/>
    <w:multiLevelType w:val="hybridMultilevel"/>
    <w:tmpl w:val="398C05E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69226C"/>
    <w:multiLevelType w:val="hybridMultilevel"/>
    <w:tmpl w:val="99DE5C8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C65246F"/>
    <w:multiLevelType w:val="multilevel"/>
    <w:tmpl w:val="FFBECE46"/>
    <w:styleLink w:val="WWNum1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1"/>
  </w:num>
  <w:num w:numId="13">
    <w:abstractNumId w:val="26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31"/>
  </w:num>
  <w:num w:numId="19">
    <w:abstractNumId w:val="18"/>
  </w:num>
  <w:num w:numId="20">
    <w:abstractNumId w:val="21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20"/>
  </w:num>
  <w:num w:numId="26">
    <w:abstractNumId w:val="14"/>
  </w:num>
  <w:num w:numId="27">
    <w:abstractNumId w:val="23"/>
  </w:num>
  <w:num w:numId="28">
    <w:abstractNumId w:val="13"/>
  </w:num>
  <w:num w:numId="29">
    <w:abstractNumId w:val="29"/>
  </w:num>
  <w:num w:numId="30">
    <w:abstractNumId w:val="16"/>
  </w:num>
  <w:num w:numId="31">
    <w:abstractNumId w:val="25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F54"/>
    <w:rsid w:val="00015CFD"/>
    <w:rsid w:val="00017C04"/>
    <w:rsid w:val="00022D86"/>
    <w:rsid w:val="0003526B"/>
    <w:rsid w:val="0005096F"/>
    <w:rsid w:val="00050DCE"/>
    <w:rsid w:val="00052F6D"/>
    <w:rsid w:val="00066641"/>
    <w:rsid w:val="000771B8"/>
    <w:rsid w:val="00091EAB"/>
    <w:rsid w:val="00092562"/>
    <w:rsid w:val="00094522"/>
    <w:rsid w:val="00096323"/>
    <w:rsid w:val="000A101E"/>
    <w:rsid w:val="000B4A77"/>
    <w:rsid w:val="000D6DD8"/>
    <w:rsid w:val="000E219D"/>
    <w:rsid w:val="000F2D7A"/>
    <w:rsid w:val="000F4A5C"/>
    <w:rsid w:val="001172EF"/>
    <w:rsid w:val="0012553C"/>
    <w:rsid w:val="0012753B"/>
    <w:rsid w:val="00134547"/>
    <w:rsid w:val="0015262F"/>
    <w:rsid w:val="00165410"/>
    <w:rsid w:val="0017433E"/>
    <w:rsid w:val="00174F40"/>
    <w:rsid w:val="00190E45"/>
    <w:rsid w:val="00192D2B"/>
    <w:rsid w:val="0019328F"/>
    <w:rsid w:val="00193A60"/>
    <w:rsid w:val="001A554B"/>
    <w:rsid w:val="001A6F05"/>
    <w:rsid w:val="001B06D0"/>
    <w:rsid w:val="001B3C8C"/>
    <w:rsid w:val="001C2B30"/>
    <w:rsid w:val="001C35C8"/>
    <w:rsid w:val="001C5F88"/>
    <w:rsid w:val="001C681D"/>
    <w:rsid w:val="001C6981"/>
    <w:rsid w:val="001E4FDC"/>
    <w:rsid w:val="001F7270"/>
    <w:rsid w:val="00210EF3"/>
    <w:rsid w:val="002156AE"/>
    <w:rsid w:val="00224BFC"/>
    <w:rsid w:val="002252F0"/>
    <w:rsid w:val="00240D44"/>
    <w:rsid w:val="00264847"/>
    <w:rsid w:val="00283ECE"/>
    <w:rsid w:val="002864C2"/>
    <w:rsid w:val="002A7280"/>
    <w:rsid w:val="002B1320"/>
    <w:rsid w:val="002D2E0E"/>
    <w:rsid w:val="002E28E4"/>
    <w:rsid w:val="00300343"/>
    <w:rsid w:val="00305851"/>
    <w:rsid w:val="003133A3"/>
    <w:rsid w:val="00313492"/>
    <w:rsid w:val="003147E8"/>
    <w:rsid w:val="0032135D"/>
    <w:rsid w:val="003520C1"/>
    <w:rsid w:val="00363918"/>
    <w:rsid w:val="0038099A"/>
    <w:rsid w:val="00392713"/>
    <w:rsid w:val="003A1FD0"/>
    <w:rsid w:val="003A3137"/>
    <w:rsid w:val="003B1CFE"/>
    <w:rsid w:val="003C2017"/>
    <w:rsid w:val="00400422"/>
    <w:rsid w:val="00404B1D"/>
    <w:rsid w:val="00413188"/>
    <w:rsid w:val="004136B8"/>
    <w:rsid w:val="0042392A"/>
    <w:rsid w:val="00444F36"/>
    <w:rsid w:val="004605D7"/>
    <w:rsid w:val="00462CB3"/>
    <w:rsid w:val="004668DF"/>
    <w:rsid w:val="004A59A1"/>
    <w:rsid w:val="004B6102"/>
    <w:rsid w:val="004B6219"/>
    <w:rsid w:val="004C77A7"/>
    <w:rsid w:val="004D3337"/>
    <w:rsid w:val="004E3A28"/>
    <w:rsid w:val="004E494C"/>
    <w:rsid w:val="004E4CA9"/>
    <w:rsid w:val="004E6706"/>
    <w:rsid w:val="004E7A70"/>
    <w:rsid w:val="004F4183"/>
    <w:rsid w:val="004F54CB"/>
    <w:rsid w:val="0051761D"/>
    <w:rsid w:val="00544AE5"/>
    <w:rsid w:val="00571586"/>
    <w:rsid w:val="0057264E"/>
    <w:rsid w:val="00573C11"/>
    <w:rsid w:val="005748AC"/>
    <w:rsid w:val="005840D7"/>
    <w:rsid w:val="005A008F"/>
    <w:rsid w:val="005A32F9"/>
    <w:rsid w:val="005C1F3D"/>
    <w:rsid w:val="005D7E03"/>
    <w:rsid w:val="005E473F"/>
    <w:rsid w:val="005F01CC"/>
    <w:rsid w:val="005F142B"/>
    <w:rsid w:val="005F1603"/>
    <w:rsid w:val="006023B5"/>
    <w:rsid w:val="00607EE9"/>
    <w:rsid w:val="00611DC8"/>
    <w:rsid w:val="0062437F"/>
    <w:rsid w:val="00626E58"/>
    <w:rsid w:val="00630EB3"/>
    <w:rsid w:val="00632834"/>
    <w:rsid w:val="006715C1"/>
    <w:rsid w:val="00672827"/>
    <w:rsid w:val="00673AA4"/>
    <w:rsid w:val="0068739B"/>
    <w:rsid w:val="00692698"/>
    <w:rsid w:val="00692D20"/>
    <w:rsid w:val="00695C5D"/>
    <w:rsid w:val="006A51A4"/>
    <w:rsid w:val="006A7F46"/>
    <w:rsid w:val="006E26EF"/>
    <w:rsid w:val="006E667A"/>
    <w:rsid w:val="006E6918"/>
    <w:rsid w:val="006F7062"/>
    <w:rsid w:val="00701B66"/>
    <w:rsid w:val="007038B4"/>
    <w:rsid w:val="00722663"/>
    <w:rsid w:val="00781F24"/>
    <w:rsid w:val="007944E2"/>
    <w:rsid w:val="007945B8"/>
    <w:rsid w:val="007A4C1D"/>
    <w:rsid w:val="007A5CA5"/>
    <w:rsid w:val="007C4BB2"/>
    <w:rsid w:val="007D709E"/>
    <w:rsid w:val="007F212B"/>
    <w:rsid w:val="00806B9D"/>
    <w:rsid w:val="00811D78"/>
    <w:rsid w:val="00814F70"/>
    <w:rsid w:val="00826E0D"/>
    <w:rsid w:val="0082740A"/>
    <w:rsid w:val="008362E2"/>
    <w:rsid w:val="00841B65"/>
    <w:rsid w:val="008429C5"/>
    <w:rsid w:val="00876A59"/>
    <w:rsid w:val="008827AA"/>
    <w:rsid w:val="00887D98"/>
    <w:rsid w:val="00895CA2"/>
    <w:rsid w:val="008A3942"/>
    <w:rsid w:val="008A6AB7"/>
    <w:rsid w:val="008D0279"/>
    <w:rsid w:val="008F5CF8"/>
    <w:rsid w:val="00902CFE"/>
    <w:rsid w:val="0092112F"/>
    <w:rsid w:val="00923873"/>
    <w:rsid w:val="00935C54"/>
    <w:rsid w:val="00951146"/>
    <w:rsid w:val="0098297B"/>
    <w:rsid w:val="00987A9F"/>
    <w:rsid w:val="00991AE0"/>
    <w:rsid w:val="009C27FE"/>
    <w:rsid w:val="009E792A"/>
    <w:rsid w:val="00A03754"/>
    <w:rsid w:val="00A124D1"/>
    <w:rsid w:val="00A21A73"/>
    <w:rsid w:val="00A27AB0"/>
    <w:rsid w:val="00A40B7F"/>
    <w:rsid w:val="00A566B7"/>
    <w:rsid w:val="00A60A27"/>
    <w:rsid w:val="00A7092F"/>
    <w:rsid w:val="00A77E62"/>
    <w:rsid w:val="00A85F71"/>
    <w:rsid w:val="00A96AFC"/>
    <w:rsid w:val="00AA68F7"/>
    <w:rsid w:val="00AB3D64"/>
    <w:rsid w:val="00AB45DF"/>
    <w:rsid w:val="00AB7755"/>
    <w:rsid w:val="00AE720B"/>
    <w:rsid w:val="00AE78C1"/>
    <w:rsid w:val="00AF6042"/>
    <w:rsid w:val="00AF6BCA"/>
    <w:rsid w:val="00B019EC"/>
    <w:rsid w:val="00B11358"/>
    <w:rsid w:val="00B118EF"/>
    <w:rsid w:val="00B24E8E"/>
    <w:rsid w:val="00B40AE0"/>
    <w:rsid w:val="00B4527A"/>
    <w:rsid w:val="00B95079"/>
    <w:rsid w:val="00BA3EB7"/>
    <w:rsid w:val="00BA64B5"/>
    <w:rsid w:val="00BB5AE4"/>
    <w:rsid w:val="00BD124E"/>
    <w:rsid w:val="00BD6302"/>
    <w:rsid w:val="00BE3BAD"/>
    <w:rsid w:val="00BE57EF"/>
    <w:rsid w:val="00BF5E49"/>
    <w:rsid w:val="00C11BE1"/>
    <w:rsid w:val="00C130B6"/>
    <w:rsid w:val="00C22BF2"/>
    <w:rsid w:val="00C231CA"/>
    <w:rsid w:val="00C42139"/>
    <w:rsid w:val="00C440A5"/>
    <w:rsid w:val="00C540EB"/>
    <w:rsid w:val="00C569C4"/>
    <w:rsid w:val="00C64803"/>
    <w:rsid w:val="00C676CC"/>
    <w:rsid w:val="00C76DAB"/>
    <w:rsid w:val="00C77D08"/>
    <w:rsid w:val="00C925F9"/>
    <w:rsid w:val="00CA35D8"/>
    <w:rsid w:val="00CA41AE"/>
    <w:rsid w:val="00CB289F"/>
    <w:rsid w:val="00CB56FB"/>
    <w:rsid w:val="00CC6601"/>
    <w:rsid w:val="00CD3200"/>
    <w:rsid w:val="00CD632C"/>
    <w:rsid w:val="00CE7914"/>
    <w:rsid w:val="00CF5CDA"/>
    <w:rsid w:val="00D024AE"/>
    <w:rsid w:val="00D04318"/>
    <w:rsid w:val="00D04BE0"/>
    <w:rsid w:val="00D208E9"/>
    <w:rsid w:val="00D22F0A"/>
    <w:rsid w:val="00D333DE"/>
    <w:rsid w:val="00D35086"/>
    <w:rsid w:val="00DA3F51"/>
    <w:rsid w:val="00DA68E9"/>
    <w:rsid w:val="00DE0020"/>
    <w:rsid w:val="00DF25B9"/>
    <w:rsid w:val="00E255E1"/>
    <w:rsid w:val="00E3538C"/>
    <w:rsid w:val="00E355A4"/>
    <w:rsid w:val="00EB577D"/>
    <w:rsid w:val="00EC113A"/>
    <w:rsid w:val="00EE195B"/>
    <w:rsid w:val="00EF2910"/>
    <w:rsid w:val="00EF59FF"/>
    <w:rsid w:val="00EF6E85"/>
    <w:rsid w:val="00F0109D"/>
    <w:rsid w:val="00F220C0"/>
    <w:rsid w:val="00F349CF"/>
    <w:rsid w:val="00F4251E"/>
    <w:rsid w:val="00F5587E"/>
    <w:rsid w:val="00F559C6"/>
    <w:rsid w:val="00F62605"/>
    <w:rsid w:val="00F6607B"/>
    <w:rsid w:val="00F6695A"/>
    <w:rsid w:val="00F70023"/>
    <w:rsid w:val="00F72965"/>
    <w:rsid w:val="00F729AF"/>
    <w:rsid w:val="00F92917"/>
    <w:rsid w:val="00FA0688"/>
    <w:rsid w:val="00FA0DD2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125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A5CA5"/>
    <w:rPr>
      <w:rFonts w:ascii="Arial" w:hAnsi="Arial"/>
      <w:sz w:val="20"/>
    </w:rPr>
  </w:style>
  <w:style w:type="numbering" w:customStyle="1" w:styleId="WWNum16">
    <w:name w:val="WWNum16"/>
    <w:basedOn w:val="Semlista"/>
    <w:rsid w:val="007A5CA5"/>
    <w:pPr>
      <w:numPr>
        <w:numId w:val="24"/>
      </w:numPr>
    </w:pPr>
  </w:style>
  <w:style w:type="character" w:customStyle="1" w:styleId="apple-converted-space">
    <w:name w:val="apple-converted-space"/>
    <w:basedOn w:val="Fontepargpadro"/>
    <w:rsid w:val="00EB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6769-67B5-4B55-8B8E-E6198D06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0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ANGELO MEDEIROS</cp:lastModifiedBy>
  <cp:revision>2</cp:revision>
  <cp:lastPrinted>2014-12-16T02:11:00Z</cp:lastPrinted>
  <dcterms:created xsi:type="dcterms:W3CDTF">2017-03-16T12:42:00Z</dcterms:created>
  <dcterms:modified xsi:type="dcterms:W3CDTF">2017-03-16T12:42:00Z</dcterms:modified>
</cp:coreProperties>
</file>